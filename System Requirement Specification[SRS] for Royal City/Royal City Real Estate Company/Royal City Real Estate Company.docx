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9546244"/>
        <w:docPartObj>
          <w:docPartGallery w:val="Cover Pages"/>
          <w:docPartUnique/>
        </w:docPartObj>
      </w:sdtPr>
      <w:sdtEndPr>
        <w:rPr>
          <w:rFonts w:ascii="Candara" w:hAnsi="Candara"/>
          <w:b/>
          <w:sz w:val="32"/>
        </w:rPr>
      </w:sdtEndPr>
      <w:sdtContent>
        <w:p w:rsidR="00FD2E7F" w:rsidRDefault="00FD2E7F">
          <w:pPr>
            <w:pStyle w:val="NoSpacing"/>
          </w:pPr>
          <w:r>
            <w:rPr>
              <w:noProof/>
            </w:rPr>
            <mc:AlternateContent>
              <mc:Choice Requires="wpg">
                <w:drawing>
                  <wp:anchor distT="0" distB="0" distL="114300" distR="114300" simplePos="0" relativeHeight="2522501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8" name="Group 6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0" name="Rectangle 8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Pentagon 8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FD2E7F">
                                  <w:pPr>
                                    <w:pStyle w:val="NoSpacing"/>
                                    <w:ind w:firstLine="720"/>
                                    <w:rPr>
                                      <w:color w:val="FFFFFF" w:themeColor="background1"/>
                                      <w:sz w:val="28"/>
                                      <w:szCs w:val="28"/>
                                    </w:rPr>
                                  </w:pPr>
                                  <w:r>
                                    <w:rPr>
                                      <w:color w:val="FFFFFF" w:themeColor="background1"/>
                                      <w:sz w:val="28"/>
                                      <w:szCs w:val="28"/>
                                    </w:rPr>
                                    <w:t>February 27, 2013</w:t>
                                  </w:r>
                                </w:p>
                                <w:p w:rsidR="00FD2E7F" w:rsidRDefault="00FD2E7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2" name="Group 82"/>
                            <wpg:cNvGrpSpPr/>
                            <wpg:grpSpPr>
                              <a:xfrm>
                                <a:off x="76200" y="4210050"/>
                                <a:ext cx="2057400" cy="4910328"/>
                                <a:chOff x="80645" y="4211812"/>
                                <a:chExt cx="1306273" cy="3121026"/>
                              </a:xfrm>
                            </wpg:grpSpPr>
                            <wpg:grpSp>
                              <wpg:cNvPr id="83" name="Group 83"/>
                              <wpg:cNvGrpSpPr>
                                <a:grpSpLocks noChangeAspect="1"/>
                              </wpg:cNvGrpSpPr>
                              <wpg:grpSpPr>
                                <a:xfrm>
                                  <a:off x="141062" y="4211812"/>
                                  <a:ext cx="1047750" cy="3121026"/>
                                  <a:chOff x="141062" y="4211812"/>
                                  <a:chExt cx="1047750" cy="3121026"/>
                                </a:xfrm>
                              </wpg:grpSpPr>
                              <wps:wsp>
                                <wps:cNvPr id="192" name="Freeform 19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19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19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19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19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19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19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19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20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 name="Freeform 20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 name="Freeform 20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8" name="Freeform 20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9" name="Group 209"/>
                              <wpg:cNvGrpSpPr>
                                <a:grpSpLocks noChangeAspect="1"/>
                              </wpg:cNvGrpSpPr>
                              <wpg:grpSpPr>
                                <a:xfrm>
                                  <a:off x="80645" y="4826972"/>
                                  <a:ext cx="1306273" cy="2505863"/>
                                  <a:chOff x="80645" y="4649964"/>
                                  <a:chExt cx="874712" cy="1677988"/>
                                </a:xfrm>
                              </wpg:grpSpPr>
                              <wps:wsp>
                                <wps:cNvPr id="210" name="Freeform 21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21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21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 name="Freeform 21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4" name="Freeform 21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5" name="Freeform 21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6" name="Freeform 21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7" name="Freeform 21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8" name="Freeform 21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1" name="Freeform 22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2" name="Freeform 22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8" o:spid="_x0000_s1026" style="position:absolute;margin-left:0;margin-top:0;width:172.8pt;height:718.55pt;z-index:-2510663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g7ta&#10;eSMkAADABAEADgAAAAAAAAAAAAAAAAAuAgAAZHJzL2Uyb0RvYy54bWxQSwECLQAUAAYACAAAACEA&#10;T/eVMt0AAAAGAQAADwAAAAAAAAAAAAAAAAB9JgAAZHJzL2Rvd25yZXYueG1sUEsFBgAAAAAEAAQA&#10;8wAAAIcnAAAAAA==&#10;">
                    <v:rect id="Rectangle 8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QTb8A&#10;AADbAAAADwAAAGRycy9kb3ducmV2LnhtbERPTWvCQBC9C/0PyxR60009FImuooVAT0KMUI9DdroJ&#10;zc7G3anGf989FHp8vO/NbvKDulFMfWADr4sCFHEbbM/OwLmp5itQSZAtDoHJwIMS7LZPsw2WNty5&#10;pttJnMohnEo00ImMpdap7chjWoSROHNfIXqUDKPTNuI9h/tBL4viTXvsOTd0ONJ7R+336ccb+Kzj&#10;9ZyOTf1AkUNTVfuLuzhjXp6n/RqU0CT/4j/3hzWwyuvzl/wD9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edBNvwAAANsAAAAPAAAAAAAAAAAAAAAAAJgCAABkcnMvZG93bnJl&#10;di54bWxQSwUGAAAAAAQABAD1AAAAhAMAAAAA&#10;" fillcolor="#37354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1iEMMA&#10;AADbAAAADwAAAGRycy9kb3ducmV2LnhtbESPS4vCQBCE74L/YWjBm07iwZXoGEQQFrz4Atlbb6bN&#10;w0xPNjOa+O+dhYU9FlX1FbVKe1OLJ7WutKwgnkYgiDOrS84VXM67yQKE88gaa8uk4EUO0vVwsMJE&#10;246P9Dz5XAQIuwQVFN43iZQuK8igm9qGOHg32xr0Qba51C12AW5qOYuiuTRYclgosKFtQdn99DAK&#10;asavDx/v7ev7ev2pztWhvHCn1HjUb5YgPPX+P/zX/tQKFjH8fgk/QK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1iEMMAAADbAAAADwAAAAAAAAAAAAAAAACYAgAAZHJzL2Rv&#10;d25yZXYueG1sUEsFBgAAAAAEAAQA9QAAAIgDAAAAAA==&#10;" adj="18883" fillcolor="#3494ba [3204]" stroked="f" strokeweight="1.5pt">
                      <v:stroke endcap="round"/>
                      <v:textbox inset=",0,14.4pt,0">
                        <w:txbxContent>
                          <w:p w:rsidR="00FD2E7F" w:rsidRDefault="00FD2E7F" w:rsidP="00FD2E7F">
                            <w:pPr>
                              <w:pStyle w:val="NoSpacing"/>
                              <w:ind w:firstLine="720"/>
                              <w:rPr>
                                <w:color w:val="FFFFFF" w:themeColor="background1"/>
                                <w:sz w:val="28"/>
                                <w:szCs w:val="28"/>
                              </w:rPr>
                            </w:pPr>
                            <w:r>
                              <w:rPr>
                                <w:color w:val="FFFFFF" w:themeColor="background1"/>
                                <w:sz w:val="28"/>
                                <w:szCs w:val="28"/>
                              </w:rPr>
                              <w:t>February 27, 2013</w:t>
                            </w:r>
                          </w:p>
                          <w:p w:rsidR="00FD2E7F" w:rsidRDefault="00FD2E7F">
                            <w:pPr>
                              <w:pStyle w:val="NoSpacing"/>
                              <w:jc w:val="right"/>
                              <w:rPr>
                                <w:color w:val="FFFFFF" w:themeColor="background1"/>
                                <w:sz w:val="28"/>
                                <w:szCs w:val="28"/>
                              </w:rPr>
                            </w:pPr>
                          </w:p>
                        </w:txbxContent>
                      </v:textbox>
                    </v:shape>
                    <v:group id="Group 8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8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o:lock v:ext="edit" aspectratio="t"/>
                        <v:shape id="Freeform 19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wYsIA&#10;AADcAAAADwAAAGRycy9kb3ducmV2LnhtbERPS2vCQBC+F/oflin0UpqNHoqmWUXEkvTYRO9DdvLQ&#10;7GzIbmPqr3cLhd7m43tOup1NLyYaXWdZwSKKQRBXVnfcKDiWH68rEM4ja+wtk4IfcrDdPD6kmGh7&#10;5S+aCt+IEMIuQQWt90MipataMugiOxAHrrajQR/g2Eg94jWEm14u4/hNGuw4NLQ40L6l6lJ8GwX6&#10;VmZ2Mlmzfzl9Hupdtsqzs1Pq+WnevYPwNPt/8Z8712H+egm/z4QL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3BiwgAAANwAAAAPAAAAAAAAAAAAAAAAAJgCAABkcnMvZG93&#10;bnJldi54bWxQSwUGAAAAAAQABAD1AAAAhwM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19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O4sIA&#10;AADcAAAADwAAAGRycy9kb3ducmV2LnhtbERPzWoCMRC+F3yHMAVvNduKUlejrELFi4dqH2DcjJvV&#10;zWRJoru+fVMQepuP73cWq9424k4+1I4VvI8yEMSl0zVXCn6OX2+fIEJE1tg4JgUPCrBaDl4WmGvX&#10;8TfdD7ESKYRDjgpMjG0uZSgNWQwj1xIn7uy8xZigr6T22KVw28iPLJtKizWnBoMtbQyV18PNKrjp&#10;6WY7mfTXy6lzhT/v18XOGaWGr30xBxGpj//ip3un0/zZGP6e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E7iwgAAANwAAAAPAAAAAAAAAAAAAAAAAJgCAABkcnMvZG93&#10;bnJldi54bWxQSwUGAAAAAAQABAD1AAAAhwM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19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J98IA&#10;AADcAAAADwAAAGRycy9kb3ducmV2LnhtbERP24rCMBB9F/Yfwiz4pqkXFq1GEUFQWVi8IPg2NGNb&#10;bSYliVr/frOw4NscznWm88ZU4kHOl5YV9LoJCOLM6pJzBcfDqjMC4QOyxsoyKXiRh/nsozXFVNsn&#10;7+ixD7mIIexTVFCEUKdS+qwgg75ra+LIXawzGCJ0udQOnzHcVLKfJF/SYMmxocCalgVlt/3dKPgZ&#10;vq64uZtdf3BINg6/6/X2dFaq/dksJiACNeEt/nevdZw/HsLfM/E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wn3wgAAANwAAAAPAAAAAAAAAAAAAAAAAJgCAABkcnMvZG93&#10;bnJldi54bWxQSwUGAAAAAAQABAD1AAAAhwM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TSMQA&#10;AADcAAAADwAAAGRycy9kb3ducmV2LnhtbESPT4vCMBDF74LfIYzgTdMKiltNiywsevCy/mGvQzO2&#10;xWbSbbLa+uk3guBthvfmvd+ss87U4katqywriKcRCOLc6ooLBafj12QJwnlkjbVlUtCTgywdDtaY&#10;aHvnb7odfCFCCLsEFZTeN4mULi/JoJvahjhoF9sa9GFtC6lbvIdwU8tZFC2kwYpDQ4kNfZaUXw9/&#10;RsFP8Yia2a+P4+25D2CPSu/2vVLjUbdZgfDU+bf5db3TAf9jDs9nwgQ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E0jEAAAA3AAAAA8AAAAAAAAAAAAAAAAAmAIAAGRycy9k&#10;b3ducmV2LnhtbFBLBQYAAAAABAAEAPUAAACJAw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lcEA&#10;AADcAAAADwAAAGRycy9kb3ducmV2LnhtbERPS2sCMRC+C/6HMII3N1uh27oaRYQW0VNtEbyNm9kH&#10;3UyWJNX13xtB6G0+vucsVr1pxYWcbywreElSEMSF1Q1XCn6+PybvIHxA1thaJgU38rBaDgcLzLW9&#10;8hddDqESMYR9jgrqELpcSl/UZNAntiOOXGmdwRChq6R2eI3hppXTNM2kwYZjQ40dbWoqfg9/RoGV&#10;5Eo6vjWz6c5k+3D6LF/PRqnxqF/PQQTqw7/46d7qOH+WweOZeIF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EfpXBAAAA3AAAAA8AAAAAAAAAAAAAAAAAmAIAAGRycy9kb3du&#10;cmV2LnhtbFBLBQYAAAAABAAEAPUAAACG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vuMAA&#10;AADcAAAADwAAAGRycy9kb3ducmV2LnhtbERPS2sCMRC+F/wPYYTearalD12NUgWhHqvW87iZbsJu&#10;JkuS6vbfG0HwNh/fc2aL3rXiRCFazwqeRwUI4spry7WC/W79NAYRE7LG1jMp+KcIi/ngYYal9mf+&#10;ptM21SKHcCxRgUmpK6WMlSGHceQ74sz9+uAwZRhqqQOec7hr5UtRvEuHlnODwY5Whqpm++cUBJOW&#10;zf4tLF+b1WGzPlp7/PFWqcdh/zkFkahPd/HN/aXz/MkHXJ/JF8j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ZvuMAAAADcAAAADwAAAAAAAAAAAAAAAACYAgAAZHJzL2Rvd25y&#10;ZXYueG1sUEsFBgAAAAAEAAQA9QAAAIUDAAAAAA==&#10;" path="m,l33,69r-9,l12,35,,xe" fillcolor="#373545 [3215]" strokecolor="#373545 [3215]" strokeweight="0">
                          <v:path arrowok="t" o:connecttype="custom" o:connectlocs="0,0;52388,109538;38100,109538;19050,55563;0,0" o:connectangles="0,0,0,0,0"/>
                        </v:shape>
                        <v:shape id="Freeform 19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YicMA&#10;AADcAAAADwAAAGRycy9kb3ducmV2LnhtbESPQW/CMAyF75P2HyIj7YJGuh0mKATEJm3lhij7AVZj&#10;2orEqZKslH8/HybtZus9v/d5s5u8UyPF1Ac28LIoQBE3wfbcGvg+fz4vQaWMbNEFJgN3SrDbPj5s&#10;sLThxica69wqCeFUooEu56HUOjUdeUyLMBCLdgnRY5Y1ttpGvEm4d/q1KN60x56locOBPjpqrvWP&#10;N+Dqefg6D9Qex0MV3P29ulCsjHmaTfs1qExT/jf/XR+s4K+E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kYicMAAADcAAAADwAAAAAAAAAAAAAAAACYAgAAZHJzL2Rv&#10;d25yZXYueG1sUEsFBgAAAAAEAAQA9QAAAIgDAAAAAA==&#10;" path="m,l9,37r,3l15,93,5,49,,xe" fillcolor="#373545 [3215]" strokecolor="#373545 [3215]" strokeweight="0">
                          <v:path arrowok="t" o:connecttype="custom" o:connectlocs="0,0;14288,58738;14288,63500;23813,147638;7938,77788;0,0" o:connectangles="0,0,0,0,0,0"/>
                        </v:shape>
                        <v:shape id="Freeform 19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HesEA&#10;AADcAAAADwAAAGRycy9kb3ducmV2LnhtbERPTUsDMRC9C/6HMII3m61gsWvT0lYET4pVEG/DZpqs&#10;biYhiZvtvzeC4G0e73NWm8kNYqSYes8K5rMGBHHndc9Gwdvrw9UtiJSRNQ6eScGJEmzW52crbLUv&#10;/ELjIRtRQzi1qMDmHFopU2fJYZr5QFy5o48Oc4XRSB2x1HA3yOumWUiHPdcGi4H2lrqvw7dT8L4w&#10;JdwU+/EZyu5knu+PT9GOSl1eTNs7EJmm/C/+cz/qOn+5hN9n6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SB3rBAAAA3AAAAA8AAAAAAAAAAAAAAAAAmAIAAGRycy9kb3du&#10;cmV2LnhtbFBLBQYAAAAABAAEAPUAAACGAw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A7sYA&#10;AADcAAAADwAAAGRycy9kb3ducmV2LnhtbESPQWvCQBSE74X+h+UVeim6MYciqauIopUWIVop9PbM&#10;PpNg9m3Irpr017uC4HGYmW+Y0aQ1lThT40rLCgb9CARxZnXJuYLdz6I3BOE8ssbKMinoyMFk/Pw0&#10;wkTbC2/ovPW5CBB2CSoovK8TKV1WkEHXtzVx8A62MeiDbHKpG7wEuKlkHEXv0mDJYaHAmmYFZcft&#10;yShYf/k/fkvTffz/uZwvu9/4O+1ipV5f2ukHCE+tf4Tv7ZVWEIhwOxOOgB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A7sYAAADcAAAADwAAAAAAAAAAAAAAAACYAgAAZHJz&#10;L2Rvd25yZXYueG1sUEsFBgAAAAAEAAQA9QAAAIsD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0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5RsYA&#10;AADcAAAADwAAAGRycy9kb3ducmV2LnhtbESPQWvCQBSE74L/YXlCb7oxlCKpa1BBW0/FtId4e2Rf&#10;s6HZtzG7xvTfdwuFHoeZ+YZZ56NtxUC9bxwrWC4SEMSV0w3XCj7eD/MVCB+QNbaOScE3ecg308ka&#10;M+3ufKahCLWIEPYZKjAhdJmUvjJk0S9cRxy9T9dbDFH2tdQ93iPctjJNkidpseG4YLCjvaHqq7hZ&#10;Bdft8aRfLo+Xt2J1LnfmWh7TU6nUw2zcPoMINIb/8F/7VStIky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25RsYAAADcAAAADwAAAAAAAAAAAAAAAACYAgAAZHJz&#10;L2Rvd25yZXYueG1sUEsFBgAAAAAEAAQA9QAAAIsDAAAAAA==&#10;" path="m,l31,65r-8,l,xe" fillcolor="#373545 [3215]" strokecolor="#373545 [3215]" strokeweight="0">
                          <v:path arrowok="t" o:connecttype="custom" o:connectlocs="0,0;49213,103188;36513,103188;0,0" o:connectangles="0,0,0,0"/>
                        </v:shape>
                        <v:shape id="Freeform 20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Px8UA&#10;AADcAAAADwAAAGRycy9kb3ducmV2LnhtbESPQWvCQBSE74L/YXlCb3VjDq2NrqKC4KlQYwVvj+wz&#10;iWbfxt1V0/76rlDwOMzMN8x03plG3Mj52rKC0TABQVxYXXOpYJevX8cgfEDW2FgmBT/kYT7r96aY&#10;aXvnL7ptQykihH2GCqoQ2kxKX1Rk0A9tSxy9o3UGQ5SulNrhPcJNI9MkeZMGa44LFba0qqg4b69G&#10;wWnzy4fP9+X60n5wvSxP+ffe5Uq9DLrFBESgLjzD/+2NVpAmKTzO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U/HxQAAANw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reeform 20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XAcMA&#10;AADcAAAADwAAAGRycy9kb3ducmV2LnhtbERPy2rCQBTdF/yH4Ra6q5NmUSQ6igrSUijY6MbdJXNN&#10;opk76czk0Xx9Z1Ho8nDeq81oGtGT87VlBS/zBARxYXXNpYLz6fC8AOEDssbGMin4IQ+b9exhhZm2&#10;A39Rn4dSxBD2GSqoQmgzKX1RkUE/ty1x5K7WGQwRulJqh0MMN41Mk+RVGqw5NlTY0r6i4p53RoEd&#10;im7nLg1+b2/mbbp+DunHdFTq6XHcLkEEGsO/+M/9rhWkSVwbz8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BXAcMAAADcAAAADwAAAAAAAAAAAAAAAACYAgAAZHJzL2Rv&#10;d25yZXYueG1sUEsFBgAAAAAEAAQA9QAAAIgDA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20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o:lock v:ext="edit" aspectratio="t"/>
                        <v:shape id="Freeform 21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GqMQA&#10;AADcAAAADwAAAGRycy9kb3ducmV2LnhtbERPu27CMBTdK/EP1kXqVpwwVCjFIIQUysCj0FbqeBVf&#10;kkB8ncYOmH59PVTqeHTe03kwjbhS52rLCtJRAoK4sLrmUsHHe/40AeE8ssbGMim4k4P5bPAwxUzb&#10;Gx/oevSliCHsMlRQed9mUrqiIoNuZFviyJ1sZ9BH2JVSd3iL4aaR4yR5lgZrjg0VtrSsqLgce6Ng&#10;t/352r++9fl5E8x3/7kLq+0+KPU4DIsXEJ6C/xf/uddawTiN8+O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yRqjEAAAA3AAAAA8AAAAAAAAAAAAAAAAAmAIAAGRycy9k&#10;b3ducmV2LnhtbFBLBQYAAAAABAAEAPUAAACJAw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21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T4cQA&#10;AADcAAAADwAAAGRycy9kb3ducmV2LnhtbESP0WrCQBRE3wv+w3ILvhTdbKBSUtdQYot9qjT6AZfs&#10;NQnN3g3Z1cS/dwWhj8PMnGHW+WQ7caHBt441qGUCgrhypuVaw/HwtXgD4QOywc4xabiSh3wze1pj&#10;ZtzIv3QpQy0ihH2GGpoQ+kxKXzVk0S9dTxy9kxsshiiHWpoBxwi3nUyTZCUtthwXGuypaKj6K89W&#10;Q/nD5/7zlY/77f5lsruVsqdCaT1/nj7eQQSawn/40f42GlKl4H4mHg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E+HEAAAA3AAAAA8AAAAAAAAAAAAAAAAAmAIAAGRycy9k&#10;b3ducmV2LnhtbFBLBQYAAAAABAAEAPUAAACJAw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21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5IH8UA&#10;AADcAAAADwAAAGRycy9kb3ducmV2LnhtbESPT2sCMRTE7wW/Q3iCt5p1hSKrUUSw9rS06sHjc/P2&#10;D25ewia6az99Uyj0OMzMb5jVZjCteFDnG8sKZtMEBHFhdcOVgvNp/7oA4QOyxtYyKXiSh8169LLC&#10;TNuev+hxDJWIEPYZKqhDcJmUvqjJoJ9aRxy90nYGQ5RdJXWHfYSbVqZJ8iYNNhwXanS0q6m4He9G&#10;Qfn+eTOHS/m9uN77w3yb527ucqUm42G7BBFoCP/hv/aHVpDOUv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kgfxQAAANwAAAAPAAAAAAAAAAAAAAAAAJgCAABkcnMv&#10;ZG93bnJldi54bWxQSwUGAAAAAAQABAD1AAAAigMAAAAA&#10;" path="m,l16,72r4,49l18,112,,31,,xe" fillcolor="#373545 [3215]" strokecolor="#373545 [3215]" strokeweight="0">
                          <v:fill opacity="13107f"/>
                          <v:stroke opacity="13107f"/>
                          <v:path arrowok="t" o:connecttype="custom" o:connectlocs="0,0;25400,114300;31750,192088;28575,177800;0,49213;0,0" o:connectangles="0,0,0,0,0,0"/>
                        </v:shape>
                        <v:shape id="Freeform 21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YdsMA&#10;AADcAAAADwAAAGRycy9kb3ducmV2LnhtbESPQWsCMRSE7wX/Q3gFbzXZrVjZGkUEiwgeqvX+2Lxu&#10;lm5elk10139vBKHHYWa+YRarwTXiSl2oPWvIJgoEcelNzZWGn9P2bQ4iRGSDjWfScKMAq+XoZYGF&#10;8T1/0/UYK5EgHArUYGNsCylDaclhmPiWOHm/vnMYk+wqaTrsE9w1MldqJh3WnBYstrSxVP4dL04D&#10;7/NguQ/KzA7z6e3j66yy7Vnr8euw/gQRaYj/4Wd7ZzTk2Ts8zq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FYdsMAAADcAAAADwAAAAAAAAAAAAAAAACYAgAAZHJzL2Rv&#10;d25yZXYueG1sUEsFBgAAAAAEAAQA9QAAAIgDA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1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rIMUA&#10;AADcAAAADwAAAGRycy9kb3ducmV2LnhtbESPT4vCMBTE74LfIbyFvdnUsoh0jeIqguxl/bOC3h7N&#10;sy02L6WJtn57Iwgeh5n5DTOZdaYSN2pcaVnBMIpBEGdWl5wr+N+vBmMQziNrrCyTgjs5mE37vQmm&#10;2ra8pdvO5yJA2KWooPC+TqV0WUEGXWRr4uCdbWPQB9nkUjfYBripZBLHI2mw5LBQYE2LgrLL7moU&#10;1JufZbs4ud/ykIw7fz+s/075UanPj27+DcJT59/hV3utFSTDL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2sgxQAAANwAAAAPAAAAAAAAAAAAAAAAAJgCAABkcnMv&#10;ZG93bnJldi54bWxQSwUGAAAAAAQABAD1AAAAigMAAAAA&#10;" path="m,l33,71r-9,l11,36,,xe" fillcolor="#373545 [3215]" strokecolor="#373545 [3215]" strokeweight="0">
                          <v:fill opacity="13107f"/>
                          <v:stroke opacity="13107f"/>
                          <v:path arrowok="t" o:connecttype="custom" o:connectlocs="0,0;52388,112713;38100,112713;17463,57150;0,0" o:connectangles="0,0,0,0,0"/>
                        </v:shape>
                        <v:shape id="Freeform 21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HLcUA&#10;AADcAAAADwAAAGRycy9kb3ducmV2LnhtbESPQWvCQBSE7wX/w/IEb3VjSkXSrCKCIHgQtQV7e8m+&#10;JqHZt2F3m8R/7xYKPQ4z8w2Tb0bTip6cbywrWMwTEMSl1Q1XCt6v++cVCB+QNbaWScGdPGzWk6cc&#10;M20HPlN/CZWIEPYZKqhD6DIpfVmTQT+3HXH0vqwzGKJ0ldQOhwg3rUyTZCkNNhwXauxoV1P5ffkx&#10;Cj6OJ9fp9HNfLF+215u0R03nQqnZdNy+gQg0hv/wX/ugFaSLV/g9E4+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kctxQAAANwAAAAPAAAAAAAAAAAAAAAAAJgCAABkcnMv&#10;ZG93bnJldi54bWxQSwUGAAAAAAQABAD1AAAAigMAAAAA&#10;" path="m,l8,37r,4l15,95,4,49,,xe" fillcolor="#373545 [3215]" strokecolor="#373545 [3215]" strokeweight="0">
                          <v:fill opacity="13107f"/>
                          <v:stroke opacity="13107f"/>
                          <v:path arrowok="t" o:connecttype="custom" o:connectlocs="0,0;12700,58738;12700,65088;23813,150813;6350,77788;0,0" o:connectangles="0,0,0,0,0,0"/>
                        </v:shape>
                        <v:shape id="Freeform 21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p6sUA&#10;AADcAAAADwAAAGRycy9kb3ducmV2LnhtbESPQWvCQBSE7wX/w/IEb3WTIFKiq4jaIi0IjV68PbLP&#10;bDT7NmRXTfvru4VCj8PMfMPMl71txJ06XztWkI4TEMSl0zVXCo6H1+cXED4ga2wck4Iv8rBcDJ7m&#10;mGv34E+6F6ESEcI+RwUmhDaX0peGLPqxa4mjd3adxRBlV0nd4SPCbSOzJJlKizXHBYMtrQ2V1+Jm&#10;FUzW77fv7T7Tm2LC+vL2YdL9ySg1GvarGYhAffgP/7V3WkGWTu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GnqxQAAANwAAAAPAAAAAAAAAAAAAAAAAJgCAABkcnMv&#10;ZG93bnJldi54bWxQSwUGAAAAAAQABAD1AAAAigM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1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Mo8MA&#10;AADcAAAADwAAAGRycy9kb3ducmV2LnhtbESPzYrCQBCE74LvMLTgTSeKrhodRfwBL3vw5wHaTJsE&#10;Mz0xM8b49s7Cgseiur7qWqwaU4iaKpdbVjDoRyCIE6tzThVczvveFITzyBoLy6TgTQ5Wy3ZrgbG2&#10;Lz5SffKpCBB2MSrIvC9jKV2SkUHXtyVx8G62MuiDrFKpK3wFuCnkMIp+pMGcQ0OGJW0ySu6npwlv&#10;4M5PR5P0Qet6vH2er7PDbz5Tqttp1nMQnhr/Pf5PH7SC4WACf2MCAe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5Mo8MAAADcAAAADwAAAAAAAAAAAAAAAACYAgAAZHJzL2Rv&#10;d25yZXYueG1sUEsFBgAAAAAEAAQA9QAAAIgDA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21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mhcMA&#10;AADcAAAADwAAAGRycy9kb3ducmV2LnhtbERPz2vCMBS+C/sfwhvsMjTVg3OdUcbY0MsQuyB6eyRv&#10;bVnzUppY63+/HASPH9/v5XpwjeipC7VnBdNJBoLYeFtzqUD/fI0XIEJEtth4JgVXCrBePYyWmFt/&#10;4T31RSxFCuGQo4IqxjaXMpiKHIaJb4kT9+s7hzHBrpS2w0sKd42cZdlcOqw5NVTY0kdF5q84OwV0&#10;7F+/d6favLD+1PpAZ70xz0o9PQ7vbyAiDfEuvrm3VsFsmtamM+k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TmhcMAAADcAAAADwAAAAAAAAAAAAAAAACYAgAAZHJzL2Rv&#10;d25yZXYueG1sUEsFBgAAAAAEAAQA9QAAAIgDAAAAAA==&#10;" path="m,l31,66r-7,l,xe" fillcolor="#373545 [3215]" strokecolor="#373545 [3215]" strokeweight="0">
                          <v:fill opacity="13107f"/>
                          <v:stroke opacity="13107f"/>
                          <v:path arrowok="t" o:connecttype="custom" o:connectlocs="0,0;49213,104775;38100,104775;0,0" o:connectangles="0,0,0,0"/>
                        </v:shape>
                        <v:shape id="Freeform 22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EUNsQA&#10;AADcAAAADwAAAGRycy9kb3ducmV2LnhtbESPwWrDMBBE74X+g9hCbrVsH0pwo4RQGsil0KYx5LhI&#10;W8uJtTKW6jj9+igQ6HGYmTfMYjW5Tow0hNazgiLLQRBrb1puFOy/N89zECEiG+w8k4ILBVgtHx8W&#10;WBl/5i8ad7ERCcKhQgU2xr6SMmhLDkPme+Lk/fjBYUxyaKQZ8JzgrpNlnr9Ihy2nBYs9vVnSp92v&#10;U9DaI37UfzpgLd/3Xh8/D5IapWZP0/oVRKQp/ofv7a1RUJYF3M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xFDbEAAAA3AAAAA8AAAAAAAAAAAAAAAAAmAIAAGRycy9k&#10;b3ducmV2LnhtbFBLBQYAAAAABAAEAPUAAACJAwAAAAA=&#10;" path="m,l7,17r,26l6,40,,25,,xe" fillcolor="#373545 [3215]" strokecolor="#373545 [3215]" strokeweight="0">
                          <v:fill opacity="13107f"/>
                          <v:stroke opacity="13107f"/>
                          <v:path arrowok="t" o:connecttype="custom" o:connectlocs="0,0;11113,26988;11113,68263;9525,63500;0,39688;0,0" o:connectangles="0,0,0,0,0,0"/>
                        </v:shape>
                        <v:shape id="Freeform 22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w2cMA&#10;AADcAAAADwAAAGRycy9kb3ducmV2LnhtbESPT4vCMBTE74LfIbyFvWlqD6Jdo6ggyPbkH/D6bN42&#10;ZZuX0ETtfvuNIHgcZuY3zGLV21bcqQuNYwWTcQaCuHK64VrB+bQbzUCEiKyxdUwK/ijAajkcLLDQ&#10;7sEHuh9jLRKEQ4EKTIy+kDJUhiyGsfPEyftxncWYZFdL3eEjwW0r8yybSosNpwWDnraGqt/jzSoo&#10;N2be1IfvSbmRU3/15WW/Pl+U+vzo118gIvXxHX6191pBnufwP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tw2cMAAADcAAAADwAAAAAAAAAAAAAAAACYAgAAZHJzL2Rv&#10;d25yZXYueG1sUEsFBgAAAAAEAAQA9QAAAIgDA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225216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E7F" w:rsidRDefault="00FD2E7F">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3" o:spid="_x0000_s1055" type="#_x0000_t202" style="position:absolute;margin-left:0;margin-top:0;width:4in;height:28.8pt;z-index:2522521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vONGQdQIAAF0FAAAOAAAAAAAAAAAA&#10;AAAAAC4CAABkcnMvZTJvRG9jLnhtbFBLAQItABQABgAIAAAAIQDRS9Bu2QAAAAQBAAAPAAAAAAAA&#10;AAAAAAAAAM8EAABkcnMvZG93bnJldi54bWxQSwUGAAAAAAQABADzAAAA1QUAAAAA&#10;" filled="f" stroked="f" strokeweight=".5pt">
                    <v:textbox style="mso-fit-shape-to-text:t" inset="0,0,0,0">
                      <w:txbxContent>
                        <w:p w:rsidR="00FD2E7F" w:rsidRDefault="00FD2E7F">
                          <w:pPr>
                            <w:pStyle w:val="NoSpacing"/>
                            <w:rPr>
                              <w:color w:val="595959" w:themeColor="text1" w:themeTint="A6"/>
                            </w:rPr>
                          </w:pPr>
                        </w:p>
                      </w:txbxContent>
                    </v:textbox>
                    <w10:wrap anchorx="page" anchory="page"/>
                  </v:shape>
                </w:pict>
              </mc:Fallback>
            </mc:AlternateContent>
          </w:r>
        </w:p>
        <w:p w:rsidR="00FD2E7F" w:rsidRDefault="00FD2E7F">
          <w:pPr>
            <w:rPr>
              <w:rFonts w:ascii="Candara" w:hAnsi="Candara"/>
              <w:b/>
              <w:sz w:val="32"/>
            </w:rPr>
          </w:pPr>
          <w:r>
            <w:rPr>
              <w:noProof/>
            </w:rPr>
            <mc:AlternateContent>
              <mc:Choice Requires="wps">
                <w:drawing>
                  <wp:anchor distT="0" distB="0" distL="114300" distR="114300" simplePos="0" relativeHeight="252254208" behindDoc="0" locked="0" layoutInCell="1" allowOverlap="1" wp14:anchorId="06F8607F" wp14:editId="019AABBA">
                    <wp:simplePos x="0" y="0"/>
                    <wp:positionH relativeFrom="page">
                      <wp:posOffset>2139315</wp:posOffset>
                    </wp:positionH>
                    <wp:positionV relativeFrom="page">
                      <wp:posOffset>2424023</wp:posOffset>
                    </wp:positionV>
                    <wp:extent cx="5359879" cy="3217653"/>
                    <wp:effectExtent l="0" t="0" r="12700" b="1905"/>
                    <wp:wrapNone/>
                    <wp:docPr id="258" name="Text Box 258"/>
                    <wp:cNvGraphicFramePr/>
                    <a:graphic xmlns:a="http://schemas.openxmlformats.org/drawingml/2006/main">
                      <a:graphicData uri="http://schemas.microsoft.com/office/word/2010/wordprocessingShape">
                        <wps:wsp>
                          <wps:cNvSpPr txBox="1"/>
                          <wps:spPr>
                            <a:xfrm>
                              <a:off x="0" y="0"/>
                              <a:ext cx="5359879" cy="32176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E7F" w:rsidRPr="00FD2E7F" w:rsidRDefault="00FD2E7F" w:rsidP="00FD2E7F">
                                <w:pPr>
                                  <w:spacing w:before="120"/>
                                  <w:jc w:val="right"/>
                                  <w:rPr>
                                    <w:rFonts w:ascii="Calibri" w:hAnsi="Calibri"/>
                                    <w:color w:val="404040" w:themeColor="text1" w:themeTint="BF"/>
                                    <w:sz w:val="72"/>
                                    <w:szCs w:val="72"/>
                                  </w:rPr>
                                </w:pPr>
                                <w:r w:rsidRPr="00FD2E7F">
                                  <w:rPr>
                                    <w:rFonts w:ascii="Calibri" w:hAnsi="Calibri"/>
                                    <w:color w:val="404040" w:themeColor="text1" w:themeTint="BF"/>
                                    <w:sz w:val="72"/>
                                    <w:szCs w:val="72"/>
                                  </w:rPr>
                                  <w:t>SOFTWARE REQUIREMENT SPECIFICATION</w:t>
                                </w:r>
                              </w:p>
                              <w:p w:rsidR="00FD2E7F" w:rsidRDefault="00FD2E7F" w:rsidP="00FD2E7F">
                                <w:pPr>
                                  <w:spacing w:before="120"/>
                                  <w:jc w:val="right"/>
                                  <w:rPr>
                                    <w:color w:val="404040" w:themeColor="text1" w:themeTint="BF"/>
                                    <w:sz w:val="56"/>
                                    <w:szCs w:val="56"/>
                                  </w:rPr>
                                </w:pPr>
                                <w:r w:rsidRPr="00CD4F4A">
                                  <w:rPr>
                                    <w:color w:val="404040" w:themeColor="text1" w:themeTint="BF"/>
                                    <w:sz w:val="56"/>
                                    <w:szCs w:val="56"/>
                                  </w:rPr>
                                  <w:t>FOR</w:t>
                                </w:r>
                              </w:p>
                              <w:p w:rsidR="00FD2E7F" w:rsidRPr="00FD2E7F" w:rsidRDefault="00FD2E7F" w:rsidP="00FD2E7F">
                                <w:pPr>
                                  <w:jc w:val="right"/>
                                  <w:rPr>
                                    <w:b/>
                                    <w:sz w:val="44"/>
                                    <w:szCs w:val="48"/>
                                  </w:rPr>
                                </w:pPr>
                                <w:r w:rsidRPr="00FD2E7F">
                                  <w:rPr>
                                    <w:b/>
                                    <w:sz w:val="44"/>
                                    <w:szCs w:val="48"/>
                                  </w:rPr>
                                  <w:t>ROYAL CITY: A REAL ESTATE COMPANY</w:t>
                                </w:r>
                              </w:p>
                              <w:p w:rsidR="00FD2E7F" w:rsidRPr="002C1F05" w:rsidRDefault="00FD2E7F" w:rsidP="00FD2E7F">
                                <w:pPr>
                                  <w:jc w:val="right"/>
                                  <w:rPr>
                                    <w:color w:val="404040" w:themeColor="text1" w:themeTint="BF"/>
                                    <w:sz w:val="48"/>
                                    <w:szCs w:val="48"/>
                                  </w:rPr>
                                </w:pPr>
                                <w:r w:rsidRPr="002C1F05">
                                  <w:rPr>
                                    <w:color w:val="404040" w:themeColor="text1" w:themeTint="BF"/>
                                    <w:sz w:val="48"/>
                                    <w:szCs w:val="48"/>
                                  </w:rPr>
                                  <w:t>Version 1.0</w:t>
                                </w:r>
                              </w:p>
                              <w:p w:rsidR="00FD2E7F" w:rsidRPr="00CD4F4A" w:rsidRDefault="00FD2E7F" w:rsidP="00FD2E7F">
                                <w:pPr>
                                  <w:spacing w:before="120"/>
                                  <w:jc w:val="right"/>
                                  <w:rPr>
                                    <w:color w:val="404040" w:themeColor="text1" w:themeTint="BF"/>
                                    <w:sz w:val="56"/>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F8607F" id="Text Box 258" o:spid="_x0000_s1056" type="#_x0000_t202" style="position:absolute;margin-left:168.45pt;margin-top:190.85pt;width:422.05pt;height:253.35pt;z-index:2522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" filled="f" stroked="f" strokeweight=".5pt">
                    <v:textbox inset="0,0,0,0">
                      <w:txbxContent>
                        <w:p w:rsidR="00FD2E7F" w:rsidRPr="00FD2E7F" w:rsidRDefault="00FD2E7F" w:rsidP="00FD2E7F">
                          <w:pPr>
                            <w:spacing w:before="120"/>
                            <w:jc w:val="right"/>
                            <w:rPr>
                              <w:rFonts w:ascii="Calibri" w:hAnsi="Calibri"/>
                              <w:color w:val="404040" w:themeColor="text1" w:themeTint="BF"/>
                              <w:sz w:val="72"/>
                              <w:szCs w:val="72"/>
                            </w:rPr>
                          </w:pPr>
                          <w:r w:rsidRPr="00FD2E7F">
                            <w:rPr>
                              <w:rFonts w:ascii="Calibri" w:hAnsi="Calibri"/>
                              <w:color w:val="404040" w:themeColor="text1" w:themeTint="BF"/>
                              <w:sz w:val="72"/>
                              <w:szCs w:val="72"/>
                            </w:rPr>
                            <w:t>SOFTWARE REQUIREMENT SPECIFICATION</w:t>
                          </w:r>
                        </w:p>
                        <w:p w:rsidR="00FD2E7F" w:rsidRDefault="00FD2E7F" w:rsidP="00FD2E7F">
                          <w:pPr>
                            <w:spacing w:before="120"/>
                            <w:jc w:val="right"/>
                            <w:rPr>
                              <w:color w:val="404040" w:themeColor="text1" w:themeTint="BF"/>
                              <w:sz w:val="56"/>
                              <w:szCs w:val="56"/>
                            </w:rPr>
                          </w:pPr>
                          <w:r w:rsidRPr="00CD4F4A">
                            <w:rPr>
                              <w:color w:val="404040" w:themeColor="text1" w:themeTint="BF"/>
                              <w:sz w:val="56"/>
                              <w:szCs w:val="56"/>
                            </w:rPr>
                            <w:t>FOR</w:t>
                          </w:r>
                        </w:p>
                        <w:p w:rsidR="00FD2E7F" w:rsidRPr="00FD2E7F" w:rsidRDefault="00FD2E7F" w:rsidP="00FD2E7F">
                          <w:pPr>
                            <w:jc w:val="right"/>
                            <w:rPr>
                              <w:b/>
                              <w:sz w:val="44"/>
                              <w:szCs w:val="48"/>
                            </w:rPr>
                          </w:pPr>
                          <w:r w:rsidRPr="00FD2E7F">
                            <w:rPr>
                              <w:b/>
                              <w:sz w:val="44"/>
                              <w:szCs w:val="48"/>
                            </w:rPr>
                            <w:t>ROYAL CITY: A REAL ESTATE COMPANY</w:t>
                          </w:r>
                        </w:p>
                        <w:p w:rsidR="00FD2E7F" w:rsidRPr="002C1F05" w:rsidRDefault="00FD2E7F" w:rsidP="00FD2E7F">
                          <w:pPr>
                            <w:jc w:val="right"/>
                            <w:rPr>
                              <w:color w:val="404040" w:themeColor="text1" w:themeTint="BF"/>
                              <w:sz w:val="48"/>
                              <w:szCs w:val="48"/>
                            </w:rPr>
                          </w:pPr>
                          <w:r w:rsidRPr="002C1F05">
                            <w:rPr>
                              <w:color w:val="404040" w:themeColor="text1" w:themeTint="BF"/>
                              <w:sz w:val="48"/>
                              <w:szCs w:val="48"/>
                            </w:rPr>
                            <w:t>Version 1.0</w:t>
                          </w:r>
                        </w:p>
                        <w:p w:rsidR="00FD2E7F" w:rsidRPr="00CD4F4A" w:rsidRDefault="00FD2E7F" w:rsidP="00FD2E7F">
                          <w:pPr>
                            <w:spacing w:before="120"/>
                            <w:jc w:val="right"/>
                            <w:rPr>
                              <w:color w:val="404040" w:themeColor="text1" w:themeTint="BF"/>
                              <w:sz w:val="56"/>
                              <w:szCs w:val="56"/>
                            </w:rPr>
                          </w:pPr>
                        </w:p>
                      </w:txbxContent>
                    </v:textbox>
                    <w10:wrap anchorx="page" anchory="page"/>
                  </v:shape>
                </w:pict>
              </mc:Fallback>
            </mc:AlternateContent>
          </w:r>
          <w:r>
            <w:rPr>
              <w:rFonts w:ascii="Candara" w:hAnsi="Candara"/>
              <w:b/>
              <w:sz w:val="32"/>
            </w:rPr>
            <w:br w:type="page"/>
          </w:r>
          <w:r>
            <w:rPr>
              <w:noProof/>
            </w:rPr>
            <mc:AlternateContent>
              <mc:Choice Requires="wps">
                <w:drawing>
                  <wp:anchor distT="0" distB="0" distL="114300" distR="114300" simplePos="0" relativeHeight="252256256" behindDoc="0" locked="0" layoutInCell="1" allowOverlap="1" wp14:anchorId="4A82288E" wp14:editId="7E5ABD47">
                    <wp:simplePos x="0" y="0"/>
                    <wp:positionH relativeFrom="page">
                      <wp:posOffset>3795395</wp:posOffset>
                    </wp:positionH>
                    <wp:positionV relativeFrom="page">
                      <wp:posOffset>7479030</wp:posOffset>
                    </wp:positionV>
                    <wp:extent cx="3488953" cy="36576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3488953"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E7F" w:rsidRPr="002C1F05" w:rsidRDefault="00FD2E7F" w:rsidP="00FD2E7F">
                                <w:pPr>
                                  <w:pStyle w:val="NoSpacing"/>
                                  <w:jc w:val="right"/>
                                  <w:rPr>
                                    <w:color w:val="000000" w:themeColor="text1"/>
                                    <w:sz w:val="44"/>
                                    <w:szCs w:val="44"/>
                                  </w:rPr>
                                </w:pPr>
                                <w:proofErr w:type="spellStart"/>
                                <w:r w:rsidRPr="002C1F05">
                                  <w:rPr>
                                    <w:color w:val="000000" w:themeColor="text1"/>
                                    <w:sz w:val="44"/>
                                    <w:szCs w:val="44"/>
                                  </w:rPr>
                                  <w:t>Safat</w:t>
                                </w:r>
                                <w:proofErr w:type="spellEnd"/>
                                <w:r w:rsidRPr="002C1F05">
                                  <w:rPr>
                                    <w:color w:val="000000" w:themeColor="text1"/>
                                    <w:sz w:val="44"/>
                                    <w:szCs w:val="44"/>
                                  </w:rPr>
                                  <w:t xml:space="preserve"> Siddiqui</w:t>
                                </w:r>
                              </w:p>
                              <w:p w:rsidR="00FD2E7F" w:rsidRDefault="00FD2E7F" w:rsidP="00FD2E7F">
                                <w:pPr>
                                  <w:pStyle w:val="NoSpacing"/>
                                  <w:jc w:val="right"/>
                                  <w:rPr>
                                    <w:color w:val="000000" w:themeColor="text1"/>
                                    <w:sz w:val="44"/>
                                    <w:szCs w:val="44"/>
                                  </w:rPr>
                                </w:pPr>
                                <w:r w:rsidRPr="002C1F05">
                                  <w:rPr>
                                    <w:color w:val="000000" w:themeColor="text1"/>
                                    <w:sz w:val="44"/>
                                    <w:szCs w:val="44"/>
                                  </w:rPr>
                                  <w:t>Imtiaz Shakil Siddique</w:t>
                                </w:r>
                              </w:p>
                              <w:p w:rsidR="00FD2E7F" w:rsidRPr="002C1F05" w:rsidRDefault="00FD2E7F" w:rsidP="00FD2E7F">
                                <w:pPr>
                                  <w:pStyle w:val="NoSpacing"/>
                                  <w:jc w:val="right"/>
                                  <w:rPr>
                                    <w:color w:val="000000" w:themeColor="text1"/>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A82288E" id="Text Box 259" o:spid="_x0000_s1057" type="#_x0000_t202" style="position:absolute;margin-left:298.85pt;margin-top:588.9pt;width:274.7pt;height:28.8pt;z-index:25225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" filled="f" stroked="f" strokeweight=".5pt">
                    <v:textbox style="mso-fit-shape-to-text:t" inset="0,0,0,0">
                      <w:txbxContent>
                        <w:p w:rsidR="00FD2E7F" w:rsidRPr="002C1F05" w:rsidRDefault="00FD2E7F" w:rsidP="00FD2E7F">
                          <w:pPr>
                            <w:pStyle w:val="NoSpacing"/>
                            <w:jc w:val="right"/>
                            <w:rPr>
                              <w:color w:val="000000" w:themeColor="text1"/>
                              <w:sz w:val="44"/>
                              <w:szCs w:val="44"/>
                            </w:rPr>
                          </w:pPr>
                          <w:proofErr w:type="spellStart"/>
                          <w:r w:rsidRPr="002C1F05">
                            <w:rPr>
                              <w:color w:val="000000" w:themeColor="text1"/>
                              <w:sz w:val="44"/>
                              <w:szCs w:val="44"/>
                            </w:rPr>
                            <w:t>Safat</w:t>
                          </w:r>
                          <w:proofErr w:type="spellEnd"/>
                          <w:r w:rsidRPr="002C1F05">
                            <w:rPr>
                              <w:color w:val="000000" w:themeColor="text1"/>
                              <w:sz w:val="44"/>
                              <w:szCs w:val="44"/>
                            </w:rPr>
                            <w:t xml:space="preserve"> Siddiqui</w:t>
                          </w:r>
                        </w:p>
                        <w:p w:rsidR="00FD2E7F" w:rsidRDefault="00FD2E7F" w:rsidP="00FD2E7F">
                          <w:pPr>
                            <w:pStyle w:val="NoSpacing"/>
                            <w:jc w:val="right"/>
                            <w:rPr>
                              <w:color w:val="000000" w:themeColor="text1"/>
                              <w:sz w:val="44"/>
                              <w:szCs w:val="44"/>
                            </w:rPr>
                          </w:pPr>
                          <w:r w:rsidRPr="002C1F05">
                            <w:rPr>
                              <w:color w:val="000000" w:themeColor="text1"/>
                              <w:sz w:val="44"/>
                              <w:szCs w:val="44"/>
                            </w:rPr>
                            <w:t>Imtiaz Shakil Siddique</w:t>
                          </w:r>
                        </w:p>
                        <w:p w:rsidR="00FD2E7F" w:rsidRPr="002C1F05" w:rsidRDefault="00FD2E7F" w:rsidP="00FD2E7F">
                          <w:pPr>
                            <w:pStyle w:val="NoSpacing"/>
                            <w:jc w:val="right"/>
                            <w:rPr>
                              <w:color w:val="000000" w:themeColor="text1"/>
                              <w:sz w:val="44"/>
                              <w:szCs w:val="44"/>
                            </w:rPr>
                          </w:pPr>
                        </w:p>
                      </w:txbxContent>
                    </v:textbox>
                    <w10:wrap anchorx="page" anchory="page"/>
                  </v:shape>
                </w:pict>
              </mc:Fallback>
            </mc:AlternateContent>
          </w:r>
        </w:p>
      </w:sdtContent>
    </w:sdt>
    <w:p w:rsidR="00FD2E7F" w:rsidRDefault="00FD2E7F" w:rsidP="00FD2E7F">
      <w:pPr>
        <w:rPr>
          <w:sz w:val="72"/>
          <w:szCs w:val="72"/>
        </w:rPr>
      </w:pPr>
      <w:r w:rsidRPr="008331C8">
        <w:rPr>
          <w:sz w:val="72"/>
          <w:szCs w:val="72"/>
        </w:rPr>
        <w:lastRenderedPageBreak/>
        <w:t xml:space="preserve">SOFTWARE REQUIREMENT SPECIFICATION </w:t>
      </w:r>
    </w:p>
    <w:p w:rsidR="00FD2E7F" w:rsidRPr="00C96667" w:rsidRDefault="00FD2E7F" w:rsidP="00FD2E7F">
      <w:pPr>
        <w:rPr>
          <w:sz w:val="48"/>
          <w:szCs w:val="56"/>
        </w:rPr>
      </w:pPr>
      <w:r w:rsidRPr="00C96667">
        <w:rPr>
          <w:sz w:val="48"/>
          <w:szCs w:val="56"/>
        </w:rPr>
        <w:t>FOR</w:t>
      </w:r>
    </w:p>
    <w:p w:rsidR="00FD2E7F" w:rsidRPr="00C96667" w:rsidRDefault="00FD2E7F" w:rsidP="00FD2E7F">
      <w:pPr>
        <w:rPr>
          <w:b/>
          <w:sz w:val="52"/>
          <w:szCs w:val="56"/>
        </w:rPr>
      </w:pPr>
      <w:r w:rsidRPr="00C96667">
        <w:rPr>
          <w:b/>
          <w:sz w:val="52"/>
          <w:szCs w:val="56"/>
        </w:rPr>
        <w:t>ROYAL CITY: A REAL ESTATE COMPANY</w:t>
      </w:r>
    </w:p>
    <w:p w:rsidR="00FD2E7F" w:rsidRPr="008331C8" w:rsidRDefault="00FD2E7F" w:rsidP="00FD2E7F">
      <w:pPr>
        <w:rPr>
          <w:sz w:val="56"/>
          <w:szCs w:val="56"/>
        </w:rPr>
      </w:pPr>
      <w:r>
        <w:rPr>
          <w:sz w:val="56"/>
          <w:szCs w:val="56"/>
        </w:rPr>
        <w:t>Version 1.0</w:t>
      </w:r>
    </w:p>
    <w:p w:rsidR="00FD2E7F" w:rsidRDefault="00FD2E7F" w:rsidP="00FD2E7F">
      <w:pPr>
        <w:rPr>
          <w:sz w:val="72"/>
          <w:szCs w:val="72"/>
        </w:rPr>
      </w:pPr>
    </w:p>
    <w:p w:rsidR="00FD2E7F" w:rsidRDefault="00FD2E7F" w:rsidP="00FD2E7F">
      <w:pPr>
        <w:rPr>
          <w:sz w:val="72"/>
          <w:szCs w:val="72"/>
        </w:rPr>
      </w:pPr>
    </w:p>
    <w:p w:rsidR="00FD2E7F" w:rsidRDefault="00FD2E7F" w:rsidP="00FD2E7F">
      <w:pPr>
        <w:rPr>
          <w:sz w:val="72"/>
          <w:szCs w:val="72"/>
        </w:rPr>
      </w:pPr>
    </w:p>
    <w:p w:rsidR="00FD2E7F" w:rsidRDefault="00FD2E7F" w:rsidP="00FD2E7F">
      <w:pPr>
        <w:rPr>
          <w:sz w:val="48"/>
          <w:szCs w:val="48"/>
        </w:rPr>
      </w:pPr>
      <w:r w:rsidRPr="008331C8">
        <w:rPr>
          <w:sz w:val="48"/>
          <w:szCs w:val="48"/>
        </w:rPr>
        <w:t>PREPARED BY</w:t>
      </w:r>
    </w:p>
    <w:p w:rsidR="00FD2E7F" w:rsidRDefault="00FD2E7F" w:rsidP="00FD2E7F">
      <w:pPr>
        <w:rPr>
          <w:sz w:val="48"/>
          <w:szCs w:val="48"/>
        </w:rPr>
      </w:pPr>
      <w:proofErr w:type="spellStart"/>
      <w:r>
        <w:rPr>
          <w:sz w:val="48"/>
          <w:szCs w:val="48"/>
        </w:rPr>
        <w:t>Safat</w:t>
      </w:r>
      <w:proofErr w:type="spellEnd"/>
      <w:r>
        <w:rPr>
          <w:sz w:val="48"/>
          <w:szCs w:val="48"/>
        </w:rPr>
        <w:t xml:space="preserve"> Siddiqui                                    </w:t>
      </w:r>
    </w:p>
    <w:p w:rsidR="00FD2E7F" w:rsidRPr="008331C8" w:rsidRDefault="00FD2E7F" w:rsidP="00FD2E7F">
      <w:pPr>
        <w:rPr>
          <w:sz w:val="48"/>
          <w:szCs w:val="48"/>
        </w:rPr>
      </w:pPr>
      <w:r>
        <w:rPr>
          <w:sz w:val="48"/>
          <w:szCs w:val="48"/>
        </w:rPr>
        <w:t xml:space="preserve">Imtiaz Shakil Siddique                       </w:t>
      </w:r>
    </w:p>
    <w:p w:rsidR="00FD2E7F" w:rsidRDefault="00FD2E7F" w:rsidP="00FD2E7F">
      <w:pPr>
        <w:rPr>
          <w:sz w:val="72"/>
          <w:szCs w:val="72"/>
        </w:rPr>
      </w:pPr>
    </w:p>
    <w:p w:rsidR="00FD2E7F" w:rsidRPr="008331C8" w:rsidRDefault="00FD2E7F" w:rsidP="00FD2E7F">
      <w:pPr>
        <w:rPr>
          <w:sz w:val="40"/>
          <w:szCs w:val="40"/>
        </w:rPr>
      </w:pPr>
      <w:r w:rsidRPr="008331C8">
        <w:rPr>
          <w:sz w:val="40"/>
          <w:szCs w:val="40"/>
        </w:rPr>
        <w:t>REMS software</w:t>
      </w:r>
    </w:p>
    <w:p w:rsidR="00FD2E7F" w:rsidRPr="00FD2E7F" w:rsidRDefault="00FD2E7F" w:rsidP="00FD2E7F">
      <w:pPr>
        <w:rPr>
          <w:sz w:val="40"/>
          <w:szCs w:val="40"/>
        </w:rPr>
      </w:pPr>
      <w:r w:rsidRPr="008331C8">
        <w:rPr>
          <w:sz w:val="40"/>
          <w:szCs w:val="40"/>
        </w:rPr>
        <w:t>February 27, 2013</w:t>
      </w:r>
    </w:p>
    <w:p w:rsidR="00601EEC" w:rsidRPr="00C65165" w:rsidRDefault="00601EEC" w:rsidP="00601EEC">
      <w:pPr>
        <w:spacing w:after="0" w:line="240" w:lineRule="auto"/>
        <w:rPr>
          <w:rFonts w:ascii="Candara" w:hAnsi="Candara"/>
          <w:b/>
          <w:sz w:val="32"/>
        </w:rPr>
      </w:pPr>
      <w:r w:rsidRPr="00C65165">
        <w:rPr>
          <w:rFonts w:ascii="Candara" w:hAnsi="Candara"/>
          <w:b/>
          <w:sz w:val="32"/>
        </w:rPr>
        <w:lastRenderedPageBreak/>
        <w:t>Table of Contents</w:t>
      </w:r>
    </w:p>
    <w:p w:rsidR="00601EEC" w:rsidRDefault="00601EEC" w:rsidP="00601EEC">
      <w:pPr>
        <w:spacing w:after="0" w:line="240" w:lineRule="auto"/>
        <w:jc w:val="both"/>
      </w:pPr>
      <w:r w:rsidRPr="00C65165">
        <w:rPr>
          <w:rFonts w:ascii="Corbel" w:hAnsi="Corbel"/>
          <w:b/>
          <w:sz w:val="24"/>
        </w:rPr>
        <w:t>Table of Contents</w:t>
      </w:r>
      <w:r>
        <w:t>…………………………………………………………………………………………………………………………………ii</w:t>
      </w:r>
      <w:r w:rsidR="00863BD7">
        <w:t>i</w:t>
      </w:r>
    </w:p>
    <w:p w:rsidR="00601EEC" w:rsidRDefault="00601EEC" w:rsidP="00601EEC">
      <w:pPr>
        <w:spacing w:after="0" w:line="240" w:lineRule="auto"/>
      </w:pPr>
      <w:r w:rsidRPr="00C65165">
        <w:rPr>
          <w:rFonts w:ascii="Corbel" w:hAnsi="Corbel"/>
          <w:b/>
          <w:sz w:val="24"/>
        </w:rPr>
        <w:t>Revision History</w:t>
      </w:r>
      <w:r>
        <w:t>……………………………………………………………………………………………………………………………………</w:t>
      </w:r>
      <w:proofErr w:type="gramStart"/>
      <w:r w:rsidR="00863BD7">
        <w:t>iv</w:t>
      </w:r>
      <w:proofErr w:type="gramEnd"/>
    </w:p>
    <w:p w:rsidR="005F3512" w:rsidRDefault="005F3512" w:rsidP="00601EEC">
      <w:pPr>
        <w:spacing w:after="0" w:line="240" w:lineRule="auto"/>
      </w:pPr>
    </w:p>
    <w:p w:rsidR="00601EEC" w:rsidRDefault="00601EEC" w:rsidP="00601EEC">
      <w:pPr>
        <w:pStyle w:val="ListParagraph"/>
        <w:numPr>
          <w:ilvl w:val="0"/>
          <w:numId w:val="16"/>
        </w:numPr>
        <w:spacing w:after="0" w:line="240" w:lineRule="auto"/>
      </w:pPr>
      <w:r w:rsidRPr="00C65165">
        <w:rPr>
          <w:rFonts w:ascii="Corbel" w:hAnsi="Corbel"/>
          <w:b/>
          <w:sz w:val="24"/>
        </w:rPr>
        <w:t>Introduction</w:t>
      </w:r>
      <w:r w:rsidR="00C65165">
        <w:t>………………………………</w:t>
      </w:r>
      <w:r>
        <w:t>……………</w:t>
      </w:r>
      <w:r w:rsidR="0075633D">
        <w:t>…………………………………………………………………………………</w:t>
      </w:r>
      <w:r w:rsidR="00715665">
        <w:t xml:space="preserve"> </w:t>
      </w:r>
      <w:r w:rsidR="00FD2E7F">
        <w:t>4</w:t>
      </w:r>
      <w:r>
        <w:t xml:space="preserve"> </w:t>
      </w:r>
    </w:p>
    <w:p w:rsidR="00601EEC" w:rsidRDefault="00601EEC" w:rsidP="005F3512">
      <w:pPr>
        <w:pStyle w:val="ListParagraph"/>
        <w:numPr>
          <w:ilvl w:val="1"/>
          <w:numId w:val="16"/>
        </w:numPr>
        <w:spacing w:after="0" w:line="240" w:lineRule="auto"/>
      </w:pPr>
      <w:r>
        <w:t>Purpose………………………………………………………</w:t>
      </w:r>
      <w:r w:rsidR="00C65165">
        <w:t>………………………………………………………</w:t>
      </w:r>
      <w:r w:rsidR="00FD2E7F">
        <w:t>……………………4</w:t>
      </w:r>
    </w:p>
    <w:p w:rsidR="00601EEC" w:rsidRDefault="00C65165" w:rsidP="005F3512">
      <w:pPr>
        <w:pStyle w:val="ListParagraph"/>
        <w:numPr>
          <w:ilvl w:val="1"/>
          <w:numId w:val="16"/>
        </w:numPr>
        <w:spacing w:after="0" w:line="240" w:lineRule="auto"/>
      </w:pPr>
      <w:r>
        <w:t>Document Conventions………………………………………………………</w:t>
      </w:r>
      <w:r w:rsidR="00FD2E7F">
        <w:t>……………………………………………………4</w:t>
      </w:r>
    </w:p>
    <w:p w:rsidR="00601EEC" w:rsidRDefault="00601EEC" w:rsidP="005F3512">
      <w:pPr>
        <w:pStyle w:val="ListParagraph"/>
        <w:numPr>
          <w:ilvl w:val="1"/>
          <w:numId w:val="16"/>
        </w:numPr>
        <w:spacing w:after="0" w:line="240" w:lineRule="auto"/>
      </w:pPr>
      <w:r>
        <w:t>Scope Of Pro</w:t>
      </w:r>
      <w:r w:rsidR="0075633D">
        <w:t>ject……………………………………………………………………………………………………………………</w:t>
      </w:r>
      <w:r w:rsidR="00715665">
        <w:t xml:space="preserve">  </w:t>
      </w:r>
      <w:r w:rsidR="00FD2E7F">
        <w:t>4</w:t>
      </w:r>
    </w:p>
    <w:p w:rsidR="00601EEC" w:rsidRDefault="00601EEC" w:rsidP="005F3512">
      <w:pPr>
        <w:pStyle w:val="ListParagraph"/>
        <w:numPr>
          <w:ilvl w:val="1"/>
          <w:numId w:val="16"/>
        </w:numPr>
        <w:spacing w:after="0" w:line="240" w:lineRule="auto"/>
      </w:pPr>
      <w:r w:rsidRPr="00C07B5F">
        <w:t>Definitions, acronyms and abbreviation</w:t>
      </w:r>
      <w:r w:rsidR="00C65165">
        <w:t xml:space="preserve"> …</w:t>
      </w:r>
      <w:r>
        <w:t>……………………………………………………………</w:t>
      </w:r>
      <w:r w:rsidR="0075633D">
        <w:t>………………</w:t>
      </w:r>
      <w:r w:rsidR="00715665">
        <w:t xml:space="preserve">  </w:t>
      </w:r>
      <w:r w:rsidR="00FD2E7F">
        <w:t>5</w:t>
      </w:r>
    </w:p>
    <w:p w:rsidR="00601EEC" w:rsidRDefault="00C65165" w:rsidP="005F3512">
      <w:pPr>
        <w:pStyle w:val="ListParagraph"/>
        <w:numPr>
          <w:ilvl w:val="1"/>
          <w:numId w:val="16"/>
        </w:numPr>
        <w:spacing w:after="0" w:line="240" w:lineRule="auto"/>
      </w:pPr>
      <w:r>
        <w:t>References…………………</w:t>
      </w:r>
      <w:r w:rsidR="00601EEC">
        <w:t>………………………….……………………………………</w:t>
      </w:r>
      <w:r>
        <w:t>……………………………</w:t>
      </w:r>
      <w:r w:rsidR="00FD2E7F">
        <w:t>………………5</w:t>
      </w:r>
    </w:p>
    <w:p w:rsidR="00601EEC" w:rsidRDefault="00601EEC" w:rsidP="00601EEC">
      <w:pPr>
        <w:pStyle w:val="ListParagraph"/>
        <w:numPr>
          <w:ilvl w:val="1"/>
          <w:numId w:val="16"/>
        </w:numPr>
        <w:spacing w:after="0" w:line="240" w:lineRule="auto"/>
      </w:pPr>
      <w:r w:rsidRPr="005F3512">
        <w:t>Overview of Document</w:t>
      </w:r>
      <w:r>
        <w:t>……………………</w:t>
      </w:r>
      <w:r w:rsidR="0075633D">
        <w:t>………</w:t>
      </w:r>
      <w:r w:rsidR="00FD2E7F">
        <w:t>…………………………………………………….…………………………5</w:t>
      </w:r>
    </w:p>
    <w:p w:rsidR="005F3512" w:rsidRDefault="005F3512" w:rsidP="005F3512">
      <w:pPr>
        <w:pStyle w:val="ListParagraph"/>
        <w:spacing w:after="0" w:line="240" w:lineRule="auto"/>
        <w:ind w:left="1080"/>
      </w:pPr>
    </w:p>
    <w:p w:rsidR="00601EEC" w:rsidRDefault="00601EEC" w:rsidP="00601EEC">
      <w:pPr>
        <w:pStyle w:val="ListParagraph"/>
        <w:numPr>
          <w:ilvl w:val="0"/>
          <w:numId w:val="16"/>
        </w:numPr>
        <w:spacing w:after="0" w:line="240" w:lineRule="auto"/>
      </w:pPr>
      <w:r w:rsidRPr="005F3512">
        <w:rPr>
          <w:rFonts w:ascii="Corbel" w:hAnsi="Corbel"/>
          <w:b/>
          <w:sz w:val="24"/>
        </w:rPr>
        <w:t>Overall Description</w:t>
      </w:r>
      <w:r w:rsidR="005F3512">
        <w:t>………………………</w:t>
      </w:r>
      <w:r>
        <w:t>………</w:t>
      </w:r>
      <w:r w:rsidR="0075633D">
        <w:t>………………………………………………………………………………</w:t>
      </w:r>
      <w:r w:rsidR="00715665">
        <w:t>……</w:t>
      </w:r>
      <w:r w:rsidR="00FD2E7F">
        <w:t>6</w:t>
      </w:r>
    </w:p>
    <w:p w:rsidR="00601EEC" w:rsidRDefault="00601EEC" w:rsidP="00601EEC">
      <w:pPr>
        <w:pStyle w:val="ListParagraph"/>
        <w:numPr>
          <w:ilvl w:val="1"/>
          <w:numId w:val="16"/>
        </w:numPr>
        <w:spacing w:after="0" w:line="240" w:lineRule="auto"/>
      </w:pPr>
      <w:r>
        <w:t>Product Perspective……………………………………………………………………………………………………………</w:t>
      </w:r>
      <w:r w:rsidR="0075633D">
        <w:t>…</w:t>
      </w:r>
      <w:r w:rsidR="00FD2E7F">
        <w:t>..6</w:t>
      </w:r>
    </w:p>
    <w:p w:rsidR="00601EEC" w:rsidRDefault="00601EEC" w:rsidP="00601EEC">
      <w:pPr>
        <w:pStyle w:val="ListParagraph"/>
        <w:numPr>
          <w:ilvl w:val="1"/>
          <w:numId w:val="16"/>
        </w:numPr>
        <w:spacing w:after="0" w:line="240" w:lineRule="auto"/>
      </w:pPr>
      <w:r>
        <w:t>Product Function………………………………………………………………………………………………………………</w:t>
      </w:r>
      <w:r w:rsidR="0075633D">
        <w:t>…</w:t>
      </w:r>
      <w:r w:rsidR="00FD2E7F">
        <w:t>….6</w:t>
      </w:r>
    </w:p>
    <w:p w:rsidR="00601EEC" w:rsidRDefault="00601EEC" w:rsidP="00601EEC">
      <w:pPr>
        <w:pStyle w:val="ListParagraph"/>
        <w:numPr>
          <w:ilvl w:val="1"/>
          <w:numId w:val="16"/>
        </w:numPr>
        <w:spacing w:after="0" w:line="240" w:lineRule="auto"/>
      </w:pPr>
      <w:r>
        <w:t>User Classes and Characteristics…………………………………………………………………………………………</w:t>
      </w:r>
      <w:r w:rsidR="0075633D">
        <w:t>…</w:t>
      </w:r>
      <w:r w:rsidR="00FD2E7F">
        <w:t>.7</w:t>
      </w:r>
    </w:p>
    <w:p w:rsidR="00601EEC" w:rsidRDefault="00601EEC" w:rsidP="00601EEC">
      <w:pPr>
        <w:pStyle w:val="ListParagraph"/>
        <w:numPr>
          <w:ilvl w:val="1"/>
          <w:numId w:val="16"/>
        </w:numPr>
        <w:spacing w:after="0" w:line="240" w:lineRule="auto"/>
      </w:pPr>
      <w:r>
        <w:t>Operating Environment…………………………</w:t>
      </w:r>
      <w:r w:rsidR="0075633D">
        <w:t>………………………………………………………………………………</w:t>
      </w:r>
      <w:r w:rsidR="00FD2E7F">
        <w:t>..7</w:t>
      </w:r>
    </w:p>
    <w:p w:rsidR="00601EEC" w:rsidRDefault="00601EEC" w:rsidP="00601EEC">
      <w:pPr>
        <w:pStyle w:val="ListParagraph"/>
        <w:numPr>
          <w:ilvl w:val="1"/>
          <w:numId w:val="16"/>
        </w:numPr>
        <w:spacing w:after="0" w:line="240" w:lineRule="auto"/>
      </w:pPr>
      <w:r>
        <w:t>Design and Implementation Constraints</w:t>
      </w:r>
      <w:r w:rsidR="0075633D">
        <w:t>………………………………………………………………………………</w:t>
      </w:r>
      <w:r w:rsidR="00715665">
        <w:t>…</w:t>
      </w:r>
      <w:r w:rsidR="00FD2E7F">
        <w:t>8</w:t>
      </w:r>
    </w:p>
    <w:p w:rsidR="00601EEC" w:rsidRDefault="00601EEC" w:rsidP="00601EEC">
      <w:pPr>
        <w:pStyle w:val="ListParagraph"/>
        <w:numPr>
          <w:ilvl w:val="1"/>
          <w:numId w:val="16"/>
        </w:numPr>
        <w:spacing w:after="0" w:line="240" w:lineRule="auto"/>
      </w:pPr>
      <w:r>
        <w:t>Assumptions and Dependencies…………………………</w:t>
      </w:r>
      <w:r w:rsidR="0075633D">
        <w:t>…………………………………………………………………</w:t>
      </w:r>
      <w:r w:rsidR="00FD2E7F">
        <w:t>…8</w:t>
      </w:r>
    </w:p>
    <w:p w:rsidR="005F3512" w:rsidRDefault="005F3512" w:rsidP="005F3512">
      <w:pPr>
        <w:pStyle w:val="ListParagraph"/>
        <w:spacing w:after="0" w:line="240" w:lineRule="auto"/>
        <w:ind w:left="1080"/>
      </w:pPr>
    </w:p>
    <w:p w:rsidR="00601EEC" w:rsidRDefault="00601EEC" w:rsidP="00601EEC">
      <w:pPr>
        <w:pStyle w:val="ListParagraph"/>
        <w:numPr>
          <w:ilvl w:val="0"/>
          <w:numId w:val="16"/>
        </w:numPr>
        <w:spacing w:after="0" w:line="240" w:lineRule="auto"/>
      </w:pPr>
      <w:r w:rsidRPr="005F3512">
        <w:rPr>
          <w:rFonts w:ascii="Corbel" w:hAnsi="Corbel"/>
          <w:b/>
          <w:sz w:val="24"/>
        </w:rPr>
        <w:t>Requirement Specification</w:t>
      </w:r>
      <w:r>
        <w:t>………………</w:t>
      </w:r>
      <w:r w:rsidR="0075633D">
        <w:t>………………………………………………………………………………</w:t>
      </w:r>
      <w:r w:rsidR="00715665">
        <w:t>……</w:t>
      </w:r>
      <w:r w:rsidR="00FD2E7F">
        <w:t>..9</w:t>
      </w:r>
    </w:p>
    <w:p w:rsidR="00601EEC" w:rsidRDefault="00496A11" w:rsidP="00601EEC">
      <w:pPr>
        <w:pStyle w:val="ListParagraph"/>
        <w:numPr>
          <w:ilvl w:val="1"/>
          <w:numId w:val="16"/>
        </w:numPr>
        <w:spacing w:after="0" w:line="240" w:lineRule="auto"/>
      </w:pPr>
      <w:r>
        <w:t>External</w:t>
      </w:r>
      <w:r w:rsidR="00601EEC">
        <w:t xml:space="preserve"> Interface Requirements………</w:t>
      </w:r>
      <w:r w:rsidR="0075633D">
        <w:t>……………………………………………………………………………</w:t>
      </w:r>
      <w:r w:rsidR="00FD2E7F">
        <w:t>………9</w:t>
      </w:r>
    </w:p>
    <w:p w:rsidR="00601EEC" w:rsidRDefault="00601EEC" w:rsidP="00601EEC">
      <w:pPr>
        <w:pStyle w:val="ListParagraph"/>
        <w:numPr>
          <w:ilvl w:val="2"/>
          <w:numId w:val="16"/>
        </w:numPr>
        <w:spacing w:after="0" w:line="240" w:lineRule="auto"/>
      </w:pPr>
      <w:r>
        <w:t>User Interfaces</w:t>
      </w:r>
      <w:r w:rsidR="005F3512">
        <w:t>…………………………………………………………………………………………………</w:t>
      </w:r>
      <w:r w:rsidR="0075633D">
        <w:t>…</w:t>
      </w:r>
      <w:r w:rsidR="00715665">
        <w:t>……</w:t>
      </w:r>
      <w:r w:rsidR="00FD2E7F">
        <w:t>.9</w:t>
      </w:r>
    </w:p>
    <w:p w:rsidR="00601EEC" w:rsidRDefault="00601EEC" w:rsidP="00601EEC">
      <w:pPr>
        <w:pStyle w:val="ListParagraph"/>
        <w:numPr>
          <w:ilvl w:val="2"/>
          <w:numId w:val="16"/>
        </w:numPr>
        <w:spacing w:after="0" w:line="240" w:lineRule="auto"/>
      </w:pPr>
      <w:r>
        <w:t>Hardware Interfaces</w:t>
      </w:r>
      <w:r w:rsidR="005F3512">
        <w:t>………………………………………………………………………………………</w:t>
      </w:r>
      <w:r w:rsidR="0075633D">
        <w:t>……</w:t>
      </w:r>
      <w:r w:rsidR="00715665">
        <w:t>……</w:t>
      </w:r>
      <w:r w:rsidR="00FD2E7F">
        <w:t>.9</w:t>
      </w:r>
    </w:p>
    <w:p w:rsidR="00601EEC" w:rsidRDefault="00601EEC" w:rsidP="00601EEC">
      <w:pPr>
        <w:pStyle w:val="ListParagraph"/>
        <w:numPr>
          <w:ilvl w:val="2"/>
          <w:numId w:val="16"/>
        </w:numPr>
        <w:spacing w:after="0" w:line="240" w:lineRule="auto"/>
      </w:pPr>
      <w:r>
        <w:t>Software Interfaces</w:t>
      </w:r>
      <w:r w:rsidR="005F3512">
        <w:t>………………………………………………………………………………………</w:t>
      </w:r>
      <w:r w:rsidR="0075633D">
        <w:t>………</w:t>
      </w:r>
      <w:r w:rsidR="00FD2E7F">
        <w:t>…..9</w:t>
      </w:r>
    </w:p>
    <w:p w:rsidR="00601EEC" w:rsidRDefault="00601EEC" w:rsidP="00601EEC">
      <w:pPr>
        <w:pStyle w:val="ListParagraph"/>
        <w:numPr>
          <w:ilvl w:val="2"/>
          <w:numId w:val="16"/>
        </w:numPr>
        <w:spacing w:after="0" w:line="240" w:lineRule="auto"/>
      </w:pPr>
      <w:r>
        <w:t>Communication Interfaces</w:t>
      </w:r>
      <w:r w:rsidR="005F3512">
        <w:t>…………………………………………………………………………………</w:t>
      </w:r>
      <w:r w:rsidR="0075633D">
        <w:t>…</w:t>
      </w:r>
      <w:r w:rsidR="00715665">
        <w:t xml:space="preserve">… </w:t>
      </w:r>
      <w:r w:rsidR="00FD2E7F">
        <w:t>11</w:t>
      </w:r>
    </w:p>
    <w:p w:rsidR="00601EEC" w:rsidRDefault="00601EEC" w:rsidP="00601EEC">
      <w:pPr>
        <w:pStyle w:val="ListParagraph"/>
        <w:numPr>
          <w:ilvl w:val="2"/>
          <w:numId w:val="16"/>
        </w:numPr>
        <w:spacing w:after="0" w:line="240" w:lineRule="auto"/>
      </w:pPr>
      <w:r>
        <w:t xml:space="preserve">Memory </w:t>
      </w:r>
      <w:r w:rsidR="00496A11">
        <w:t>Constraints</w:t>
      </w:r>
      <w:r w:rsidR="005F3512">
        <w:t>……………………………………………………………………………………</w:t>
      </w:r>
      <w:r w:rsidR="0075633D">
        <w:t>…………</w:t>
      </w:r>
      <w:r w:rsidR="00715665">
        <w:t xml:space="preserve">… </w:t>
      </w:r>
      <w:r w:rsidR="00FD2E7F">
        <w:t>11</w:t>
      </w:r>
    </w:p>
    <w:p w:rsidR="00601EEC" w:rsidRDefault="00601EEC" w:rsidP="00601EEC">
      <w:pPr>
        <w:pStyle w:val="ListParagraph"/>
        <w:numPr>
          <w:ilvl w:val="1"/>
          <w:numId w:val="16"/>
        </w:numPr>
        <w:spacing w:after="0" w:line="240" w:lineRule="auto"/>
      </w:pPr>
      <w:r>
        <w:t>Functions….………………………………</w:t>
      </w:r>
      <w:r w:rsidR="00715665">
        <w:t>………………</w:t>
      </w:r>
      <w:r w:rsidR="00FD2E7F">
        <w:t>…………………………………………………………………………..12</w:t>
      </w:r>
    </w:p>
    <w:p w:rsidR="00601EEC" w:rsidRDefault="00601EEC" w:rsidP="00601EEC">
      <w:pPr>
        <w:pStyle w:val="ListParagraph"/>
        <w:numPr>
          <w:ilvl w:val="2"/>
          <w:numId w:val="16"/>
        </w:numPr>
        <w:spacing w:after="0" w:line="240" w:lineRule="auto"/>
      </w:pPr>
      <w:r>
        <w:t>Authentication</w:t>
      </w:r>
      <w:r w:rsidR="00715665">
        <w:t xml:space="preserve"> ……………………………</w:t>
      </w:r>
      <w:r w:rsidR="00FD2E7F">
        <w:t>…………………………………………………………………………..12</w:t>
      </w:r>
    </w:p>
    <w:p w:rsidR="00601EEC" w:rsidRDefault="00601EEC" w:rsidP="00601EEC">
      <w:pPr>
        <w:pStyle w:val="ListParagraph"/>
        <w:numPr>
          <w:ilvl w:val="2"/>
          <w:numId w:val="16"/>
        </w:numPr>
        <w:spacing w:after="0" w:line="240" w:lineRule="auto"/>
      </w:pPr>
      <w:r>
        <w:t>Plot Data</w:t>
      </w:r>
      <w:r w:rsidR="00715665">
        <w:t xml:space="preserve"> ………………………………………</w:t>
      </w:r>
      <w:r w:rsidR="00FD2E7F">
        <w:t>…………………………………………………………………………13</w:t>
      </w:r>
    </w:p>
    <w:p w:rsidR="00601EEC" w:rsidRDefault="00601EEC" w:rsidP="00601EEC">
      <w:pPr>
        <w:pStyle w:val="ListParagraph"/>
        <w:numPr>
          <w:ilvl w:val="2"/>
          <w:numId w:val="16"/>
        </w:numPr>
        <w:spacing w:after="0" w:line="240" w:lineRule="auto"/>
      </w:pPr>
      <w:r>
        <w:t>Manage Customers</w:t>
      </w:r>
      <w:r w:rsidR="00715665">
        <w:t xml:space="preserve"> …………………………</w:t>
      </w:r>
      <w:r w:rsidR="00FD2E7F">
        <w:t>………………………………………………………………………16</w:t>
      </w:r>
    </w:p>
    <w:p w:rsidR="00601EEC" w:rsidRDefault="00601EEC" w:rsidP="00601EEC">
      <w:pPr>
        <w:pStyle w:val="ListParagraph"/>
        <w:numPr>
          <w:ilvl w:val="2"/>
          <w:numId w:val="16"/>
        </w:numPr>
        <w:spacing w:after="0" w:line="240" w:lineRule="auto"/>
      </w:pPr>
      <w:r>
        <w:t>Customer Authentication</w:t>
      </w:r>
      <w:r w:rsidR="00715665">
        <w:t xml:space="preserve"> …………………………………………………………</w:t>
      </w:r>
      <w:r w:rsidR="00FD2E7F">
        <w:t>…………………………...18</w:t>
      </w:r>
    </w:p>
    <w:p w:rsidR="00601EEC" w:rsidRDefault="00601EEC" w:rsidP="00601EEC">
      <w:pPr>
        <w:pStyle w:val="ListParagraph"/>
        <w:numPr>
          <w:ilvl w:val="2"/>
          <w:numId w:val="16"/>
        </w:numPr>
        <w:spacing w:after="0" w:line="240" w:lineRule="auto"/>
      </w:pPr>
      <w:r>
        <w:t>Manage Mail System</w:t>
      </w:r>
      <w:r w:rsidR="00715665">
        <w:t xml:space="preserve"> ……………………</w:t>
      </w:r>
      <w:r w:rsidR="00FD2E7F">
        <w:t>…………………………………………………………………………  19</w:t>
      </w:r>
    </w:p>
    <w:p w:rsidR="00601EEC" w:rsidRDefault="00496A11" w:rsidP="00601EEC">
      <w:pPr>
        <w:pStyle w:val="ListParagraph"/>
        <w:numPr>
          <w:ilvl w:val="1"/>
          <w:numId w:val="16"/>
        </w:numPr>
        <w:spacing w:after="0" w:line="240" w:lineRule="auto"/>
      </w:pPr>
      <w:r>
        <w:t>Design Constraints</w:t>
      </w:r>
      <w:r w:rsidR="00601EEC">
        <w:t>………………………………</w:t>
      </w:r>
      <w:r w:rsidR="00715665">
        <w:t>………</w:t>
      </w:r>
      <w:r w:rsidR="00FD2E7F">
        <w:t>………………………………………………………………………..19</w:t>
      </w:r>
    </w:p>
    <w:p w:rsidR="00601EEC" w:rsidRDefault="00496A11" w:rsidP="00601EEC">
      <w:pPr>
        <w:pStyle w:val="ListParagraph"/>
        <w:numPr>
          <w:ilvl w:val="1"/>
          <w:numId w:val="16"/>
        </w:numPr>
        <w:spacing w:after="0" w:line="240" w:lineRule="auto"/>
      </w:pPr>
      <w:r>
        <w:t>Software System Attributes</w:t>
      </w:r>
      <w:r w:rsidR="00601EEC">
        <w:t>……………………………………………………………</w:t>
      </w:r>
      <w:r w:rsidR="00FD2E7F">
        <w:t>…………………………………...19</w:t>
      </w:r>
    </w:p>
    <w:p w:rsidR="00496A11" w:rsidRDefault="00496A11" w:rsidP="00496A11">
      <w:pPr>
        <w:pStyle w:val="ListParagraph"/>
        <w:numPr>
          <w:ilvl w:val="2"/>
          <w:numId w:val="16"/>
        </w:numPr>
        <w:spacing w:after="0" w:line="240" w:lineRule="auto"/>
      </w:pPr>
      <w:r>
        <w:t>Reliability</w:t>
      </w:r>
      <w:r w:rsidR="00715665">
        <w:t xml:space="preserve"> ………………………………………………………………………………………</w:t>
      </w:r>
      <w:r w:rsidR="00FD2E7F">
        <w:t>……………………...19</w:t>
      </w:r>
    </w:p>
    <w:p w:rsidR="00496A11" w:rsidRDefault="00496A11" w:rsidP="00496A11">
      <w:pPr>
        <w:pStyle w:val="ListParagraph"/>
        <w:numPr>
          <w:ilvl w:val="2"/>
          <w:numId w:val="16"/>
        </w:numPr>
        <w:spacing w:after="0" w:line="240" w:lineRule="auto"/>
      </w:pPr>
      <w:r>
        <w:t>Availability</w:t>
      </w:r>
      <w:r w:rsidR="00715665">
        <w:t xml:space="preserve"> ………………………………</w:t>
      </w:r>
      <w:r w:rsidR="000A76BD">
        <w:t>……</w:t>
      </w:r>
      <w:r w:rsidR="00FD2E7F">
        <w:t>……………………………………………………………………....20</w:t>
      </w:r>
    </w:p>
    <w:p w:rsidR="00496A11" w:rsidRDefault="00496A11" w:rsidP="00496A11">
      <w:pPr>
        <w:pStyle w:val="ListParagraph"/>
        <w:numPr>
          <w:ilvl w:val="2"/>
          <w:numId w:val="16"/>
        </w:numPr>
        <w:spacing w:after="0" w:line="240" w:lineRule="auto"/>
      </w:pPr>
      <w:r>
        <w:t>Security</w:t>
      </w:r>
      <w:r w:rsidR="00715665">
        <w:t xml:space="preserve"> ……………………………………</w:t>
      </w:r>
      <w:r w:rsidR="000A76BD">
        <w:t>……</w:t>
      </w:r>
      <w:r w:rsidR="00FD2E7F">
        <w:t>……………………………………………………………………....20</w:t>
      </w:r>
    </w:p>
    <w:p w:rsidR="00496A11" w:rsidRDefault="00496A11" w:rsidP="00496A11">
      <w:pPr>
        <w:pStyle w:val="ListParagraph"/>
        <w:numPr>
          <w:ilvl w:val="2"/>
          <w:numId w:val="16"/>
        </w:numPr>
        <w:spacing w:after="0" w:line="240" w:lineRule="auto"/>
      </w:pPr>
      <w:r>
        <w:t>Maintainability</w:t>
      </w:r>
      <w:r w:rsidR="00715665">
        <w:t xml:space="preserve"> …………………………</w:t>
      </w:r>
      <w:r w:rsidR="000A76BD">
        <w:t>……</w:t>
      </w:r>
      <w:r w:rsidR="00FD2E7F">
        <w:t>……………………………………………………………………....20</w:t>
      </w:r>
    </w:p>
    <w:p w:rsidR="00FD04A4" w:rsidRDefault="00496A11" w:rsidP="00C95766">
      <w:pPr>
        <w:pStyle w:val="ListParagraph"/>
        <w:numPr>
          <w:ilvl w:val="2"/>
          <w:numId w:val="16"/>
        </w:numPr>
        <w:spacing w:after="0" w:line="240" w:lineRule="auto"/>
      </w:pPr>
      <w:r>
        <w:t>Portability</w:t>
      </w:r>
      <w:r w:rsidR="00715665">
        <w:t xml:space="preserve"> ………………………</w:t>
      </w:r>
      <w:r w:rsidR="00FD04A4">
        <w:t>……………………………………………………………………….…………</w:t>
      </w:r>
      <w:r w:rsidR="00FD2E7F">
        <w:t>....20</w:t>
      </w:r>
    </w:p>
    <w:p w:rsidR="00FD04A4" w:rsidRDefault="00FD04A4" w:rsidP="00FD04A4">
      <w:pPr>
        <w:pStyle w:val="ListParagraph"/>
        <w:spacing w:after="0" w:line="240" w:lineRule="auto"/>
        <w:ind w:left="1800"/>
      </w:pPr>
    </w:p>
    <w:p w:rsidR="00FD04A4" w:rsidRDefault="00FD04A4" w:rsidP="00FD04A4">
      <w:pPr>
        <w:pStyle w:val="ListParagraph"/>
        <w:spacing w:after="0" w:line="240" w:lineRule="auto"/>
        <w:ind w:left="1800"/>
      </w:pPr>
    </w:p>
    <w:p w:rsidR="00FD04A4" w:rsidRDefault="00FD04A4" w:rsidP="00FD04A4">
      <w:pPr>
        <w:pStyle w:val="ListParagraph"/>
        <w:spacing w:after="0" w:line="240" w:lineRule="auto"/>
        <w:ind w:left="1800"/>
      </w:pPr>
    </w:p>
    <w:p w:rsidR="00FD04A4" w:rsidRDefault="00FD04A4" w:rsidP="00FD04A4">
      <w:pPr>
        <w:pStyle w:val="ListParagraph"/>
        <w:spacing w:after="0" w:line="240" w:lineRule="auto"/>
        <w:ind w:left="1800"/>
      </w:pPr>
    </w:p>
    <w:p w:rsidR="00601EEC" w:rsidRDefault="00DB4B39" w:rsidP="00FD04A4">
      <w:pPr>
        <w:spacing w:after="0" w:line="240" w:lineRule="auto"/>
      </w:pPr>
      <w:r>
        <w:t>APPENDIX A</w:t>
      </w:r>
      <w:r w:rsidR="00C95766">
        <w:t xml:space="preserve"> …………………………………………………………………………………………………………………………</w:t>
      </w:r>
      <w:r w:rsidR="00FD04A4">
        <w:t>………………….</w:t>
      </w:r>
      <w:r w:rsidR="00C95766">
        <w:t>.</w:t>
      </w:r>
      <w:r w:rsidR="00FD2E7F">
        <w:t>21</w:t>
      </w:r>
    </w:p>
    <w:p w:rsidR="00DB4B39" w:rsidRDefault="00DB4B39" w:rsidP="00C95766">
      <w:pPr>
        <w:spacing w:after="0" w:line="240" w:lineRule="auto"/>
      </w:pPr>
      <w:r>
        <w:t>APPENDIX B</w:t>
      </w:r>
      <w:r w:rsidR="00FD04A4">
        <w:t>…………………………………………………………………</w:t>
      </w:r>
      <w:r w:rsidR="00FD2E7F">
        <w:t>…………………………………………………………………………….22</w:t>
      </w:r>
    </w:p>
    <w:p w:rsidR="00DB4B39" w:rsidRDefault="00DB4B39" w:rsidP="00C95766">
      <w:pPr>
        <w:spacing w:after="0" w:line="240" w:lineRule="auto"/>
      </w:pPr>
      <w:r>
        <w:t>APPENDIX C</w:t>
      </w:r>
      <w:r w:rsidR="00FD04A4">
        <w:t>…………………………………………………………………</w:t>
      </w:r>
      <w:r w:rsidR="00FD2E7F">
        <w:t>…………………………………………………………………………….23</w:t>
      </w:r>
    </w:p>
    <w:p w:rsidR="00DB4B39" w:rsidRDefault="00DB4B39" w:rsidP="00C95766">
      <w:pPr>
        <w:spacing w:after="0" w:line="240" w:lineRule="auto"/>
      </w:pPr>
      <w:r>
        <w:t>APPENDIX D</w:t>
      </w:r>
      <w:r w:rsidR="00FD04A4">
        <w:t>…………………………………………………………………</w:t>
      </w:r>
      <w:r w:rsidR="00FD2E7F">
        <w:t>………………………………………………………………………….…24</w:t>
      </w:r>
    </w:p>
    <w:p w:rsidR="00601EEC" w:rsidRDefault="00DB4B39" w:rsidP="00C95766">
      <w:pPr>
        <w:spacing w:after="0" w:line="240" w:lineRule="auto"/>
      </w:pPr>
      <w:r>
        <w:t>APPENDIX E</w:t>
      </w:r>
      <w:r w:rsidR="00FD04A4">
        <w:t>…………………………………………………………………</w:t>
      </w:r>
      <w:r w:rsidR="00FD2E7F">
        <w:t>………………………………………………………………………….…26</w:t>
      </w: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C95766" w:rsidRDefault="00C95766" w:rsidP="00C95766">
      <w:pPr>
        <w:spacing w:after="0" w:line="240" w:lineRule="auto"/>
      </w:pPr>
    </w:p>
    <w:p w:rsidR="00601EEC" w:rsidRDefault="00601EEC" w:rsidP="00C95766">
      <w:pPr>
        <w:pStyle w:val="ListParagraph"/>
        <w:spacing w:after="0" w:line="240" w:lineRule="auto"/>
        <w:rPr>
          <w:b/>
          <w:sz w:val="28"/>
        </w:rPr>
      </w:pPr>
      <w:r w:rsidRPr="0093725E">
        <w:rPr>
          <w:b/>
          <w:sz w:val="28"/>
        </w:rPr>
        <w:t>Revision</w:t>
      </w:r>
      <w:r w:rsidRPr="00C95766">
        <w:rPr>
          <w:b/>
          <w:sz w:val="28"/>
        </w:rPr>
        <w:t xml:space="preserve"> History</w:t>
      </w:r>
    </w:p>
    <w:tbl>
      <w:tblPr>
        <w:tblStyle w:val="TableGrid"/>
        <w:tblW w:w="9000" w:type="dxa"/>
        <w:tblInd w:w="720" w:type="dxa"/>
        <w:tblLook w:val="04A0" w:firstRow="1" w:lastRow="0" w:firstColumn="1" w:lastColumn="0" w:noHBand="0" w:noVBand="1"/>
      </w:tblPr>
      <w:tblGrid>
        <w:gridCol w:w="2244"/>
        <w:gridCol w:w="2287"/>
        <w:gridCol w:w="2255"/>
        <w:gridCol w:w="2214"/>
      </w:tblGrid>
      <w:tr w:rsidR="00FD04A4" w:rsidTr="00FD2E7F">
        <w:trPr>
          <w:trHeight w:val="557"/>
        </w:trPr>
        <w:tc>
          <w:tcPr>
            <w:tcW w:w="2244" w:type="dxa"/>
          </w:tcPr>
          <w:p w:rsidR="00FD04A4" w:rsidRDefault="00FD04A4" w:rsidP="00FD2E7F">
            <w:pPr>
              <w:pStyle w:val="ListParagraph"/>
              <w:ind w:left="0"/>
            </w:pPr>
            <w:r>
              <w:t xml:space="preserve">Name </w:t>
            </w:r>
          </w:p>
        </w:tc>
        <w:tc>
          <w:tcPr>
            <w:tcW w:w="2287" w:type="dxa"/>
          </w:tcPr>
          <w:p w:rsidR="00FD04A4" w:rsidRDefault="00FD04A4" w:rsidP="00FD2E7F">
            <w:pPr>
              <w:pStyle w:val="ListParagraph"/>
              <w:ind w:left="0"/>
            </w:pPr>
            <w:r>
              <w:t>Date</w:t>
            </w:r>
          </w:p>
        </w:tc>
        <w:tc>
          <w:tcPr>
            <w:tcW w:w="2255" w:type="dxa"/>
          </w:tcPr>
          <w:p w:rsidR="00FD04A4" w:rsidRDefault="00FD04A4" w:rsidP="00FD2E7F">
            <w:pPr>
              <w:pStyle w:val="ListParagraph"/>
              <w:ind w:left="0"/>
            </w:pPr>
            <w:r>
              <w:t>Reason For Changes</w:t>
            </w:r>
          </w:p>
        </w:tc>
        <w:tc>
          <w:tcPr>
            <w:tcW w:w="2214" w:type="dxa"/>
          </w:tcPr>
          <w:p w:rsidR="00FD04A4" w:rsidRDefault="00FD04A4" w:rsidP="00FD2E7F">
            <w:pPr>
              <w:pStyle w:val="ListParagraph"/>
              <w:ind w:left="0"/>
            </w:pPr>
            <w:r>
              <w:t>Version</w:t>
            </w:r>
          </w:p>
        </w:tc>
      </w:tr>
      <w:tr w:rsidR="00FD04A4" w:rsidTr="00FD2E7F">
        <w:trPr>
          <w:trHeight w:val="307"/>
        </w:trPr>
        <w:tc>
          <w:tcPr>
            <w:tcW w:w="2244" w:type="dxa"/>
          </w:tcPr>
          <w:p w:rsidR="00FD04A4" w:rsidRDefault="00FD04A4" w:rsidP="00FD2E7F">
            <w:pPr>
              <w:pStyle w:val="ListParagraph"/>
              <w:ind w:left="0"/>
            </w:pPr>
            <w:proofErr w:type="spellStart"/>
            <w:r>
              <w:t>Safat</w:t>
            </w:r>
            <w:proofErr w:type="spellEnd"/>
            <w:r>
              <w:t xml:space="preserve"> Siddiqui</w:t>
            </w:r>
          </w:p>
          <w:p w:rsidR="00FD04A4" w:rsidRDefault="00FD04A4" w:rsidP="00FD2E7F">
            <w:pPr>
              <w:pStyle w:val="ListParagraph"/>
              <w:ind w:left="0"/>
            </w:pPr>
          </w:p>
        </w:tc>
        <w:tc>
          <w:tcPr>
            <w:tcW w:w="2287" w:type="dxa"/>
            <w:vMerge w:val="restart"/>
          </w:tcPr>
          <w:p w:rsidR="00FD04A4" w:rsidRDefault="00FD04A4" w:rsidP="00FD2E7F">
            <w:pPr>
              <w:pStyle w:val="ListParagraph"/>
              <w:ind w:left="0"/>
              <w:jc w:val="center"/>
            </w:pPr>
            <w:r>
              <w:t>27</w:t>
            </w:r>
            <w:r w:rsidRPr="006F69C4">
              <w:rPr>
                <w:vertAlign w:val="superscript"/>
              </w:rPr>
              <w:t>th</w:t>
            </w:r>
            <w:r>
              <w:t xml:space="preserve"> February 2013</w:t>
            </w:r>
          </w:p>
        </w:tc>
        <w:tc>
          <w:tcPr>
            <w:tcW w:w="2255" w:type="dxa"/>
            <w:vMerge w:val="restart"/>
          </w:tcPr>
          <w:p w:rsidR="00FD04A4" w:rsidRDefault="00FD04A4" w:rsidP="00FD2E7F">
            <w:pPr>
              <w:pStyle w:val="ListParagraph"/>
              <w:ind w:left="0"/>
              <w:jc w:val="center"/>
            </w:pPr>
          </w:p>
        </w:tc>
        <w:tc>
          <w:tcPr>
            <w:tcW w:w="2214" w:type="dxa"/>
            <w:vMerge w:val="restart"/>
          </w:tcPr>
          <w:p w:rsidR="00FD04A4" w:rsidRDefault="00FD04A4" w:rsidP="00FD2E7F">
            <w:pPr>
              <w:pStyle w:val="ListParagraph"/>
              <w:ind w:left="0"/>
            </w:pPr>
            <w:r>
              <w:t>1.0</w:t>
            </w:r>
          </w:p>
        </w:tc>
      </w:tr>
      <w:tr w:rsidR="00FD04A4" w:rsidTr="00FD2E7F">
        <w:trPr>
          <w:trHeight w:val="306"/>
        </w:trPr>
        <w:tc>
          <w:tcPr>
            <w:tcW w:w="2244" w:type="dxa"/>
          </w:tcPr>
          <w:p w:rsidR="00FD04A4" w:rsidRDefault="00FD04A4" w:rsidP="00FD2E7F">
            <w:pPr>
              <w:pStyle w:val="ListParagraph"/>
              <w:ind w:left="0"/>
            </w:pPr>
            <w:r>
              <w:t>Imtiaz Shakil Siddique</w:t>
            </w:r>
          </w:p>
        </w:tc>
        <w:tc>
          <w:tcPr>
            <w:tcW w:w="2287" w:type="dxa"/>
            <w:vMerge/>
          </w:tcPr>
          <w:p w:rsidR="00FD04A4" w:rsidRDefault="00FD04A4" w:rsidP="00FD2E7F">
            <w:pPr>
              <w:pStyle w:val="ListParagraph"/>
              <w:ind w:left="0"/>
            </w:pPr>
          </w:p>
        </w:tc>
        <w:tc>
          <w:tcPr>
            <w:tcW w:w="2255" w:type="dxa"/>
            <w:vMerge/>
          </w:tcPr>
          <w:p w:rsidR="00FD04A4" w:rsidRDefault="00FD04A4" w:rsidP="00FD2E7F">
            <w:pPr>
              <w:pStyle w:val="ListParagraph"/>
              <w:ind w:left="0"/>
            </w:pPr>
          </w:p>
        </w:tc>
        <w:tc>
          <w:tcPr>
            <w:tcW w:w="2214" w:type="dxa"/>
            <w:vMerge/>
          </w:tcPr>
          <w:p w:rsidR="00FD04A4" w:rsidRDefault="00FD04A4" w:rsidP="00FD2E7F">
            <w:pPr>
              <w:pStyle w:val="ListParagraph"/>
              <w:ind w:left="0"/>
            </w:pPr>
          </w:p>
        </w:tc>
      </w:tr>
    </w:tbl>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FD04A4" w:rsidRDefault="00FD04A4" w:rsidP="00C95766">
      <w:pPr>
        <w:pStyle w:val="ListParagraph"/>
        <w:spacing w:after="0" w:line="240" w:lineRule="auto"/>
        <w:rPr>
          <w:b/>
          <w:sz w:val="28"/>
        </w:rPr>
      </w:pPr>
    </w:p>
    <w:p w:rsidR="0024486B" w:rsidRPr="00FD04A4" w:rsidRDefault="0024486B" w:rsidP="0024486B">
      <w:pPr>
        <w:pStyle w:val="intro"/>
        <w:rPr>
          <w:rStyle w:val="Strong"/>
          <w:b/>
        </w:rPr>
      </w:pPr>
      <w:r w:rsidRPr="00FD04A4">
        <w:rPr>
          <w:rStyle w:val="Strong"/>
          <w:b/>
        </w:rPr>
        <w:lastRenderedPageBreak/>
        <w:t>1.0 Introduction</w:t>
      </w:r>
    </w:p>
    <w:p w:rsidR="00CB7417" w:rsidRDefault="00D64A40" w:rsidP="009C0059">
      <w:pPr>
        <w:pStyle w:val="Heading2"/>
      </w:pPr>
      <w:r>
        <w:t>1.1 Purpose</w:t>
      </w:r>
    </w:p>
    <w:p w:rsidR="00B527BA" w:rsidRDefault="00B527BA"/>
    <w:p w:rsidR="00B527BA" w:rsidRPr="00CB7B2A" w:rsidRDefault="00B527BA" w:rsidP="00CB7B2A">
      <w:pPr>
        <w:pStyle w:val="goodfont"/>
        <w:ind w:left="708"/>
      </w:pPr>
      <w:r w:rsidRPr="00CB7B2A">
        <w:t>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w:t>
      </w:r>
      <w:r w:rsidR="00CB7B2A">
        <w:t>velopers of the system.</w:t>
      </w:r>
    </w:p>
    <w:p w:rsidR="00B527BA" w:rsidRPr="00CB7B2A" w:rsidRDefault="00B527BA" w:rsidP="00CB7B2A">
      <w:pPr>
        <w:pStyle w:val="goodfont"/>
        <w:ind w:left="708"/>
      </w:pPr>
      <w:r w:rsidRPr="00CB7B2A">
        <w:t>Currently all the employee in the firm uses hand written forms and documents to prepare monthly reports, customer records etc. So by using this software the whole company tasks and records gets digitally stored in a database.</w:t>
      </w:r>
    </w:p>
    <w:p w:rsidR="00B527BA" w:rsidRPr="00CB7B2A" w:rsidRDefault="00B527BA" w:rsidP="00CB7B2A">
      <w:pPr>
        <w:pStyle w:val="goodfont"/>
        <w:ind w:left="708"/>
      </w:pPr>
      <w:r w:rsidRPr="00CB7B2A">
        <w:t>This Software requirement specification document provides a complete description of the</w:t>
      </w:r>
      <w:r w:rsidR="00CB7B2A">
        <w:t xml:space="preserve"> </w:t>
      </w:r>
      <w:r w:rsidR="00CB7B2A" w:rsidRPr="00CB7B2A">
        <w:t>Real Estate</w:t>
      </w:r>
      <w:r w:rsidRPr="00CB7B2A">
        <w:t xml:space="preserve"> Management Systems.</w:t>
      </w:r>
    </w:p>
    <w:p w:rsidR="00B527BA" w:rsidRDefault="00B527BA">
      <w:pPr>
        <w:rPr>
          <w:sz w:val="22"/>
        </w:rPr>
      </w:pPr>
    </w:p>
    <w:p w:rsidR="00B527BA" w:rsidRDefault="00B527BA" w:rsidP="009C0059">
      <w:pPr>
        <w:pStyle w:val="Heading2"/>
      </w:pPr>
      <w:r w:rsidRPr="00B527BA">
        <w:t xml:space="preserve">1.2 </w:t>
      </w:r>
      <w:r>
        <w:t>Document Conventions</w:t>
      </w:r>
    </w:p>
    <w:p w:rsidR="009C0059" w:rsidRDefault="009C0059" w:rsidP="00912629">
      <w:pPr>
        <w:rPr>
          <w:sz w:val="22"/>
        </w:rPr>
      </w:pPr>
    </w:p>
    <w:p w:rsidR="00B527BA" w:rsidRDefault="00912629" w:rsidP="00CB7B2A">
      <w:pPr>
        <w:pStyle w:val="goodfont"/>
        <w:ind w:left="708"/>
      </w:pPr>
      <w:r w:rsidRPr="00912629">
        <w:t xml:space="preserve">The expected audiences for this document are the </w:t>
      </w:r>
      <w:r>
        <w:t>Front End officers</w:t>
      </w:r>
      <w:r w:rsidRPr="00912629">
        <w:t>,</w:t>
      </w:r>
      <w:r>
        <w:t xml:space="preserve"> Accountants of the Accounting Department</w:t>
      </w:r>
      <w:r w:rsidRPr="00912629">
        <w:t xml:space="preserve">, </w:t>
      </w:r>
      <w:r>
        <w:t>Manager.</w:t>
      </w:r>
    </w:p>
    <w:p w:rsidR="00912629" w:rsidRDefault="00912629" w:rsidP="00912629">
      <w:pPr>
        <w:rPr>
          <w:sz w:val="22"/>
        </w:rPr>
      </w:pPr>
    </w:p>
    <w:p w:rsidR="00912629" w:rsidRDefault="00912629" w:rsidP="00912629">
      <w:pPr>
        <w:rPr>
          <w:sz w:val="22"/>
        </w:rPr>
      </w:pPr>
    </w:p>
    <w:p w:rsidR="00912629" w:rsidRDefault="00912629" w:rsidP="009C0059">
      <w:pPr>
        <w:pStyle w:val="Heading2"/>
      </w:pPr>
      <w:r>
        <w:t>1.3</w:t>
      </w:r>
      <w:r w:rsidRPr="00912629">
        <w:t xml:space="preserve"> Scope of Project</w:t>
      </w:r>
    </w:p>
    <w:p w:rsidR="009C0059" w:rsidRDefault="009C0059" w:rsidP="00912629">
      <w:pPr>
        <w:rPr>
          <w:sz w:val="22"/>
        </w:rPr>
      </w:pPr>
    </w:p>
    <w:p w:rsidR="00912629" w:rsidRPr="00912629" w:rsidRDefault="00912629" w:rsidP="00CB7B2A">
      <w:pPr>
        <w:pStyle w:val="goodfont"/>
        <w:ind w:left="708"/>
      </w:pPr>
      <w:r w:rsidRPr="00912629">
        <w:t xml:space="preserve">This software system will be a Web Publishing System </w:t>
      </w:r>
      <w:r>
        <w:t xml:space="preserve">which can be used to advertise </w:t>
      </w:r>
      <w:r w:rsidR="00BB168B">
        <w:t xml:space="preserve">for the Royal City real Estate Company. This Software will also provide a Graphical User Interface for the employees like Front Officers, Accountants, Managers to view the customer profiles, adding a new customer, display available plot lists, display plot maps, removing a customer, search customer list. The users can also access these information outside the office through the internet as the whole software will be online based solution.  </w:t>
      </w:r>
    </w:p>
    <w:p w:rsidR="00912629" w:rsidRDefault="00BB168B" w:rsidP="00CB7B2A">
      <w:pPr>
        <w:pStyle w:val="goodfont"/>
        <w:ind w:left="708"/>
      </w:pPr>
      <w:r>
        <w:t xml:space="preserve">The new software will provide a very friendly user interface where both the customer and the employee can communicate with the software. Front End officers can easily reserve a plot when needed and the account department can easily get a day to day transaction report and the manager </w:t>
      </w:r>
      <w:r w:rsidR="00C07B5F">
        <w:t>will get</w:t>
      </w:r>
      <w:r>
        <w:t xml:space="preserve"> a monthly report</w:t>
      </w:r>
      <w:r w:rsidR="00C07B5F">
        <w:t>.</w:t>
      </w:r>
    </w:p>
    <w:p w:rsidR="00C07B5F" w:rsidRDefault="00C07B5F" w:rsidP="00CB7B2A">
      <w:pPr>
        <w:pStyle w:val="goodfont"/>
        <w:ind w:left="708"/>
      </w:pPr>
      <w:r>
        <w:t xml:space="preserve">Another important feature is that as the company is a multinational with many stake holders present locally and abroad the software needs to provide an </w:t>
      </w:r>
      <w:r>
        <w:lastRenderedPageBreak/>
        <w:t>innovative solution such that all of them can access the total information irrelevant to their location at any time.</w:t>
      </w:r>
    </w:p>
    <w:p w:rsidR="00C07B5F" w:rsidRDefault="00C07B5F" w:rsidP="00CB7B2A">
      <w:pPr>
        <w:pStyle w:val="goodfont"/>
        <w:ind w:left="708"/>
      </w:pPr>
      <w:r>
        <w:t>The Software also has an auto mated mail delivery system which automatically identifies the customers who are late in paying their installment cash, have months of payments due. Customer like these are sent an automated mail generated by the system as a notice and in some case as a warning.</w:t>
      </w:r>
    </w:p>
    <w:p w:rsidR="00C07B5F" w:rsidRDefault="00C07B5F" w:rsidP="00912629">
      <w:pPr>
        <w:rPr>
          <w:sz w:val="22"/>
        </w:rPr>
      </w:pPr>
    </w:p>
    <w:p w:rsidR="00C07B5F" w:rsidRDefault="00C07B5F" w:rsidP="009C0059">
      <w:pPr>
        <w:pStyle w:val="Heading2"/>
      </w:pPr>
      <w:r w:rsidRPr="00C07B5F">
        <w:t>1.4 Definitions, acronyms and abbreviation</w:t>
      </w:r>
    </w:p>
    <w:p w:rsidR="00C07B5F" w:rsidRDefault="00C07B5F" w:rsidP="00C07B5F"/>
    <w:p w:rsidR="00C07B5F" w:rsidRDefault="00C07B5F" w:rsidP="00C07B5F"/>
    <w:tbl>
      <w:tblPr>
        <w:tblStyle w:val="GridTable1Light-Accent2"/>
        <w:tblW w:w="9408" w:type="dxa"/>
        <w:tblLook w:val="04A0" w:firstRow="1" w:lastRow="0" w:firstColumn="1" w:lastColumn="0" w:noHBand="0" w:noVBand="1"/>
      </w:tblPr>
      <w:tblGrid>
        <w:gridCol w:w="2983"/>
        <w:gridCol w:w="6425"/>
      </w:tblGrid>
      <w:tr w:rsidR="00CF53AA" w:rsidTr="00CF53A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983" w:type="dxa"/>
          </w:tcPr>
          <w:p w:rsidR="00CF53AA" w:rsidRPr="00CF53AA" w:rsidRDefault="00CF53AA" w:rsidP="00CF53AA">
            <w:pPr>
              <w:jc w:val="center"/>
              <w:rPr>
                <w:rFonts w:ascii="Corbel" w:hAnsi="Corbel"/>
              </w:rPr>
            </w:pPr>
            <w:r w:rsidRPr="00CF53AA">
              <w:rPr>
                <w:rFonts w:ascii="Corbel" w:hAnsi="Corbel"/>
                <w:bCs w:val="0"/>
                <w:sz w:val="24"/>
              </w:rPr>
              <w:t>Term</w:t>
            </w:r>
          </w:p>
        </w:tc>
        <w:tc>
          <w:tcPr>
            <w:tcW w:w="6425" w:type="dxa"/>
          </w:tcPr>
          <w:p w:rsidR="00CF53AA" w:rsidRPr="00CF53AA" w:rsidRDefault="00CF53AA" w:rsidP="00CF53AA">
            <w:pPr>
              <w:jc w:val="center"/>
              <w:cnfStyle w:val="100000000000" w:firstRow="1" w:lastRow="0" w:firstColumn="0" w:lastColumn="0" w:oddVBand="0" w:evenVBand="0" w:oddHBand="0" w:evenHBand="0" w:firstRowFirstColumn="0" w:firstRowLastColumn="0" w:lastRowFirstColumn="0" w:lastRowLastColumn="0"/>
              <w:rPr>
                <w:rFonts w:ascii="Corbel" w:hAnsi="Corbel"/>
              </w:rPr>
            </w:pPr>
            <w:r w:rsidRPr="00CF53AA">
              <w:rPr>
                <w:rFonts w:ascii="Corbel" w:hAnsi="Corbel"/>
                <w:bCs w:val="0"/>
                <w:sz w:val="24"/>
              </w:rPr>
              <w:t>Definition</w:t>
            </w:r>
          </w:p>
        </w:tc>
      </w:tr>
      <w:tr w:rsidR="00CF53AA" w:rsidTr="00CF53AA">
        <w:trPr>
          <w:trHeight w:val="34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Front End Officer</w:t>
            </w:r>
          </w:p>
        </w:tc>
        <w:tc>
          <w:tcPr>
            <w:tcW w:w="6425" w:type="dxa"/>
          </w:tcPr>
          <w:p w:rsidR="00CF53AA" w:rsidRDefault="005F3512" w:rsidP="00C07B5F">
            <w:pPr>
              <w:cnfStyle w:val="000000000000" w:firstRow="0" w:lastRow="0" w:firstColumn="0" w:lastColumn="0" w:oddVBand="0" w:evenVBand="0" w:oddHBand="0" w:evenHBand="0" w:firstRowFirstColumn="0" w:firstRowLastColumn="0" w:lastRowFirstColumn="0" w:lastRowLastColumn="0"/>
            </w:pPr>
            <w:r>
              <w:t>A person who works on Sale’s Department.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Accountant</w:t>
            </w:r>
          </w:p>
        </w:tc>
        <w:tc>
          <w:tcPr>
            <w:tcW w:w="6425" w:type="dxa"/>
          </w:tcPr>
          <w:p w:rsidR="00CF53AA" w:rsidRDefault="005F3512" w:rsidP="005F3512">
            <w:pPr>
              <w:cnfStyle w:val="000000000000" w:firstRow="0" w:lastRow="0" w:firstColumn="0" w:lastColumn="0" w:oddVBand="0" w:evenVBand="0" w:oddHBand="0" w:evenHBand="0" w:firstRowFirstColumn="0" w:firstRowLastColumn="0" w:lastRowFirstColumn="0" w:lastRowLastColumn="0"/>
            </w:pPr>
            <w:r>
              <w:t>A person who works on Accounts Department.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Execution Department</w:t>
            </w:r>
          </w:p>
        </w:tc>
        <w:tc>
          <w:tcPr>
            <w:tcW w:w="6425" w:type="dxa"/>
          </w:tcPr>
          <w:p w:rsidR="00CF53AA" w:rsidRDefault="005F3512" w:rsidP="00C07B5F">
            <w:pPr>
              <w:cnfStyle w:val="000000000000" w:firstRow="0" w:lastRow="0" w:firstColumn="0" w:lastColumn="0" w:oddVBand="0" w:evenVBand="0" w:oddHBand="0" w:evenHBand="0" w:firstRowFirstColumn="0" w:firstRowLastColumn="0" w:lastRowFirstColumn="0" w:lastRowLastColumn="0"/>
            </w:pPr>
            <w:r>
              <w:t>A person who works on Execution Department.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Manager</w:t>
            </w:r>
          </w:p>
        </w:tc>
        <w:tc>
          <w:tcPr>
            <w:tcW w:w="6425" w:type="dxa"/>
          </w:tcPr>
          <w:p w:rsidR="00CF53AA" w:rsidRDefault="005F3512" w:rsidP="005F3512">
            <w:pPr>
              <w:cnfStyle w:val="000000000000" w:firstRow="0" w:lastRow="0" w:firstColumn="0" w:lastColumn="0" w:oddVBand="0" w:evenVBand="0" w:oddHBand="0" w:evenHBand="0" w:firstRowFirstColumn="0" w:firstRowLastColumn="0" w:lastRowFirstColumn="0" w:lastRowLastColumn="0"/>
            </w:pPr>
            <w:r>
              <w:t>A person who is the manager of the whole institute.</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Customer</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Any person who wants to view the plot area or wants to book them.</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Database</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Collection of all the information monitored by this system.</w:t>
            </w:r>
          </w:p>
        </w:tc>
      </w:tr>
      <w:tr w:rsidR="00CF53AA" w:rsidTr="00CF53AA">
        <w:trPr>
          <w:trHeight w:val="34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Viewer</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Anyone visiting the site to view articles.</w:t>
            </w:r>
          </w:p>
        </w:tc>
      </w:tr>
      <w:tr w:rsidR="00CF53AA" w:rsidTr="00CF53AA">
        <w:trPr>
          <w:trHeight w:val="1005"/>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Software Requirements Specification</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 document that completely describes all of the functions of a proposed system and the constraints under which it must operate. For example, this document.</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Stakeholder</w:t>
            </w:r>
          </w:p>
        </w:tc>
        <w:tc>
          <w:tcPr>
            <w:tcW w:w="6425" w:type="dxa"/>
          </w:tcPr>
          <w:p w:rsidR="00CF53AA" w:rsidRDefault="00CF53AA" w:rsidP="00C07B5F">
            <w:pPr>
              <w:cnfStyle w:val="000000000000" w:firstRow="0" w:lastRow="0" w:firstColumn="0" w:lastColumn="0" w:oddVBand="0" w:evenVBand="0" w:oddHBand="0" w:evenHBand="0" w:firstRowFirstColumn="0" w:firstRowLastColumn="0" w:lastRowFirstColumn="0" w:lastRowLastColumn="0"/>
            </w:pPr>
            <w:r>
              <w:t>Any person with an interest in the project who is not a developer.</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HTTP</w:t>
            </w:r>
          </w:p>
        </w:tc>
        <w:tc>
          <w:tcPr>
            <w:tcW w:w="6425" w:type="dxa"/>
          </w:tcPr>
          <w:p w:rsidR="00CF53AA" w:rsidRDefault="00CF53AA" w:rsidP="00CF53AA">
            <w:pPr>
              <w:jc w:val="both"/>
              <w:cnfStyle w:val="000000000000" w:firstRow="0" w:lastRow="0" w:firstColumn="0" w:lastColumn="0" w:oddVBand="0" w:evenVBand="0" w:oddHBand="0" w:evenHBand="0" w:firstRowFirstColumn="0" w:firstRowLastColumn="0" w:lastRowFirstColumn="0" w:lastRowLastColumn="0"/>
            </w:pPr>
            <w:r w:rsidRPr="00CF53AA">
              <w:t>Hypertext transfer protocol</w:t>
            </w:r>
          </w:p>
        </w:tc>
      </w:tr>
      <w:tr w:rsidR="00CF53AA" w:rsidTr="00CF53AA">
        <w:trPr>
          <w:trHeight w:val="328"/>
        </w:trPr>
        <w:tc>
          <w:tcPr>
            <w:cnfStyle w:val="001000000000" w:firstRow="0" w:lastRow="0" w:firstColumn="1" w:lastColumn="0" w:oddVBand="0" w:evenVBand="0" w:oddHBand="0" w:evenHBand="0" w:firstRowFirstColumn="0" w:firstRowLastColumn="0" w:lastRowFirstColumn="0" w:lastRowLastColumn="0"/>
            <w:tcW w:w="2983" w:type="dxa"/>
          </w:tcPr>
          <w:p w:rsidR="00CF53AA" w:rsidRDefault="00CF53AA" w:rsidP="00C07B5F">
            <w:r>
              <w:t>Members</w:t>
            </w:r>
          </w:p>
        </w:tc>
        <w:tc>
          <w:tcPr>
            <w:tcW w:w="6425" w:type="dxa"/>
          </w:tcPr>
          <w:p w:rsidR="00CF53AA" w:rsidRPr="00CF53AA" w:rsidRDefault="00CF53AA" w:rsidP="00CF53AA">
            <w:pPr>
              <w:jc w:val="both"/>
              <w:cnfStyle w:val="000000000000" w:firstRow="0" w:lastRow="0" w:firstColumn="0" w:lastColumn="0" w:oddVBand="0" w:evenVBand="0" w:oddHBand="0" w:evenHBand="0" w:firstRowFirstColumn="0" w:firstRowLastColumn="0" w:lastRowFirstColumn="0" w:lastRowLastColumn="0"/>
            </w:pPr>
            <w:r w:rsidRPr="00CF53AA">
              <w:t>These are the registered users of the system.</w:t>
            </w:r>
          </w:p>
        </w:tc>
      </w:tr>
    </w:tbl>
    <w:p w:rsidR="00C07B5F" w:rsidRDefault="00C07B5F" w:rsidP="00C07B5F"/>
    <w:p w:rsidR="00C07B5F" w:rsidRDefault="00CF53AA" w:rsidP="009C0059">
      <w:pPr>
        <w:pStyle w:val="Heading2"/>
      </w:pPr>
      <w:r w:rsidRPr="00CF53AA">
        <w:t>1.5 References</w:t>
      </w:r>
    </w:p>
    <w:p w:rsidR="009C0059" w:rsidRDefault="009C0059" w:rsidP="009C0059">
      <w:pPr>
        <w:rPr>
          <w:sz w:val="22"/>
        </w:rPr>
      </w:pPr>
    </w:p>
    <w:p w:rsidR="009C0059" w:rsidRPr="009C0059" w:rsidRDefault="009C0059" w:rsidP="00CB7B2A">
      <w:pPr>
        <w:pStyle w:val="goodfont"/>
        <w:spacing w:after="0"/>
        <w:ind w:left="708"/>
      </w:pPr>
      <w:r w:rsidRPr="009C0059">
        <w:t xml:space="preserve">[IEEE] The applicable IEEE </w:t>
      </w:r>
      <w:proofErr w:type="spellStart"/>
      <w:proofErr w:type="gramStart"/>
      <w:r w:rsidRPr="009C0059">
        <w:t>Std</w:t>
      </w:r>
      <w:proofErr w:type="spellEnd"/>
      <w:proofErr w:type="gramEnd"/>
      <w:r w:rsidRPr="009C0059">
        <w:t xml:space="preserve"> 830-1993, IEEE Standard for Software Requirements </w:t>
      </w:r>
    </w:p>
    <w:p w:rsidR="00CF53AA" w:rsidRDefault="009C0059" w:rsidP="00CB7B2A">
      <w:pPr>
        <w:pStyle w:val="goodfont"/>
        <w:spacing w:after="0"/>
        <w:ind w:left="708"/>
      </w:pPr>
      <w:r w:rsidRPr="009C0059">
        <w:t>Specifications, published in “IEEE Standard Collection” 2001 edition.</w:t>
      </w:r>
    </w:p>
    <w:p w:rsidR="00321EBF" w:rsidRDefault="00321EBF" w:rsidP="009C0059">
      <w:pPr>
        <w:rPr>
          <w:sz w:val="22"/>
        </w:rPr>
      </w:pPr>
    </w:p>
    <w:p w:rsidR="009C0059" w:rsidRDefault="009C0059" w:rsidP="009C0059">
      <w:pPr>
        <w:pStyle w:val="Heading2"/>
      </w:pPr>
      <w:bookmarkStart w:id="0" w:name="_Toc77487626"/>
      <w:r>
        <w:t>1.6 Overview of Document</w:t>
      </w:r>
      <w:bookmarkEnd w:id="0"/>
    </w:p>
    <w:p w:rsidR="009C0059" w:rsidRDefault="009C0059" w:rsidP="009C0059">
      <w:pPr>
        <w:rPr>
          <w:sz w:val="22"/>
        </w:rPr>
      </w:pPr>
    </w:p>
    <w:p w:rsidR="009C0059" w:rsidRPr="009C0059" w:rsidRDefault="009C0059" w:rsidP="00CB7B2A">
      <w:pPr>
        <w:pStyle w:val="goodfont"/>
        <w:ind w:left="708"/>
      </w:pPr>
      <w:r w:rsidRPr="009C0059">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9C0059" w:rsidRPr="009C0059" w:rsidRDefault="009C0059" w:rsidP="00CB7B2A">
      <w:pPr>
        <w:pStyle w:val="goodfont"/>
        <w:ind w:left="708"/>
      </w:pPr>
      <w:r w:rsidRPr="009C0059">
        <w:lastRenderedPageBreak/>
        <w:t xml:space="preserve">The third chapter, Requirements Specification section, of this document is written primarily for the developers and describes in technical terms the details of the functionality of the product. </w:t>
      </w:r>
    </w:p>
    <w:p w:rsidR="009C0059" w:rsidRDefault="009C0059" w:rsidP="00CB7B2A">
      <w:pPr>
        <w:pStyle w:val="goodfont"/>
        <w:ind w:left="708"/>
      </w:pPr>
      <w:r w:rsidRPr="009C0059">
        <w:t>Both sections of the document describe the same software product in its entirety, but are intended for different audiences and thus use different language.</w:t>
      </w:r>
    </w:p>
    <w:p w:rsidR="009C0059" w:rsidRPr="0024486B" w:rsidRDefault="009C0059" w:rsidP="0024486B">
      <w:pPr>
        <w:pStyle w:val="intro"/>
      </w:pPr>
      <w:bookmarkStart w:id="1" w:name="_Toc61315204"/>
      <w:bookmarkStart w:id="2" w:name="_Toc77487627"/>
      <w:r w:rsidRPr="0024486B">
        <w:t>2.0</w:t>
      </w:r>
      <w:r w:rsidRPr="0024486B">
        <w:tab/>
      </w:r>
      <w:bookmarkEnd w:id="1"/>
      <w:r w:rsidRPr="0024486B">
        <w:t xml:space="preserve">  Overall Description</w:t>
      </w:r>
      <w:bookmarkEnd w:id="2"/>
    </w:p>
    <w:p w:rsidR="009C0059" w:rsidRPr="009C0059" w:rsidRDefault="009C0059" w:rsidP="009C0059"/>
    <w:p w:rsidR="00A660D1" w:rsidRDefault="00A660D1" w:rsidP="00A660D1">
      <w:pPr>
        <w:pStyle w:val="Heading2"/>
      </w:pPr>
      <w:r>
        <w:t xml:space="preserve">2.1 </w:t>
      </w:r>
      <w:r w:rsidRPr="006E609A">
        <w:t xml:space="preserve">Product Perspective </w:t>
      </w:r>
    </w:p>
    <w:p w:rsidR="00A660D1" w:rsidRPr="00A660D1" w:rsidRDefault="00A660D1" w:rsidP="00A660D1"/>
    <w:p w:rsidR="00A660D1" w:rsidRPr="00A660D1" w:rsidRDefault="00A660D1" w:rsidP="00CB7B2A">
      <w:pPr>
        <w:pStyle w:val="goodfont"/>
        <w:ind w:left="708"/>
      </w:pPr>
      <w:r w:rsidRPr="00A660D1">
        <w:t>REMS is an independent, standalone system. Our purpose is to replace the current pen and paper based system by the windows based new REMS.</w:t>
      </w:r>
    </w:p>
    <w:p w:rsidR="00A660D1" w:rsidRDefault="00A660D1" w:rsidP="00A660D1">
      <w:pPr>
        <w:pStyle w:val="Heading2"/>
        <w:rPr>
          <w:b/>
        </w:rPr>
      </w:pPr>
      <w:r w:rsidRPr="006E609A">
        <w:t>2.2</w:t>
      </w:r>
      <w:r>
        <w:t xml:space="preserve"> </w:t>
      </w:r>
      <w:r w:rsidRPr="006E609A">
        <w:t>Product</w:t>
      </w:r>
      <w:r w:rsidRPr="006E609A">
        <w:rPr>
          <w:b/>
        </w:rPr>
        <w:t xml:space="preserve"> Function</w:t>
      </w:r>
    </w:p>
    <w:p w:rsidR="00A660D1" w:rsidRPr="00A660D1" w:rsidRDefault="00A660D1" w:rsidP="00A660D1"/>
    <w:p w:rsidR="00A660D1" w:rsidRPr="00A660D1" w:rsidRDefault="00A660D1" w:rsidP="00CB7B2A">
      <w:pPr>
        <w:pStyle w:val="goodfont"/>
        <w:ind w:left="708"/>
      </w:pPr>
      <w:r w:rsidRPr="00A660D1">
        <w:t>REMS is a system that will create a user friendly environment. Following are a list of some of the functionalities that the system will provide:</w:t>
      </w:r>
    </w:p>
    <w:p w:rsidR="00A660D1" w:rsidRDefault="00A660D1" w:rsidP="00CB7B2A">
      <w:pPr>
        <w:pStyle w:val="goodfont"/>
        <w:numPr>
          <w:ilvl w:val="0"/>
          <w:numId w:val="17"/>
        </w:numPr>
        <w:spacing w:after="0"/>
      </w:pPr>
      <w:r w:rsidRPr="00A660D1">
        <w:t>General View</w:t>
      </w:r>
    </w:p>
    <w:p w:rsidR="005F3512" w:rsidRDefault="005F3512" w:rsidP="00CB7B2A">
      <w:pPr>
        <w:pStyle w:val="goodfont"/>
        <w:numPr>
          <w:ilvl w:val="0"/>
          <w:numId w:val="17"/>
        </w:numPr>
        <w:spacing w:after="0"/>
      </w:pPr>
      <w:r>
        <w:t>Customer View</w:t>
      </w:r>
    </w:p>
    <w:p w:rsidR="005F3512" w:rsidRDefault="005F3512" w:rsidP="00CB7B2A">
      <w:pPr>
        <w:pStyle w:val="goodfont"/>
        <w:numPr>
          <w:ilvl w:val="0"/>
          <w:numId w:val="17"/>
        </w:numPr>
        <w:spacing w:after="0"/>
      </w:pPr>
      <w:r>
        <w:t>Officer View</w:t>
      </w:r>
    </w:p>
    <w:p w:rsidR="005F3512" w:rsidRDefault="005F3512" w:rsidP="00CB7B2A">
      <w:pPr>
        <w:pStyle w:val="goodfont"/>
        <w:numPr>
          <w:ilvl w:val="0"/>
          <w:numId w:val="17"/>
        </w:numPr>
        <w:spacing w:after="0"/>
      </w:pPr>
      <w:r>
        <w:t>Accountant View</w:t>
      </w:r>
    </w:p>
    <w:p w:rsidR="005F3512" w:rsidRPr="00A660D1" w:rsidRDefault="005F3512" w:rsidP="00CB7B2A">
      <w:pPr>
        <w:pStyle w:val="goodfont"/>
        <w:numPr>
          <w:ilvl w:val="0"/>
          <w:numId w:val="17"/>
        </w:numPr>
        <w:spacing w:after="0"/>
      </w:pPr>
      <w:r>
        <w:t>Manager View</w:t>
      </w:r>
    </w:p>
    <w:p w:rsidR="00A660D1" w:rsidRDefault="005F3512" w:rsidP="00CB7B2A">
      <w:pPr>
        <w:pStyle w:val="goodfont"/>
        <w:numPr>
          <w:ilvl w:val="0"/>
          <w:numId w:val="17"/>
        </w:numPr>
        <w:spacing w:after="0"/>
      </w:pPr>
      <w:r>
        <w:t xml:space="preserve">Customer </w:t>
      </w:r>
      <w:r w:rsidR="00A660D1" w:rsidRPr="00A660D1">
        <w:t>Registration</w:t>
      </w:r>
    </w:p>
    <w:p w:rsidR="004A340A" w:rsidRPr="00A660D1" w:rsidRDefault="004A340A" w:rsidP="00CB7B2A">
      <w:pPr>
        <w:pStyle w:val="goodfont"/>
        <w:numPr>
          <w:ilvl w:val="0"/>
          <w:numId w:val="17"/>
        </w:numPr>
        <w:spacing w:after="0"/>
      </w:pPr>
      <w:r>
        <w:t>Reserve plot</w:t>
      </w:r>
    </w:p>
    <w:p w:rsidR="00A660D1" w:rsidRPr="00A660D1" w:rsidRDefault="00A660D1" w:rsidP="00CB7B2A">
      <w:pPr>
        <w:pStyle w:val="goodfont"/>
        <w:numPr>
          <w:ilvl w:val="0"/>
          <w:numId w:val="17"/>
        </w:numPr>
        <w:spacing w:after="0"/>
      </w:pPr>
      <w:r w:rsidRPr="00A660D1">
        <w:t>Login</w:t>
      </w:r>
      <w:r w:rsidR="005F3512">
        <w:t xml:space="preserve"> Member/Customer</w:t>
      </w:r>
    </w:p>
    <w:p w:rsidR="00A660D1" w:rsidRPr="00A660D1" w:rsidRDefault="00A660D1" w:rsidP="00CB7B2A">
      <w:pPr>
        <w:pStyle w:val="goodfont"/>
        <w:numPr>
          <w:ilvl w:val="0"/>
          <w:numId w:val="17"/>
        </w:numPr>
        <w:spacing w:after="0"/>
      </w:pPr>
      <w:r w:rsidRPr="00A660D1">
        <w:t>Logout</w:t>
      </w:r>
      <w:r w:rsidR="005F3512">
        <w:t xml:space="preserve"> Member/Customer</w:t>
      </w:r>
    </w:p>
    <w:p w:rsidR="00A660D1" w:rsidRPr="00A660D1" w:rsidRDefault="005F3512" w:rsidP="00CB7B2A">
      <w:pPr>
        <w:pStyle w:val="goodfont"/>
        <w:numPr>
          <w:ilvl w:val="0"/>
          <w:numId w:val="17"/>
        </w:numPr>
        <w:spacing w:after="0"/>
      </w:pPr>
      <w:r>
        <w:t>View Customer</w:t>
      </w:r>
      <w:r w:rsidR="00A660D1" w:rsidRPr="00A660D1">
        <w:t xml:space="preserve"> information</w:t>
      </w:r>
    </w:p>
    <w:p w:rsidR="00A660D1" w:rsidRPr="00A660D1" w:rsidRDefault="005F3512" w:rsidP="00CB7B2A">
      <w:pPr>
        <w:pStyle w:val="goodfont"/>
        <w:numPr>
          <w:ilvl w:val="0"/>
          <w:numId w:val="17"/>
        </w:numPr>
        <w:spacing w:after="0"/>
      </w:pPr>
      <w:r>
        <w:t>Update Customer</w:t>
      </w:r>
      <w:r w:rsidR="00A660D1" w:rsidRPr="00A660D1">
        <w:t xml:space="preserve"> information</w:t>
      </w:r>
    </w:p>
    <w:p w:rsidR="00A660D1" w:rsidRPr="00A660D1" w:rsidRDefault="005F3512" w:rsidP="00CB7B2A">
      <w:pPr>
        <w:pStyle w:val="goodfont"/>
        <w:numPr>
          <w:ilvl w:val="0"/>
          <w:numId w:val="17"/>
        </w:numPr>
        <w:spacing w:after="0"/>
      </w:pPr>
      <w:r>
        <w:t>Add Customer information</w:t>
      </w:r>
    </w:p>
    <w:p w:rsidR="00A660D1" w:rsidRPr="00A660D1" w:rsidRDefault="005F3512" w:rsidP="00CB7B2A">
      <w:pPr>
        <w:pStyle w:val="goodfont"/>
        <w:numPr>
          <w:ilvl w:val="0"/>
          <w:numId w:val="17"/>
        </w:numPr>
        <w:spacing w:after="0"/>
      </w:pPr>
      <w:r>
        <w:t>Customer</w:t>
      </w:r>
      <w:r w:rsidR="00A660D1" w:rsidRPr="00A660D1">
        <w:t xml:space="preserve"> account authentication</w:t>
      </w:r>
    </w:p>
    <w:p w:rsidR="004A340A" w:rsidRDefault="004A340A" w:rsidP="00CB7B2A">
      <w:pPr>
        <w:pStyle w:val="goodfont"/>
        <w:numPr>
          <w:ilvl w:val="0"/>
          <w:numId w:val="17"/>
        </w:numPr>
        <w:spacing w:after="0"/>
      </w:pPr>
      <w:r>
        <w:t>Removing Customer</w:t>
      </w:r>
    </w:p>
    <w:p w:rsidR="004A340A" w:rsidRDefault="004A340A" w:rsidP="00CB7B2A">
      <w:pPr>
        <w:pStyle w:val="goodfont"/>
        <w:numPr>
          <w:ilvl w:val="0"/>
          <w:numId w:val="17"/>
        </w:numPr>
        <w:spacing w:after="0"/>
      </w:pPr>
      <w:r>
        <w:t>View Plot Information</w:t>
      </w:r>
    </w:p>
    <w:p w:rsidR="004A340A" w:rsidRDefault="004A340A" w:rsidP="00CB7B2A">
      <w:pPr>
        <w:pStyle w:val="goodfont"/>
        <w:numPr>
          <w:ilvl w:val="0"/>
          <w:numId w:val="17"/>
        </w:numPr>
        <w:spacing w:after="0"/>
      </w:pPr>
      <w:r>
        <w:t>Add Plot Information</w:t>
      </w:r>
    </w:p>
    <w:p w:rsidR="004A340A" w:rsidRDefault="004A340A" w:rsidP="00CB7B2A">
      <w:pPr>
        <w:pStyle w:val="goodfont"/>
        <w:numPr>
          <w:ilvl w:val="0"/>
          <w:numId w:val="17"/>
        </w:numPr>
        <w:spacing w:after="0"/>
      </w:pPr>
      <w:r>
        <w:t>Update Plot Information</w:t>
      </w:r>
    </w:p>
    <w:p w:rsidR="004A340A" w:rsidRDefault="004A340A" w:rsidP="00CB7B2A">
      <w:pPr>
        <w:pStyle w:val="goodfont"/>
        <w:numPr>
          <w:ilvl w:val="0"/>
          <w:numId w:val="17"/>
        </w:numPr>
        <w:spacing w:after="0"/>
      </w:pPr>
      <w:r>
        <w:t>Automatic Mail Generation and Sending</w:t>
      </w:r>
    </w:p>
    <w:p w:rsidR="00A660D1" w:rsidRPr="004A340A" w:rsidRDefault="00A660D1" w:rsidP="00CB7B2A">
      <w:pPr>
        <w:pStyle w:val="goodfont"/>
        <w:numPr>
          <w:ilvl w:val="0"/>
          <w:numId w:val="17"/>
        </w:numPr>
        <w:spacing w:after="0"/>
      </w:pPr>
      <w:r w:rsidRPr="00A660D1">
        <w:t>Backup Data</w:t>
      </w:r>
    </w:p>
    <w:p w:rsidR="00A660D1" w:rsidRDefault="00A660D1" w:rsidP="00A660D1">
      <w:pPr>
        <w:pStyle w:val="ListParagraph"/>
        <w:ind w:left="2160"/>
        <w:rPr>
          <w:sz w:val="24"/>
          <w:szCs w:val="24"/>
        </w:rPr>
      </w:pPr>
    </w:p>
    <w:p w:rsidR="00D820DC" w:rsidRDefault="00D820DC" w:rsidP="00A660D1">
      <w:pPr>
        <w:pStyle w:val="ListParagraph"/>
        <w:ind w:left="2160"/>
        <w:rPr>
          <w:sz w:val="24"/>
          <w:szCs w:val="24"/>
        </w:rPr>
      </w:pPr>
    </w:p>
    <w:p w:rsidR="00D820DC" w:rsidRDefault="00D820DC" w:rsidP="00A660D1">
      <w:pPr>
        <w:pStyle w:val="ListParagraph"/>
        <w:ind w:left="2160"/>
        <w:rPr>
          <w:sz w:val="24"/>
          <w:szCs w:val="24"/>
        </w:rPr>
      </w:pPr>
    </w:p>
    <w:p w:rsidR="004A340A" w:rsidRPr="00CB7B2A" w:rsidRDefault="004A340A" w:rsidP="00CB7B2A">
      <w:pPr>
        <w:rPr>
          <w:sz w:val="24"/>
          <w:szCs w:val="24"/>
        </w:rPr>
      </w:pPr>
    </w:p>
    <w:p w:rsidR="00A660D1" w:rsidRDefault="00A660D1" w:rsidP="00A660D1">
      <w:pPr>
        <w:pStyle w:val="Heading2"/>
      </w:pPr>
      <w:r>
        <w:t xml:space="preserve">2.3 </w:t>
      </w:r>
      <w:r w:rsidRPr="005B7563">
        <w:t>User Classes and Characteristics</w:t>
      </w:r>
    </w:p>
    <w:p w:rsidR="00A660D1" w:rsidRPr="00A660D1" w:rsidRDefault="00A660D1" w:rsidP="00A660D1"/>
    <w:p w:rsidR="00A660D1" w:rsidRDefault="00A660D1" w:rsidP="00A249D9">
      <w:pPr>
        <w:pStyle w:val="goodfont"/>
        <w:ind w:left="708"/>
      </w:pPr>
      <w:r w:rsidRPr="00A660D1">
        <w:t>REMS needs human resource to maintain the whole system. There are several types of workers in maintaining the system. Descriptions about them are given below:</w:t>
      </w:r>
      <w:r w:rsidRPr="00FD705D">
        <w:t xml:space="preserve"> </w:t>
      </w:r>
    </w:p>
    <w:p w:rsidR="00A660D1" w:rsidRPr="0013518E" w:rsidRDefault="00A660D1" w:rsidP="00A249D9">
      <w:pPr>
        <w:pStyle w:val="goodfont"/>
        <w:ind w:left="1416"/>
      </w:pPr>
      <w:r w:rsidRPr="006E609A">
        <w:rPr>
          <w:b/>
        </w:rPr>
        <w:t xml:space="preserve">Customer: </w:t>
      </w:r>
      <w:r w:rsidRPr="0013518E">
        <w:t>Customer come office and ask questions about plots. Customer can give a booking or installment.</w:t>
      </w:r>
    </w:p>
    <w:p w:rsidR="00A660D1" w:rsidRDefault="00A660D1" w:rsidP="00A249D9">
      <w:pPr>
        <w:pStyle w:val="goodfont"/>
        <w:ind w:left="708"/>
        <w:rPr>
          <w:b/>
        </w:rPr>
      </w:pPr>
    </w:p>
    <w:p w:rsidR="00A660D1" w:rsidRPr="006E609A" w:rsidRDefault="00A660D1" w:rsidP="00A249D9">
      <w:pPr>
        <w:pStyle w:val="goodfont"/>
        <w:ind w:left="1416"/>
      </w:pPr>
      <w:r w:rsidRPr="006E609A">
        <w:rPr>
          <w:b/>
        </w:rPr>
        <w:t>Sell’s Department:</w:t>
      </w:r>
      <w:r w:rsidRPr="006E609A">
        <w:t xml:space="preserve"> </w:t>
      </w:r>
      <w:r w:rsidRPr="0013518E">
        <w:t>Sell’s department receive customer. Fulfill customer query and requirement. Receives customer payment for booking or installment. Update database. Transfers payments and customer information to account’s department. Give money receipt and delivery plot to customer.</w:t>
      </w:r>
    </w:p>
    <w:p w:rsidR="00A660D1" w:rsidRDefault="00A660D1" w:rsidP="00A249D9">
      <w:pPr>
        <w:pStyle w:val="goodfont"/>
        <w:ind w:left="708"/>
        <w:rPr>
          <w:b/>
        </w:rPr>
      </w:pPr>
    </w:p>
    <w:p w:rsidR="00A660D1" w:rsidRPr="006E609A" w:rsidRDefault="00A660D1" w:rsidP="00A249D9">
      <w:pPr>
        <w:pStyle w:val="goodfont"/>
        <w:ind w:left="1416"/>
      </w:pPr>
      <w:r w:rsidRPr="006E609A">
        <w:rPr>
          <w:b/>
        </w:rPr>
        <w:t>Account’s Department:</w:t>
      </w:r>
      <w:r w:rsidRPr="006E609A">
        <w:t xml:space="preserve"> </w:t>
      </w:r>
      <w:r w:rsidRPr="0013518E">
        <w:t>Receives customer payments and information from sell’s department. Processes reports and prepares daily and monthly reports. Sends those reports to manager. When full payment is completed, inform execution department about that. Update database when plot is sold.</w:t>
      </w:r>
    </w:p>
    <w:p w:rsidR="00A660D1" w:rsidRDefault="00A660D1" w:rsidP="00A249D9">
      <w:pPr>
        <w:pStyle w:val="goodfont"/>
        <w:ind w:left="708"/>
      </w:pPr>
    </w:p>
    <w:p w:rsidR="00A660D1" w:rsidRPr="006E609A" w:rsidRDefault="00A660D1" w:rsidP="00A249D9">
      <w:pPr>
        <w:pStyle w:val="goodfont"/>
        <w:ind w:left="1416"/>
      </w:pPr>
      <w:r>
        <w:rPr>
          <w:b/>
        </w:rPr>
        <w:t>Execution Department</w:t>
      </w:r>
      <w:r w:rsidRPr="00F6411A">
        <w:rPr>
          <w:b/>
        </w:rPr>
        <w:t>:</w:t>
      </w:r>
      <w:r>
        <w:t xml:space="preserve"> </w:t>
      </w:r>
      <w:r w:rsidRPr="0013518E">
        <w:t>Collect payment list from account’s department. Register the plot and prepare necessary documentation for purchasing plot. Transfer purchase documentation to sell’s department.</w:t>
      </w:r>
    </w:p>
    <w:p w:rsidR="00A660D1" w:rsidRDefault="00A660D1" w:rsidP="00A249D9">
      <w:pPr>
        <w:pStyle w:val="goodfont"/>
        <w:ind w:left="708"/>
        <w:rPr>
          <w:b/>
        </w:rPr>
      </w:pPr>
    </w:p>
    <w:p w:rsidR="00A660D1" w:rsidRDefault="00A660D1" w:rsidP="00A249D9">
      <w:pPr>
        <w:pStyle w:val="goodfont"/>
        <w:ind w:left="1416"/>
      </w:pPr>
      <w:r>
        <w:rPr>
          <w:b/>
        </w:rPr>
        <w:t xml:space="preserve">Manager: </w:t>
      </w:r>
      <w:r w:rsidRPr="0013518E">
        <w:t>Collects daily and monthly reports from account’s department. Observes the whole process.</w:t>
      </w:r>
    </w:p>
    <w:p w:rsidR="00A660D1" w:rsidRDefault="00A660D1" w:rsidP="00A660D1">
      <w:pPr>
        <w:pStyle w:val="ListParagraph"/>
        <w:ind w:firstLine="696"/>
        <w:jc w:val="both"/>
        <w:rPr>
          <w:noProof/>
        </w:rPr>
      </w:pPr>
    </w:p>
    <w:p w:rsidR="00A660D1" w:rsidRDefault="00A660D1" w:rsidP="00A660D1">
      <w:pPr>
        <w:pStyle w:val="ListParagraph"/>
        <w:ind w:firstLine="696"/>
        <w:jc w:val="both"/>
        <w:rPr>
          <w:noProof/>
        </w:rPr>
      </w:pPr>
    </w:p>
    <w:p w:rsidR="00A660D1" w:rsidRDefault="00DB4B39" w:rsidP="0013518E">
      <w:pPr>
        <w:pStyle w:val="Heading2"/>
      </w:pPr>
      <w:r>
        <w:t>2</w:t>
      </w:r>
      <w:r w:rsidR="0013518E">
        <w:t xml:space="preserve">.4 </w:t>
      </w:r>
      <w:r w:rsidR="00A660D1" w:rsidRPr="00F04EFB">
        <w:t>Operating Environment</w:t>
      </w:r>
    </w:p>
    <w:p w:rsidR="0013518E" w:rsidRPr="0013518E" w:rsidRDefault="0013518E" w:rsidP="0013518E"/>
    <w:p w:rsidR="00A660D1" w:rsidRDefault="00A660D1" w:rsidP="00A249D9">
      <w:pPr>
        <w:pStyle w:val="goodfont"/>
        <w:ind w:left="708"/>
      </w:pPr>
      <w:r w:rsidRPr="0013518E">
        <w:t>The software is a web based application which will operate on windows operating system like XP, Win7 and Win8 etc. It is convenient to use with any other desktop and web based applications.</w:t>
      </w:r>
    </w:p>
    <w:p w:rsidR="0013518E" w:rsidRPr="0013518E" w:rsidRDefault="0013518E" w:rsidP="00A660D1">
      <w:pPr>
        <w:ind w:left="360" w:firstLine="360"/>
        <w:rPr>
          <w:sz w:val="22"/>
          <w:szCs w:val="24"/>
        </w:rPr>
      </w:pPr>
    </w:p>
    <w:p w:rsidR="00A660D1" w:rsidRDefault="00A660D1" w:rsidP="0013518E">
      <w:pPr>
        <w:pStyle w:val="Heading2"/>
      </w:pPr>
      <w:r>
        <w:lastRenderedPageBreak/>
        <w:t xml:space="preserve"> </w:t>
      </w:r>
      <w:r w:rsidR="0013518E">
        <w:t xml:space="preserve">2.5 </w:t>
      </w:r>
      <w:r w:rsidRPr="00F04EFB">
        <w:t>Design and Implementation Constraint</w:t>
      </w:r>
    </w:p>
    <w:p w:rsidR="0013518E" w:rsidRPr="0013518E" w:rsidRDefault="0013518E" w:rsidP="0013518E"/>
    <w:p w:rsidR="00A660D1" w:rsidRPr="0013518E" w:rsidRDefault="00A660D1" w:rsidP="00A249D9">
      <w:pPr>
        <w:pStyle w:val="goodfont"/>
        <w:ind w:left="708"/>
      </w:pPr>
      <w:r w:rsidRPr="0013518E">
        <w:t>The following are a general list of constraints that would delimit the developer’s options while building the REMS:</w:t>
      </w:r>
    </w:p>
    <w:p w:rsidR="00A660D1" w:rsidRPr="0013518E" w:rsidRDefault="00A660D1" w:rsidP="00A249D9">
      <w:pPr>
        <w:pStyle w:val="goodfont"/>
        <w:numPr>
          <w:ilvl w:val="0"/>
          <w:numId w:val="18"/>
        </w:numPr>
        <w:rPr>
          <w:rFonts w:asciiTheme="minorHAnsi" w:hAnsiTheme="minorHAnsi" w:cstheme="minorHAnsi"/>
        </w:rPr>
      </w:pPr>
      <w:r w:rsidRPr="0013518E">
        <w:rPr>
          <w:rFonts w:asciiTheme="minorHAnsi" w:hAnsiTheme="minorHAnsi" w:cstheme="minorHAnsi"/>
        </w:rPr>
        <w:t xml:space="preserve">The system should be able to use the MySQL database. </w:t>
      </w:r>
    </w:p>
    <w:p w:rsidR="00A660D1" w:rsidRPr="0013518E" w:rsidRDefault="00A660D1" w:rsidP="00A249D9">
      <w:pPr>
        <w:pStyle w:val="goodfont"/>
        <w:numPr>
          <w:ilvl w:val="0"/>
          <w:numId w:val="18"/>
        </w:numPr>
        <w:rPr>
          <w:rFonts w:asciiTheme="minorHAnsi" w:hAnsiTheme="minorHAnsi" w:cstheme="minorHAnsi"/>
        </w:rPr>
      </w:pPr>
      <w:r w:rsidRPr="0013518E">
        <w:rPr>
          <w:rFonts w:asciiTheme="minorHAnsi" w:hAnsiTheme="minorHAnsi" w:cstheme="minorHAnsi"/>
        </w:rPr>
        <w:t xml:space="preserve">The system should be able to run on Windows XP, Windows 7. </w:t>
      </w:r>
    </w:p>
    <w:p w:rsidR="00A660D1" w:rsidRPr="0013518E" w:rsidRDefault="00A660D1" w:rsidP="00A249D9">
      <w:pPr>
        <w:pStyle w:val="goodfont"/>
        <w:numPr>
          <w:ilvl w:val="0"/>
          <w:numId w:val="18"/>
        </w:numPr>
        <w:rPr>
          <w:rFonts w:cstheme="minorHAnsi"/>
        </w:rPr>
      </w:pPr>
      <w:r w:rsidRPr="0013518E">
        <w:rPr>
          <w:rFonts w:cstheme="minorHAnsi"/>
        </w:rPr>
        <w:t>The system should never publish user personal information without the permission of user.</w:t>
      </w:r>
    </w:p>
    <w:p w:rsidR="00A660D1" w:rsidRDefault="00A660D1" w:rsidP="00A660D1">
      <w:pPr>
        <w:pStyle w:val="ListParagraph"/>
        <w:rPr>
          <w:b/>
          <w:bCs/>
          <w:sz w:val="28"/>
          <w:szCs w:val="28"/>
        </w:rPr>
      </w:pPr>
    </w:p>
    <w:p w:rsidR="00A660D1" w:rsidRDefault="00A660D1" w:rsidP="0013518E">
      <w:pPr>
        <w:pStyle w:val="Heading2"/>
      </w:pPr>
      <w:r>
        <w:t xml:space="preserve"> </w:t>
      </w:r>
      <w:r w:rsidR="0013518E">
        <w:t xml:space="preserve">2.6 </w:t>
      </w:r>
      <w:r>
        <w:t>Assumptions and Dependencies</w:t>
      </w:r>
    </w:p>
    <w:p w:rsidR="0013518E" w:rsidRPr="0013518E" w:rsidRDefault="0013518E" w:rsidP="0013518E"/>
    <w:p w:rsidR="00A660D1" w:rsidRPr="0013518E" w:rsidRDefault="00A660D1" w:rsidP="00A249D9">
      <w:pPr>
        <w:pStyle w:val="goodfont"/>
        <w:ind w:left="360"/>
      </w:pPr>
      <w:r w:rsidRPr="0013518E">
        <w:t xml:space="preserve">Following is a list of the assumptions and dependencies: </w:t>
      </w:r>
    </w:p>
    <w:p w:rsidR="00A660D1" w:rsidRPr="0013518E" w:rsidRDefault="00A660D1" w:rsidP="00A249D9">
      <w:pPr>
        <w:pStyle w:val="goodfont"/>
        <w:numPr>
          <w:ilvl w:val="0"/>
          <w:numId w:val="20"/>
        </w:numPr>
        <w:ind w:left="1080"/>
      </w:pPr>
      <w:r w:rsidRPr="0013518E">
        <w:t xml:space="preserve">REMS will give support for at least 1500 users at a time. </w:t>
      </w:r>
    </w:p>
    <w:p w:rsidR="00A660D1" w:rsidRPr="0013518E" w:rsidRDefault="00A660D1" w:rsidP="00A249D9">
      <w:pPr>
        <w:pStyle w:val="goodfont"/>
        <w:numPr>
          <w:ilvl w:val="0"/>
          <w:numId w:val="20"/>
        </w:numPr>
        <w:ind w:left="1080"/>
      </w:pPr>
      <w:r w:rsidRPr="0013518E">
        <w:t xml:space="preserve">The General user cannot access the portion of operator and manager. The operator cannot access the area of manager. Operator needed only in terms of direct dealing.  </w:t>
      </w:r>
    </w:p>
    <w:p w:rsidR="00A660D1" w:rsidRPr="0013518E" w:rsidRDefault="00A660D1" w:rsidP="00A249D9">
      <w:pPr>
        <w:pStyle w:val="goodfont"/>
        <w:numPr>
          <w:ilvl w:val="0"/>
          <w:numId w:val="20"/>
        </w:numPr>
        <w:ind w:left="1080"/>
        <w:rPr>
          <w:szCs w:val="24"/>
        </w:rPr>
      </w:pPr>
      <w:r w:rsidRPr="0013518E">
        <w:rPr>
          <w:szCs w:val="24"/>
        </w:rPr>
        <w:t>REMS will allow 500 users at most to access the system without any performance loss.</w:t>
      </w:r>
    </w:p>
    <w:p w:rsidR="009C0059" w:rsidRDefault="009C0059" w:rsidP="009C0059"/>
    <w:p w:rsidR="00A660D1" w:rsidRDefault="00A660D1" w:rsidP="009C0059"/>
    <w:p w:rsidR="00A660D1" w:rsidRDefault="00A660D1" w:rsidP="009C0059"/>
    <w:p w:rsidR="00A660D1" w:rsidRDefault="00A660D1" w:rsidP="009C0059"/>
    <w:p w:rsidR="00A431A0" w:rsidRDefault="00A431A0" w:rsidP="009C0059"/>
    <w:p w:rsidR="0024486B" w:rsidRDefault="0024486B" w:rsidP="009C0059"/>
    <w:p w:rsidR="0024486B" w:rsidRDefault="0024486B" w:rsidP="009C0059"/>
    <w:p w:rsidR="0013518E" w:rsidRDefault="0013518E" w:rsidP="009C0059"/>
    <w:p w:rsidR="00DB4B39" w:rsidRDefault="00DB4B39" w:rsidP="009C0059"/>
    <w:p w:rsidR="00DB4B39" w:rsidRDefault="00DB4B39" w:rsidP="009C0059"/>
    <w:p w:rsidR="00DB4B39" w:rsidRDefault="00DB4B39" w:rsidP="009C0059"/>
    <w:p w:rsidR="00DB4B39" w:rsidRDefault="00DB4B39" w:rsidP="009C0059"/>
    <w:p w:rsidR="00DB4B39" w:rsidRDefault="00DB4B39" w:rsidP="009C0059"/>
    <w:p w:rsidR="00DB4B39" w:rsidRDefault="00DB4B39" w:rsidP="009C0059"/>
    <w:p w:rsidR="00A431A0" w:rsidRPr="009C0059" w:rsidRDefault="00A431A0" w:rsidP="00A431A0">
      <w:pPr>
        <w:pStyle w:val="intro"/>
      </w:pPr>
      <w:r w:rsidRPr="0024486B">
        <w:lastRenderedPageBreak/>
        <w:t>3.</w:t>
      </w:r>
      <w:r>
        <w:t>0</w:t>
      </w:r>
      <w:r w:rsidRPr="0024486B">
        <w:t xml:space="preserve"> </w:t>
      </w:r>
      <w:r w:rsidRPr="00A431A0">
        <w:t>Requirements Specification</w:t>
      </w:r>
    </w:p>
    <w:p w:rsidR="0024486B" w:rsidRDefault="0024486B" w:rsidP="009C0059"/>
    <w:p w:rsidR="00A431A0" w:rsidRDefault="00A431A0" w:rsidP="00A431A0">
      <w:pPr>
        <w:pStyle w:val="Heading2"/>
      </w:pPr>
      <w:r w:rsidRPr="00A431A0">
        <w:t>3.1 External Interface Requirements</w:t>
      </w:r>
    </w:p>
    <w:p w:rsidR="00A431A0" w:rsidRPr="00A431A0" w:rsidRDefault="00A431A0" w:rsidP="00A431A0"/>
    <w:p w:rsidR="00A431A0" w:rsidRDefault="00A431A0" w:rsidP="00A249D9">
      <w:pPr>
        <w:pStyle w:val="Heading3"/>
        <w:ind w:firstLine="708"/>
      </w:pPr>
      <w:r w:rsidRPr="00A431A0">
        <w:t>3.1.1 User Interfaces</w:t>
      </w:r>
    </w:p>
    <w:p w:rsidR="00A431A0" w:rsidRDefault="00A431A0" w:rsidP="00A431A0"/>
    <w:p w:rsidR="005D5183" w:rsidRDefault="00A431A0" w:rsidP="00A249D9">
      <w:pPr>
        <w:pStyle w:val="goodfont"/>
        <w:ind w:left="1416"/>
      </w:pPr>
      <w:r w:rsidRPr="00A431A0">
        <w:t>User interfaces for all users will be graphical user interfaces (GU</w:t>
      </w:r>
      <w:r>
        <w:t xml:space="preserve">I). These GUI will be web </w:t>
      </w:r>
      <w:r w:rsidR="005D5183">
        <w:t>based</w:t>
      </w:r>
      <w:r w:rsidR="005D5183" w:rsidRPr="00A431A0">
        <w:t>.</w:t>
      </w:r>
      <w:r w:rsidR="005D5183">
        <w:t xml:space="preserve"> The</w:t>
      </w:r>
      <w:r>
        <w:t xml:space="preserve"> same GUI will be used to represent to data to all kind of members. This is achieved by </w:t>
      </w:r>
      <w:r w:rsidR="005D5183">
        <w:t>polymorphism. Also</w:t>
      </w:r>
      <w:r>
        <w:t xml:space="preserve"> the idea of encapsulation is also preserved very </w:t>
      </w:r>
      <w:r w:rsidR="005D5183">
        <w:t>efficiently as different set of members have access to different depth of information.</w:t>
      </w:r>
    </w:p>
    <w:p w:rsidR="00A431A0" w:rsidRDefault="00A431A0" w:rsidP="00A431A0">
      <w:pPr>
        <w:rPr>
          <w:sz w:val="22"/>
        </w:rPr>
      </w:pPr>
      <w:r>
        <w:rPr>
          <w:sz w:val="22"/>
        </w:rPr>
        <w:t xml:space="preserve"> </w:t>
      </w:r>
    </w:p>
    <w:p w:rsidR="005D5183" w:rsidRDefault="005D5183" w:rsidP="00A249D9">
      <w:pPr>
        <w:ind w:left="1416"/>
        <w:rPr>
          <w:b/>
          <w:i/>
          <w:sz w:val="22"/>
        </w:rPr>
      </w:pPr>
      <w:r>
        <w:rPr>
          <w:b/>
          <w:i/>
          <w:sz w:val="22"/>
        </w:rPr>
        <w:t xml:space="preserve">3.1.1.1 </w:t>
      </w:r>
      <w:r w:rsidRPr="005D5183">
        <w:rPr>
          <w:b/>
          <w:i/>
          <w:sz w:val="22"/>
        </w:rPr>
        <w:t>Customer User Interface</w:t>
      </w:r>
    </w:p>
    <w:p w:rsidR="005D5183" w:rsidRDefault="005D5183" w:rsidP="00A249D9">
      <w:pPr>
        <w:pStyle w:val="goodfont"/>
        <w:ind w:left="2124"/>
      </w:pPr>
      <w:r w:rsidRPr="00A249D9">
        <w:rPr>
          <w:b/>
          <w:i/>
        </w:rPr>
        <w:t>Customer</w:t>
      </w:r>
      <w:r w:rsidRPr="00A249D9">
        <w:rPr>
          <w:b/>
        </w:rPr>
        <w:t xml:space="preserve"> </w:t>
      </w:r>
      <w:r>
        <w:t xml:space="preserve">– If the member is a registered customer then he must login into the system with his user name and password. A registered customer can see his entire information regarding his monthly installments paid by </w:t>
      </w:r>
      <w:r w:rsidR="00CF2F57">
        <w:t>cash,</w:t>
      </w:r>
      <w:r>
        <w:t xml:space="preserve"> monthly installments due, total balance, time/date regarding </w:t>
      </w:r>
      <w:r w:rsidR="00CF2F57">
        <w:t>cash receipt.</w:t>
      </w:r>
    </w:p>
    <w:p w:rsidR="00CF2F57" w:rsidRDefault="00CF2F57" w:rsidP="00A249D9">
      <w:pPr>
        <w:pStyle w:val="goodfont"/>
        <w:ind w:left="2124"/>
      </w:pPr>
      <w:r w:rsidRPr="00A249D9">
        <w:rPr>
          <w:b/>
          <w:i/>
        </w:rPr>
        <w:t>Non Customer</w:t>
      </w:r>
      <w:r>
        <w:t xml:space="preserve"> – If the person is a </w:t>
      </w:r>
      <w:r w:rsidR="002D3072">
        <w:t>non-registered</w:t>
      </w:r>
      <w:r>
        <w:t xml:space="preserve"> then he/she can only see the articles that are used for promotional purposes and also that person can see the plot map of Royal City Real Estate Company also for advertisement purposes.</w:t>
      </w:r>
    </w:p>
    <w:p w:rsidR="00CF2F57" w:rsidRDefault="00CF2F57" w:rsidP="00CF2F57">
      <w:pPr>
        <w:rPr>
          <w:b/>
          <w:i/>
          <w:sz w:val="22"/>
        </w:rPr>
      </w:pPr>
    </w:p>
    <w:p w:rsidR="00CF2F57" w:rsidRDefault="00CF2F57" w:rsidP="00CF2F57">
      <w:pPr>
        <w:rPr>
          <w:b/>
          <w:i/>
          <w:sz w:val="22"/>
        </w:rPr>
      </w:pPr>
    </w:p>
    <w:p w:rsidR="00CF2F57" w:rsidRDefault="00CF2F57" w:rsidP="00A249D9">
      <w:pPr>
        <w:ind w:left="708" w:firstLine="708"/>
        <w:rPr>
          <w:b/>
          <w:i/>
          <w:sz w:val="22"/>
        </w:rPr>
      </w:pPr>
      <w:r>
        <w:rPr>
          <w:b/>
          <w:i/>
          <w:sz w:val="22"/>
        </w:rPr>
        <w:t>3.1.1.2 Front End Officer</w:t>
      </w:r>
      <w:r w:rsidRPr="005D5183">
        <w:rPr>
          <w:b/>
          <w:i/>
          <w:sz w:val="22"/>
        </w:rPr>
        <w:t xml:space="preserve"> User Interface</w:t>
      </w:r>
    </w:p>
    <w:p w:rsidR="00CF2F57" w:rsidRDefault="002C66BF" w:rsidP="00A249D9">
      <w:pPr>
        <w:pStyle w:val="goodfont"/>
        <w:ind w:left="2124"/>
      </w:pPr>
      <w:r>
        <w:t xml:space="preserve">Front End Officer must access into the system by entering username and password. </w:t>
      </w:r>
      <w:r w:rsidR="00CF2F57">
        <w:t xml:space="preserve">The Front End Officer sits in the Sale’s Department where customer comes for query and cash payment and reserving a plot. So the Front End Officer has access to these information. The member can see his personal </w:t>
      </w:r>
      <w:r>
        <w:t>information,</w:t>
      </w:r>
      <w:r w:rsidR="00CF2F57">
        <w:t xml:space="preserve"> the member can add a customer to the customer list by entering all the required information. The Front End Officer can also update information about a customer’s cash payment with specific time and date.</w:t>
      </w:r>
    </w:p>
    <w:p w:rsidR="00CF2F57" w:rsidRDefault="00CF2F57" w:rsidP="00CF2F57">
      <w:pPr>
        <w:rPr>
          <w:sz w:val="22"/>
        </w:rPr>
      </w:pPr>
    </w:p>
    <w:p w:rsidR="00A249D9" w:rsidRPr="00CF2F57" w:rsidRDefault="00A249D9" w:rsidP="00CF2F57">
      <w:pPr>
        <w:rPr>
          <w:sz w:val="22"/>
        </w:rPr>
      </w:pPr>
    </w:p>
    <w:p w:rsidR="00CF2F57" w:rsidRDefault="00CF2F57" w:rsidP="00A249D9">
      <w:pPr>
        <w:ind w:left="708" w:firstLine="708"/>
        <w:rPr>
          <w:b/>
          <w:i/>
          <w:sz w:val="22"/>
        </w:rPr>
      </w:pPr>
      <w:r>
        <w:rPr>
          <w:b/>
          <w:i/>
          <w:sz w:val="22"/>
        </w:rPr>
        <w:t>3.1.1.3 Accountant</w:t>
      </w:r>
      <w:r w:rsidRPr="005D5183">
        <w:rPr>
          <w:b/>
          <w:i/>
          <w:sz w:val="22"/>
        </w:rPr>
        <w:t xml:space="preserve"> User Interface</w:t>
      </w:r>
    </w:p>
    <w:p w:rsidR="00A431A0" w:rsidRDefault="002C66BF" w:rsidP="00A249D9">
      <w:pPr>
        <w:pStyle w:val="goodfont"/>
        <w:ind w:left="2124"/>
      </w:pPr>
      <w:r>
        <w:lastRenderedPageBreak/>
        <w:t>The accountant must also enter into the system by entering username and password. Accountant has access of all the customer’s information. Accountant can monitor all the customer’s reco</w:t>
      </w:r>
      <w:r w:rsidR="009F0C4F">
        <w:t xml:space="preserve">rds for analyzing customer type, customer behavior. Any Customer who has due months more than 5 then the customer is highlighted in the GUI of accountant. By confirmation of the accountant an automated mail is delivered to that customer. Accountant has also liability of sending a report to the manager every month. This is made easy by the software. The software automatically collects all the information of all the customers and makes a </w:t>
      </w:r>
      <w:r w:rsidR="002D3072">
        <w:t xml:space="preserve">report. </w:t>
      </w:r>
      <w:r w:rsidR="009F0C4F">
        <w:t xml:space="preserve">The software also collects all the transaction received from the sale’s department. This reports are inflicted in the report. </w:t>
      </w:r>
    </w:p>
    <w:p w:rsidR="002D3072" w:rsidRDefault="002D3072" w:rsidP="009C0059">
      <w:pPr>
        <w:rPr>
          <w:b/>
          <w:i/>
          <w:sz w:val="22"/>
        </w:rPr>
      </w:pPr>
    </w:p>
    <w:p w:rsidR="002D3072" w:rsidRDefault="002D3072" w:rsidP="00A249D9">
      <w:pPr>
        <w:ind w:left="708" w:firstLine="708"/>
        <w:rPr>
          <w:b/>
          <w:i/>
          <w:sz w:val="22"/>
        </w:rPr>
      </w:pPr>
      <w:r>
        <w:rPr>
          <w:b/>
          <w:i/>
          <w:sz w:val="22"/>
        </w:rPr>
        <w:t>3.1.1.4 Manager</w:t>
      </w:r>
      <w:r w:rsidRPr="005D5183">
        <w:rPr>
          <w:b/>
          <w:i/>
          <w:sz w:val="22"/>
        </w:rPr>
        <w:t xml:space="preserve"> User Interface</w:t>
      </w:r>
    </w:p>
    <w:p w:rsidR="002D3072" w:rsidRDefault="002D3072" w:rsidP="00A249D9">
      <w:pPr>
        <w:ind w:left="2124"/>
        <w:rPr>
          <w:sz w:val="22"/>
        </w:rPr>
      </w:pPr>
      <w:r>
        <w:rPr>
          <w:sz w:val="22"/>
        </w:rPr>
        <w:t>Manager must also connect into the system by entering username and password. Manager’s whole responsibility is to monitor all the departments. So manager’s GUI shows all the information of all the departments. Manager also has some special access that is he can increase/deduce the discount offer of any plot if he desires. He can also alter the plot information thus favoring different customers.</w:t>
      </w:r>
    </w:p>
    <w:p w:rsidR="002D3072" w:rsidRDefault="002D3072" w:rsidP="00A249D9">
      <w:pPr>
        <w:ind w:left="2124"/>
        <w:rPr>
          <w:sz w:val="22"/>
        </w:rPr>
      </w:pPr>
      <w:r>
        <w:rPr>
          <w:sz w:val="22"/>
        </w:rPr>
        <w:t>Manager also has a personal list reflecting how many customers have come through him. This later is added as a commission for the manager.</w:t>
      </w:r>
    </w:p>
    <w:p w:rsidR="00D24E5D" w:rsidRDefault="00D24E5D" w:rsidP="009C0059"/>
    <w:p w:rsidR="00A249D9" w:rsidRDefault="00A249D9" w:rsidP="009C0059"/>
    <w:p w:rsidR="000F7C2F" w:rsidRDefault="000F7C2F" w:rsidP="00A249D9">
      <w:pPr>
        <w:pStyle w:val="Heading3"/>
        <w:ind w:firstLine="360"/>
      </w:pPr>
      <w:r w:rsidRPr="000F7C2F">
        <w:t>3.1.2 Hardware Interfaces</w:t>
      </w:r>
    </w:p>
    <w:p w:rsidR="000F7C2F" w:rsidRPr="000F7C2F" w:rsidRDefault="000F7C2F" w:rsidP="00A249D9">
      <w:pPr>
        <w:pStyle w:val="goodfont"/>
      </w:pPr>
    </w:p>
    <w:p w:rsidR="000F7C2F" w:rsidRPr="000F7C2F" w:rsidRDefault="000F7C2F" w:rsidP="00A249D9">
      <w:pPr>
        <w:pStyle w:val="goodfont"/>
        <w:numPr>
          <w:ilvl w:val="0"/>
          <w:numId w:val="23"/>
        </w:numPr>
        <w:spacing w:after="0"/>
        <w:rPr>
          <w:sz w:val="22"/>
        </w:rPr>
      </w:pPr>
      <w:r w:rsidRPr="000F7C2F">
        <w:rPr>
          <w:sz w:val="22"/>
        </w:rPr>
        <w:t xml:space="preserve">Communication port (COM Port) for printer. </w:t>
      </w:r>
    </w:p>
    <w:p w:rsidR="000F7C2F" w:rsidRDefault="000F7C2F" w:rsidP="00A249D9">
      <w:pPr>
        <w:pStyle w:val="goodfont"/>
        <w:numPr>
          <w:ilvl w:val="0"/>
          <w:numId w:val="23"/>
        </w:numPr>
        <w:spacing w:after="0"/>
        <w:rPr>
          <w:sz w:val="22"/>
        </w:rPr>
      </w:pPr>
      <w:r>
        <w:rPr>
          <w:sz w:val="22"/>
        </w:rPr>
        <w:t>Internet Modem for internet Connection.</w:t>
      </w:r>
    </w:p>
    <w:p w:rsidR="000F7C2F" w:rsidRPr="000F7C2F" w:rsidRDefault="000F7C2F" w:rsidP="000F7C2F">
      <w:pPr>
        <w:rPr>
          <w:sz w:val="22"/>
        </w:rPr>
      </w:pPr>
    </w:p>
    <w:p w:rsidR="000F7C2F" w:rsidRDefault="000F7C2F" w:rsidP="00A249D9">
      <w:pPr>
        <w:pStyle w:val="Heading3"/>
        <w:ind w:firstLine="360"/>
      </w:pPr>
      <w:r w:rsidRPr="000F7C2F">
        <w:t>3.1.3 Software Interfaces</w:t>
      </w:r>
    </w:p>
    <w:p w:rsidR="000F7C2F" w:rsidRDefault="000F7C2F" w:rsidP="000F7C2F"/>
    <w:p w:rsidR="000F7C2F" w:rsidRPr="000F7C2F" w:rsidRDefault="000F7C2F" w:rsidP="002A086E">
      <w:pPr>
        <w:pStyle w:val="goodfont"/>
        <w:numPr>
          <w:ilvl w:val="0"/>
          <w:numId w:val="31"/>
        </w:numPr>
        <w:spacing w:after="0"/>
      </w:pPr>
      <w:r w:rsidRPr="000F7C2F">
        <w:t xml:space="preserve">Name: Windows Server 2003 </w:t>
      </w:r>
    </w:p>
    <w:p w:rsidR="000F7C2F" w:rsidRPr="000F7C2F" w:rsidRDefault="000F7C2F" w:rsidP="002A086E">
      <w:pPr>
        <w:pStyle w:val="goodfont"/>
        <w:spacing w:after="0"/>
        <w:ind w:left="708" w:firstLine="360"/>
      </w:pPr>
      <w:r w:rsidRPr="000F7C2F">
        <w:t xml:space="preserve">Mnemonic: WIN_SRV_OS </w:t>
      </w:r>
    </w:p>
    <w:p w:rsidR="000F7C2F" w:rsidRPr="000F7C2F" w:rsidRDefault="000F7C2F" w:rsidP="002A086E">
      <w:pPr>
        <w:pStyle w:val="goodfont"/>
        <w:spacing w:after="0"/>
        <w:ind w:left="708" w:firstLine="360"/>
      </w:pPr>
      <w:r w:rsidRPr="000F7C2F">
        <w:t xml:space="preserve">Version No: 2003 </w:t>
      </w:r>
    </w:p>
    <w:p w:rsidR="000F7C2F" w:rsidRDefault="000F7C2F" w:rsidP="002A086E">
      <w:pPr>
        <w:pStyle w:val="goodfont"/>
        <w:spacing w:after="0"/>
        <w:ind w:left="708" w:firstLine="360"/>
      </w:pPr>
      <w:r w:rsidRPr="000F7C2F">
        <w:t xml:space="preserve">Source: Microsoft Corporation </w:t>
      </w:r>
    </w:p>
    <w:p w:rsidR="00563276" w:rsidRDefault="00563276" w:rsidP="00A249D9">
      <w:pPr>
        <w:spacing w:after="0"/>
        <w:ind w:left="348" w:firstLine="708"/>
        <w:rPr>
          <w:sz w:val="22"/>
        </w:rPr>
      </w:pPr>
    </w:p>
    <w:p w:rsidR="002A086E" w:rsidRDefault="002A086E" w:rsidP="00A249D9">
      <w:pPr>
        <w:spacing w:after="0"/>
        <w:ind w:left="348" w:firstLine="708"/>
        <w:rPr>
          <w:sz w:val="22"/>
        </w:rPr>
      </w:pPr>
    </w:p>
    <w:p w:rsidR="000F7C2F" w:rsidRPr="000F7C2F" w:rsidRDefault="000F7C2F" w:rsidP="002A086E">
      <w:pPr>
        <w:pStyle w:val="goodfont"/>
        <w:numPr>
          <w:ilvl w:val="0"/>
          <w:numId w:val="31"/>
        </w:numPr>
        <w:spacing w:after="0"/>
        <w:rPr>
          <w:sz w:val="22"/>
        </w:rPr>
      </w:pPr>
      <w:r w:rsidRPr="002A086E">
        <w:rPr>
          <w:rStyle w:val="goodfontChar"/>
        </w:rPr>
        <w:t>Name: Oracle Database</w:t>
      </w:r>
      <w:r w:rsidRPr="000F7C2F">
        <w:rPr>
          <w:sz w:val="22"/>
        </w:rPr>
        <w:t xml:space="preserve"> </w:t>
      </w:r>
    </w:p>
    <w:p w:rsidR="000F7C2F" w:rsidRPr="000F7C2F" w:rsidRDefault="000F7C2F" w:rsidP="002A086E">
      <w:pPr>
        <w:pStyle w:val="goodfont"/>
        <w:spacing w:after="0"/>
        <w:ind w:left="708" w:firstLine="360"/>
        <w:rPr>
          <w:sz w:val="22"/>
        </w:rPr>
      </w:pPr>
      <w:r w:rsidRPr="000F7C2F">
        <w:rPr>
          <w:sz w:val="22"/>
        </w:rPr>
        <w:t xml:space="preserve">Mnemonic: ORCL_DB </w:t>
      </w:r>
    </w:p>
    <w:p w:rsidR="000F7C2F" w:rsidRPr="000F7C2F" w:rsidRDefault="000F7C2F" w:rsidP="002A086E">
      <w:pPr>
        <w:pStyle w:val="goodfont"/>
        <w:spacing w:after="0"/>
        <w:ind w:left="708" w:firstLine="360"/>
        <w:rPr>
          <w:sz w:val="22"/>
        </w:rPr>
      </w:pPr>
      <w:r w:rsidRPr="000F7C2F">
        <w:rPr>
          <w:sz w:val="22"/>
        </w:rPr>
        <w:lastRenderedPageBreak/>
        <w:t xml:space="preserve">Version No: Oracle 9 </w:t>
      </w:r>
    </w:p>
    <w:p w:rsidR="000F7C2F" w:rsidRDefault="000F7C2F" w:rsidP="002A086E">
      <w:pPr>
        <w:pStyle w:val="goodfont"/>
        <w:spacing w:after="0"/>
        <w:ind w:left="708" w:firstLine="360"/>
        <w:rPr>
          <w:sz w:val="22"/>
        </w:rPr>
      </w:pPr>
      <w:r w:rsidRPr="000F7C2F">
        <w:rPr>
          <w:sz w:val="22"/>
        </w:rPr>
        <w:t xml:space="preserve">Source: Oracle </w:t>
      </w:r>
    </w:p>
    <w:p w:rsidR="00563276" w:rsidRPr="000F7C2F" w:rsidRDefault="00563276" w:rsidP="00A249D9">
      <w:pPr>
        <w:spacing w:after="0"/>
        <w:ind w:left="348" w:firstLine="708"/>
        <w:rPr>
          <w:sz w:val="22"/>
        </w:rPr>
      </w:pPr>
    </w:p>
    <w:p w:rsidR="000F7C2F" w:rsidRPr="000F7C2F" w:rsidRDefault="000F7C2F" w:rsidP="002A086E">
      <w:pPr>
        <w:pStyle w:val="goodfont"/>
        <w:numPr>
          <w:ilvl w:val="0"/>
          <w:numId w:val="31"/>
        </w:numPr>
        <w:spacing w:after="0"/>
      </w:pPr>
      <w:r w:rsidRPr="000F7C2F">
        <w:t xml:space="preserve">Name: Apache </w:t>
      </w:r>
    </w:p>
    <w:p w:rsidR="000F7C2F" w:rsidRPr="000F7C2F" w:rsidRDefault="000F7C2F" w:rsidP="002A086E">
      <w:pPr>
        <w:pStyle w:val="goodfont"/>
        <w:spacing w:after="0"/>
        <w:ind w:left="708" w:firstLine="360"/>
      </w:pPr>
      <w:r w:rsidRPr="000F7C2F">
        <w:t xml:space="preserve">Mnemonic: APCH_WEB </w:t>
      </w:r>
    </w:p>
    <w:p w:rsidR="000F7C2F" w:rsidRPr="000F7C2F" w:rsidRDefault="000F7C2F" w:rsidP="002A086E">
      <w:pPr>
        <w:pStyle w:val="goodfont"/>
        <w:spacing w:after="0"/>
        <w:ind w:left="360" w:firstLine="708"/>
      </w:pPr>
      <w:r w:rsidRPr="000F7C2F">
        <w:t xml:space="preserve">Version No: 2.2 </w:t>
      </w:r>
    </w:p>
    <w:p w:rsidR="000F7C2F" w:rsidRDefault="000F7C2F" w:rsidP="002A086E">
      <w:pPr>
        <w:pStyle w:val="goodfont"/>
        <w:spacing w:after="0"/>
        <w:ind w:left="360" w:firstLine="708"/>
      </w:pPr>
      <w:r w:rsidRPr="000F7C2F">
        <w:t>Sou</w:t>
      </w:r>
      <w:r w:rsidR="00563276">
        <w:t>rce: Apache Software Foundation</w:t>
      </w:r>
    </w:p>
    <w:p w:rsidR="00563276" w:rsidRPr="000F7C2F" w:rsidRDefault="00563276" w:rsidP="00A249D9">
      <w:pPr>
        <w:spacing w:after="0"/>
        <w:ind w:left="1056"/>
        <w:rPr>
          <w:sz w:val="22"/>
        </w:rPr>
      </w:pPr>
    </w:p>
    <w:p w:rsidR="000F7C2F" w:rsidRPr="000F7C2F" w:rsidRDefault="000F7C2F" w:rsidP="002A086E">
      <w:pPr>
        <w:pStyle w:val="goodfont"/>
        <w:numPr>
          <w:ilvl w:val="0"/>
          <w:numId w:val="31"/>
        </w:numPr>
        <w:spacing w:after="0"/>
      </w:pPr>
      <w:r w:rsidRPr="000F7C2F">
        <w:t xml:space="preserve">Name: Internet Explorer </w:t>
      </w:r>
    </w:p>
    <w:p w:rsidR="000F7C2F" w:rsidRPr="000F7C2F" w:rsidRDefault="000F7C2F" w:rsidP="002A086E">
      <w:pPr>
        <w:pStyle w:val="goodfont"/>
        <w:spacing w:after="0"/>
        <w:ind w:left="708" w:firstLine="360"/>
      </w:pPr>
      <w:r w:rsidRPr="000F7C2F">
        <w:t xml:space="preserve">Mnemonic: IE </w:t>
      </w:r>
    </w:p>
    <w:p w:rsidR="000F7C2F" w:rsidRPr="000F7C2F" w:rsidRDefault="000F7C2F" w:rsidP="002A086E">
      <w:pPr>
        <w:pStyle w:val="goodfont"/>
        <w:spacing w:after="0"/>
        <w:ind w:left="708" w:firstLine="360"/>
      </w:pPr>
      <w:r w:rsidRPr="000F7C2F">
        <w:t xml:space="preserve">Version No: 7 </w:t>
      </w:r>
    </w:p>
    <w:p w:rsidR="00563276" w:rsidRDefault="000F7C2F" w:rsidP="002A086E">
      <w:pPr>
        <w:pStyle w:val="goodfont"/>
        <w:spacing w:after="0"/>
        <w:ind w:left="708" w:firstLine="360"/>
      </w:pPr>
      <w:r w:rsidRPr="000F7C2F">
        <w:t>Source: Microsoft Corporation</w:t>
      </w:r>
    </w:p>
    <w:p w:rsidR="00563276" w:rsidRPr="000F7C2F" w:rsidRDefault="000F7C2F" w:rsidP="00A249D9">
      <w:pPr>
        <w:ind w:left="348" w:firstLine="708"/>
        <w:rPr>
          <w:sz w:val="22"/>
        </w:rPr>
      </w:pPr>
      <w:r w:rsidRPr="000F7C2F">
        <w:rPr>
          <w:sz w:val="22"/>
        </w:rPr>
        <w:t xml:space="preserve"> </w:t>
      </w:r>
    </w:p>
    <w:p w:rsidR="000F7C2F" w:rsidRPr="000F7C2F" w:rsidRDefault="00563276" w:rsidP="002A086E">
      <w:pPr>
        <w:pStyle w:val="goodfont"/>
        <w:numPr>
          <w:ilvl w:val="0"/>
          <w:numId w:val="31"/>
        </w:numPr>
        <w:spacing w:after="0"/>
      </w:pPr>
      <w:r>
        <w:t>Name: Windows XP/Vista/Seven/Eight</w:t>
      </w:r>
    </w:p>
    <w:p w:rsidR="000F7C2F" w:rsidRPr="000F7C2F" w:rsidRDefault="00563276" w:rsidP="002A086E">
      <w:pPr>
        <w:pStyle w:val="goodfont"/>
        <w:spacing w:after="0"/>
        <w:ind w:left="708" w:firstLine="360"/>
      </w:pPr>
      <w:r>
        <w:t xml:space="preserve">Mnemonic: </w:t>
      </w:r>
      <w:proofErr w:type="spellStart"/>
      <w:r>
        <w:t>Win_XP</w:t>
      </w:r>
      <w:proofErr w:type="spellEnd"/>
      <w:r>
        <w:t>/Vista/7/8</w:t>
      </w:r>
    </w:p>
    <w:p w:rsidR="000F7C2F" w:rsidRPr="000F7C2F" w:rsidRDefault="00563276" w:rsidP="002A086E">
      <w:pPr>
        <w:pStyle w:val="goodfont"/>
        <w:spacing w:after="0"/>
        <w:ind w:left="708" w:firstLine="360"/>
      </w:pPr>
      <w:r>
        <w:t>Version No: Any One.</w:t>
      </w:r>
    </w:p>
    <w:p w:rsidR="000F7C2F" w:rsidRDefault="000F7C2F" w:rsidP="002A086E">
      <w:pPr>
        <w:pStyle w:val="goodfont"/>
        <w:spacing w:after="0"/>
        <w:ind w:left="708" w:firstLine="360"/>
      </w:pPr>
      <w:r w:rsidRPr="000F7C2F">
        <w:t>Source: Microsoft Corporation</w:t>
      </w:r>
    </w:p>
    <w:p w:rsidR="00563276" w:rsidRDefault="00563276" w:rsidP="00563276">
      <w:pPr>
        <w:spacing w:after="0"/>
        <w:rPr>
          <w:sz w:val="22"/>
        </w:rPr>
      </w:pPr>
    </w:p>
    <w:p w:rsidR="00D24E5D" w:rsidRDefault="00D24E5D" w:rsidP="00563276">
      <w:pPr>
        <w:spacing w:after="0"/>
        <w:rPr>
          <w:sz w:val="22"/>
        </w:rPr>
      </w:pPr>
    </w:p>
    <w:p w:rsidR="00A249D9" w:rsidRDefault="00A249D9" w:rsidP="00A249D9">
      <w:pPr>
        <w:pStyle w:val="Heading3"/>
        <w:rPr>
          <w:rFonts w:asciiTheme="minorHAnsi" w:eastAsiaTheme="minorEastAsia" w:hAnsiTheme="minorHAnsi" w:cstheme="minorBidi"/>
          <w:color w:val="auto"/>
          <w:sz w:val="22"/>
          <w:szCs w:val="20"/>
        </w:rPr>
      </w:pPr>
    </w:p>
    <w:p w:rsidR="00563276" w:rsidRDefault="00563276" w:rsidP="00A249D9">
      <w:pPr>
        <w:pStyle w:val="Heading3"/>
        <w:ind w:firstLine="348"/>
      </w:pPr>
      <w:r w:rsidRPr="00563276">
        <w:t>3.1.4 Communication Interfaces</w:t>
      </w:r>
    </w:p>
    <w:p w:rsidR="00563276" w:rsidRDefault="00563276" w:rsidP="00563276"/>
    <w:p w:rsidR="00563276" w:rsidRPr="00563276" w:rsidRDefault="00563276" w:rsidP="00A249D9">
      <w:pPr>
        <w:pStyle w:val="goodfont"/>
        <w:numPr>
          <w:ilvl w:val="0"/>
          <w:numId w:val="25"/>
        </w:numPr>
        <w:spacing w:after="0"/>
      </w:pPr>
      <w:r w:rsidRPr="00563276">
        <w:t>HTTP protocol for accessing to web server by remote users.</w:t>
      </w:r>
    </w:p>
    <w:p w:rsidR="00563276" w:rsidRDefault="00563276" w:rsidP="00A249D9">
      <w:pPr>
        <w:pStyle w:val="goodfont"/>
        <w:numPr>
          <w:ilvl w:val="0"/>
          <w:numId w:val="25"/>
        </w:numPr>
        <w:spacing w:after="0"/>
      </w:pPr>
      <w:r w:rsidRPr="00563276">
        <w:t>TCP/IP protocol for data communication over network.</w:t>
      </w:r>
    </w:p>
    <w:p w:rsidR="00563276" w:rsidRDefault="00563276" w:rsidP="00563276">
      <w:pPr>
        <w:rPr>
          <w:sz w:val="22"/>
        </w:rPr>
      </w:pPr>
    </w:p>
    <w:p w:rsidR="00D24E5D" w:rsidRDefault="00D24E5D" w:rsidP="00563276">
      <w:pPr>
        <w:rPr>
          <w:sz w:val="22"/>
        </w:rPr>
      </w:pPr>
    </w:p>
    <w:p w:rsidR="00D24E5D" w:rsidRDefault="00D24E5D" w:rsidP="00563276">
      <w:pPr>
        <w:rPr>
          <w:sz w:val="22"/>
        </w:rPr>
      </w:pPr>
    </w:p>
    <w:p w:rsidR="00563276" w:rsidRPr="00A249D9" w:rsidRDefault="004B0F93" w:rsidP="004B0F93">
      <w:pPr>
        <w:pStyle w:val="Heading3"/>
      </w:pPr>
      <w:r>
        <w:t xml:space="preserve">     </w:t>
      </w:r>
      <w:r w:rsidR="00563276" w:rsidRPr="00A249D9">
        <w:t>3.1.5 Memory constraints</w:t>
      </w:r>
    </w:p>
    <w:p w:rsidR="00563276" w:rsidRPr="00563276" w:rsidRDefault="00563276" w:rsidP="00563276"/>
    <w:p w:rsidR="00563276" w:rsidRDefault="00563276" w:rsidP="004B0F93">
      <w:pPr>
        <w:pStyle w:val="goodfont"/>
        <w:ind w:left="1416"/>
      </w:pPr>
      <w:r w:rsidRPr="00B60EE2">
        <w:t xml:space="preserve">There is a limitation of the amount of customers </w:t>
      </w:r>
      <w:r w:rsidR="00B60EE2">
        <w:t xml:space="preserve">that can register into the system. Normally the amount is sufficient enough as there will never occur a situation where total plot size is greater than the customer list. Currently </w:t>
      </w:r>
      <w:r w:rsidR="00A660D1">
        <w:t>the</w:t>
      </w:r>
      <w:r w:rsidR="00B60EE2">
        <w:t xml:space="preserve"> system will be developed assuming that there will be not be greater than 1,000,000 customers at a </w:t>
      </w:r>
      <w:r w:rsidR="00A660D1">
        <w:t>time present</w:t>
      </w:r>
      <w:r w:rsidR="00B60EE2">
        <w:t xml:space="preserve"> in the customer list.</w:t>
      </w:r>
    </w:p>
    <w:p w:rsidR="00B60EE2" w:rsidRDefault="00B60EE2" w:rsidP="004B0F93">
      <w:pPr>
        <w:pStyle w:val="goodfont"/>
        <w:ind w:left="1416"/>
      </w:pPr>
      <w:r>
        <w:t xml:space="preserve">Internet Connection is required, Windows </w:t>
      </w:r>
      <w:r w:rsidR="00A660D1">
        <w:t>Operating</w:t>
      </w:r>
      <w:r>
        <w:t xml:space="preserve"> System is </w:t>
      </w:r>
      <w:r w:rsidR="00A660D1">
        <w:t>required. For</w:t>
      </w:r>
      <w:r>
        <w:t xml:space="preserve"> that </w:t>
      </w:r>
      <w:r w:rsidR="00A660D1">
        <w:t>at least</w:t>
      </w:r>
      <w:r>
        <w:t xml:space="preserve"> minimum system requirement is needed which are given below.</w:t>
      </w:r>
    </w:p>
    <w:p w:rsidR="00D24E5D" w:rsidRPr="00A660D1" w:rsidRDefault="00D24E5D" w:rsidP="00563276">
      <w:pPr>
        <w:rPr>
          <w:sz w:val="28"/>
        </w:rPr>
      </w:pPr>
    </w:p>
    <w:p w:rsidR="00D24E5D" w:rsidRPr="00A660D1" w:rsidRDefault="00D24E5D" w:rsidP="00563276">
      <w:pPr>
        <w:rPr>
          <w:sz w:val="28"/>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B60EE2"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lastRenderedPageBreak/>
              <w:t>CPU:</w:t>
            </w:r>
          </w:p>
        </w:tc>
        <w:tc>
          <w:tcPr>
            <w:tcW w:w="5700" w:type="dxa"/>
            <w:hideMark/>
          </w:tcPr>
          <w:p w:rsidR="00B60EE2" w:rsidRPr="00A660D1" w:rsidRDefault="00B60EE2"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Intel Core2 Duo E6700/AMD Athlon64 X2 6000+</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B60EE2"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CPU Speed:</w:t>
            </w:r>
          </w:p>
        </w:tc>
        <w:tc>
          <w:tcPr>
            <w:tcW w:w="5700" w:type="dxa"/>
            <w:hideMark/>
          </w:tcPr>
          <w:p w:rsidR="00B60EE2" w:rsidRPr="00A660D1" w:rsidRDefault="00A660D1" w:rsidP="00B60EE2">
            <w:pPr>
              <w:rPr>
                <w:rFonts w:ascii="Verdana" w:eastAsia="Times New Roman" w:hAnsi="Verdana" w:cs="Times New Roman"/>
                <w:color w:val="222222"/>
                <w:szCs w:val="17"/>
                <w:lang w:eastAsia="en-US"/>
              </w:rPr>
            </w:pPr>
            <w:r>
              <w:rPr>
                <w:rFonts w:ascii="Verdana" w:eastAsia="Times New Roman" w:hAnsi="Verdana" w:cs="Times New Roman"/>
                <w:color w:val="222222"/>
                <w:szCs w:val="17"/>
                <w:lang w:eastAsia="en-US"/>
              </w:rPr>
              <w:t>At least 2.2 GH</w:t>
            </w:r>
            <w:r w:rsidR="00D24E5D" w:rsidRPr="00A660D1">
              <w:rPr>
                <w:rFonts w:ascii="Verdana" w:eastAsia="Times New Roman" w:hAnsi="Verdana" w:cs="Times New Roman"/>
                <w:color w:val="222222"/>
                <w:szCs w:val="17"/>
                <w:lang w:eastAsia="en-US"/>
              </w:rPr>
              <w:t>z</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B60EE2"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RAM:</w:t>
            </w:r>
          </w:p>
        </w:tc>
        <w:tc>
          <w:tcPr>
            <w:tcW w:w="5700" w:type="dxa"/>
            <w:hideMark/>
          </w:tcPr>
          <w:p w:rsidR="00B60EE2" w:rsidRPr="00A660D1" w:rsidRDefault="00B60EE2"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2 GB</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D24E5D"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Hard Disk</w:t>
            </w:r>
            <w:r w:rsidR="00B60EE2" w:rsidRPr="00A660D1">
              <w:rPr>
                <w:rFonts w:ascii="Verdana" w:eastAsia="Times New Roman" w:hAnsi="Verdana" w:cs="Times New Roman"/>
                <w:b/>
                <w:bCs/>
                <w:color w:val="222222"/>
                <w:szCs w:val="17"/>
                <w:lang w:eastAsia="en-US"/>
              </w:rPr>
              <w:t>:</w:t>
            </w:r>
          </w:p>
        </w:tc>
        <w:tc>
          <w:tcPr>
            <w:tcW w:w="5700" w:type="dxa"/>
            <w:hideMark/>
          </w:tcPr>
          <w:p w:rsidR="00B60EE2" w:rsidRPr="00A660D1" w:rsidRDefault="00D24E5D"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Free Storage of at least 10 GB</w:t>
            </w:r>
          </w:p>
        </w:tc>
      </w:tr>
    </w:tbl>
    <w:p w:rsidR="00B60EE2" w:rsidRPr="00A660D1" w:rsidRDefault="00B60EE2" w:rsidP="00B60EE2">
      <w:pPr>
        <w:spacing w:after="0" w:line="240" w:lineRule="auto"/>
        <w:rPr>
          <w:rFonts w:ascii="Times New Roman" w:eastAsia="Times New Roman" w:hAnsi="Times New Roman" w:cs="Times New Roman"/>
          <w:vanish/>
          <w:sz w:val="32"/>
          <w:szCs w:val="24"/>
          <w:lang w:eastAsia="en-US"/>
        </w:rPr>
      </w:pPr>
    </w:p>
    <w:tbl>
      <w:tblPr>
        <w:tblStyle w:val="TableGridLight"/>
        <w:tblW w:w="8550" w:type="dxa"/>
        <w:tblLook w:val="04A0" w:firstRow="1" w:lastRow="0" w:firstColumn="1" w:lastColumn="0" w:noHBand="0" w:noVBand="1"/>
      </w:tblPr>
      <w:tblGrid>
        <w:gridCol w:w="2116"/>
        <w:gridCol w:w="6434"/>
      </w:tblGrid>
      <w:tr w:rsidR="00B60EE2" w:rsidRPr="00A660D1" w:rsidTr="00A660D1">
        <w:tc>
          <w:tcPr>
            <w:tcW w:w="1875" w:type="dxa"/>
            <w:hideMark/>
          </w:tcPr>
          <w:p w:rsidR="00B60EE2" w:rsidRPr="00A660D1" w:rsidRDefault="00D24E5D"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Video</w:t>
            </w:r>
            <w:r w:rsidR="00B60EE2" w:rsidRPr="00A660D1">
              <w:rPr>
                <w:rFonts w:ascii="Verdana" w:eastAsia="Times New Roman" w:hAnsi="Verdana" w:cs="Times New Roman"/>
                <w:b/>
                <w:bCs/>
                <w:color w:val="222222"/>
                <w:szCs w:val="17"/>
                <w:lang w:eastAsia="en-US"/>
              </w:rPr>
              <w:t xml:space="preserve"> Card:</w:t>
            </w:r>
          </w:p>
        </w:tc>
        <w:tc>
          <w:tcPr>
            <w:tcW w:w="5700" w:type="dxa"/>
            <w:hideMark/>
          </w:tcPr>
          <w:p w:rsidR="00B60EE2" w:rsidRPr="00A660D1" w:rsidRDefault="00D24E5D"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At least 1GB</w:t>
            </w:r>
          </w:p>
        </w:tc>
      </w:tr>
      <w:tr w:rsidR="00D24E5D" w:rsidRPr="00A660D1" w:rsidTr="00A660D1">
        <w:tc>
          <w:tcPr>
            <w:tcW w:w="1875" w:type="dxa"/>
          </w:tcPr>
          <w:p w:rsidR="00D24E5D" w:rsidRPr="00A660D1" w:rsidRDefault="00D24E5D" w:rsidP="00B60EE2">
            <w:pPr>
              <w:rPr>
                <w:rFonts w:ascii="Verdana" w:eastAsia="Times New Roman" w:hAnsi="Verdana" w:cs="Times New Roman"/>
                <w:b/>
                <w:bCs/>
                <w:color w:val="222222"/>
                <w:szCs w:val="17"/>
                <w:lang w:eastAsia="en-US"/>
              </w:rPr>
            </w:pPr>
            <w:r w:rsidRPr="00A660D1">
              <w:rPr>
                <w:rFonts w:ascii="Verdana" w:eastAsia="Times New Roman" w:hAnsi="Verdana" w:cs="Times New Roman"/>
                <w:b/>
                <w:bCs/>
                <w:color w:val="222222"/>
                <w:szCs w:val="17"/>
                <w:lang w:eastAsia="en-US"/>
              </w:rPr>
              <w:t>Sound Card:</w:t>
            </w:r>
          </w:p>
        </w:tc>
        <w:tc>
          <w:tcPr>
            <w:tcW w:w="5700" w:type="dxa"/>
          </w:tcPr>
          <w:p w:rsidR="00D24E5D" w:rsidRPr="00A660D1" w:rsidRDefault="00D24E5D" w:rsidP="00B60EE2">
            <w:pPr>
              <w:rPr>
                <w:rFonts w:ascii="Verdana" w:eastAsia="Times New Roman" w:hAnsi="Verdana" w:cs="Times New Roman"/>
                <w:color w:val="222222"/>
                <w:szCs w:val="17"/>
                <w:lang w:eastAsia="en-US"/>
              </w:rPr>
            </w:pPr>
            <w:r w:rsidRPr="00A660D1">
              <w:rPr>
                <w:rFonts w:ascii="Verdana" w:eastAsia="Times New Roman" w:hAnsi="Verdana" w:cs="Times New Roman"/>
                <w:color w:val="222222"/>
                <w:szCs w:val="17"/>
                <w:lang w:eastAsia="en-US"/>
              </w:rPr>
              <w:t>Yes</w:t>
            </w:r>
          </w:p>
        </w:tc>
      </w:tr>
    </w:tbl>
    <w:p w:rsidR="00B60EE2" w:rsidRPr="00A660D1" w:rsidRDefault="00B60EE2" w:rsidP="00563276">
      <w:pPr>
        <w:rPr>
          <w:sz w:val="28"/>
        </w:rPr>
      </w:pPr>
    </w:p>
    <w:p w:rsidR="00D24E5D" w:rsidRDefault="00D24E5D" w:rsidP="00563276">
      <w:pPr>
        <w:rPr>
          <w:sz w:val="22"/>
        </w:rPr>
      </w:pPr>
    </w:p>
    <w:p w:rsidR="00A660D1" w:rsidRDefault="00A660D1" w:rsidP="00563276">
      <w:pPr>
        <w:rPr>
          <w:sz w:val="22"/>
        </w:rPr>
      </w:pPr>
    </w:p>
    <w:p w:rsidR="00D24E5D" w:rsidRDefault="00D24E5D" w:rsidP="00D24E5D">
      <w:pPr>
        <w:pStyle w:val="Heading2"/>
      </w:pPr>
      <w:r w:rsidRPr="00D24E5D">
        <w:t>3.2 Functions</w:t>
      </w:r>
    </w:p>
    <w:p w:rsidR="00D24E5D" w:rsidRDefault="00D24E5D" w:rsidP="00D24E5D"/>
    <w:p w:rsidR="00D24E5D" w:rsidRDefault="00D24E5D" w:rsidP="00D24E5D">
      <w:pPr>
        <w:pStyle w:val="Heading3"/>
      </w:pPr>
      <w:r w:rsidRPr="00D24E5D">
        <w:t>3.2.1 Authentication</w:t>
      </w:r>
    </w:p>
    <w:p w:rsidR="00CA3922" w:rsidRDefault="00CA3922" w:rsidP="00CA3922"/>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sidRPr="00BF3FEB">
              <w:rPr>
                <w:sz w:val="28"/>
              </w:rPr>
              <w:t>Functions.Authentication.</w:t>
            </w:r>
            <w:r>
              <w:rPr>
                <w:sz w:val="28"/>
              </w:rPr>
              <w:t>Login</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720553"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rPr>
            </w:pPr>
            <w:r w:rsidRPr="00720553">
              <w:rPr>
                <w:rFonts w:ascii="Corbel" w:hAnsi="Corbel"/>
                <w:sz w:val="24"/>
              </w:rPr>
              <w:t>Login</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pPr>
            <w:r>
              <w:rPr>
                <w:rFonts w:ascii="Corbel" w:hAnsi="Corbel"/>
                <w:sz w:val="24"/>
              </w:rPr>
              <w:t>The Front End Officers, Accountants of Account Department, Managing Director shall be able to Login Through HTTP Connection by entering their username and password.</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B353E5">
            <w:pPr>
              <w:cnfStyle w:val="000000100000" w:firstRow="0" w:lastRow="0" w:firstColumn="0" w:lastColumn="0" w:oddVBand="0" w:evenVBand="0" w:oddHBand="1" w:evenHBand="0" w:firstRowFirstColumn="0" w:firstRowLastColumn="0" w:lastRowFirstColumn="0" w:lastRowLastColumn="0"/>
              <w:rPr>
                <w:rFonts w:ascii="Corbel" w:hAnsi="Corbel"/>
                <w:sz w:val="24"/>
              </w:rPr>
            </w:pPr>
            <w:proofErr w:type="spellStart"/>
            <w:r>
              <w:rPr>
                <w:rFonts w:ascii="Corbel" w:hAnsi="Corbel"/>
                <w:sz w:val="24"/>
              </w:rPr>
              <w:t>Tanzil</w:t>
            </w:r>
            <w:proofErr w:type="spellEnd"/>
            <w:r>
              <w:rPr>
                <w:rFonts w:ascii="Corbel" w:hAnsi="Corbe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pPr>
            <w:r>
              <w:rPr>
                <w:rFonts w:ascii="Corbel" w:hAnsi="Corbel"/>
                <w:sz w:val="24"/>
              </w:rPr>
              <w:t>The system would have to distinguish users so that they are only authorized to view the data that is meant for them. Also the system must recognize the type of user who is entering into the system such as customer , accountant etc.</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tabs>
                <w:tab w:val="left" w:pos="1050"/>
              </w:tabs>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sidRPr="004D5DAD">
              <w:rPr>
                <w:rFonts w:ascii="Corbel" w:hAnsi="Corbel" w:cs="FrankRuehl"/>
                <w:sz w:val="24"/>
              </w:rPr>
              <w:t>Two strings consisting of username and password.</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Login Success or Login Failed Confirmation Message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Default="00475396" w:rsidP="005341A4">
            <w:pPr>
              <w:cnfStyle w:val="000000100000" w:firstRow="0" w:lastRow="0" w:firstColumn="0" w:lastColumn="0" w:oddVBand="0" w:evenVBand="0" w:oddHBand="1" w:evenHBand="0" w:firstRowFirstColumn="0" w:firstRowLastColumn="0" w:lastRowFirstColumn="0" w:lastRowLastColumn="0"/>
            </w:pPr>
            <w:r>
              <w:rPr>
                <w:rFonts w:ascii="Corbel" w:hAnsi="Corbel"/>
                <w:sz w:val="24"/>
              </w:rPr>
              <w:t>Not Applicable</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pPr>
            <w:r>
              <w:rPr>
                <w:rFonts w:ascii="Corbel" w:hAnsi="Corbel"/>
                <w:sz w:val="24"/>
              </w:rPr>
              <w:t>Not Applicable</w:t>
            </w:r>
          </w:p>
        </w:tc>
      </w:tr>
    </w:tbl>
    <w:p w:rsidR="00475396" w:rsidRDefault="00475396" w:rsidP="00475396"/>
    <w:p w:rsidR="00475396" w:rsidRDefault="00475396" w:rsidP="00475396"/>
    <w:p w:rsidR="00585C46" w:rsidRDefault="00585C46" w:rsidP="00475396"/>
    <w:p w:rsidR="00585C46" w:rsidRDefault="00585C46" w:rsidP="00475396"/>
    <w:p w:rsidR="00DB4B39" w:rsidRDefault="00DB4B39" w:rsidP="00475396"/>
    <w:p w:rsidR="00DB4B39" w:rsidRDefault="00DB4B39" w:rsidP="00475396"/>
    <w:p w:rsidR="00585C46" w:rsidRDefault="00585C46" w:rsidP="00475396"/>
    <w:p w:rsidR="00FD04A4" w:rsidRDefault="00FD04A4" w:rsidP="00475396"/>
    <w:p w:rsidR="00FD04A4" w:rsidRDefault="00FD04A4" w:rsidP="00475396"/>
    <w:p w:rsidR="00FD04A4" w:rsidRDefault="00FD04A4" w:rsidP="00475396"/>
    <w:p w:rsidR="00FD04A4" w:rsidRDefault="00FD04A4" w:rsidP="00475396"/>
    <w:tbl>
      <w:tblPr>
        <w:tblStyle w:val="GridTable5Dark-Accent2"/>
        <w:tblW w:w="10277" w:type="dxa"/>
        <w:tblLook w:val="04A0" w:firstRow="1" w:lastRow="0" w:firstColumn="1" w:lastColumn="0" w:noHBand="0" w:noVBand="1"/>
      </w:tblPr>
      <w:tblGrid>
        <w:gridCol w:w="2962"/>
        <w:gridCol w:w="7315"/>
      </w:tblGrid>
      <w:tr w:rsidR="005341A4" w:rsidTr="005341A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5341A4" w:rsidRDefault="005341A4" w:rsidP="005341A4">
            <w:r w:rsidRPr="00BF3FEB">
              <w:rPr>
                <w:sz w:val="28"/>
              </w:rPr>
              <w:t>Requirements ID</w:t>
            </w:r>
          </w:p>
        </w:tc>
        <w:tc>
          <w:tcPr>
            <w:tcW w:w="7315" w:type="dxa"/>
          </w:tcPr>
          <w:p w:rsidR="005341A4" w:rsidRDefault="005341A4" w:rsidP="005341A4">
            <w:pPr>
              <w:cnfStyle w:val="100000000000" w:firstRow="1" w:lastRow="0" w:firstColumn="0" w:lastColumn="0" w:oddVBand="0" w:evenVBand="0" w:oddHBand="0" w:evenHBand="0" w:firstRowFirstColumn="0" w:firstRowLastColumn="0" w:lastRowFirstColumn="0" w:lastRowLastColumn="0"/>
            </w:pPr>
            <w:proofErr w:type="spellStart"/>
            <w:r w:rsidRPr="00BF3FEB">
              <w:rPr>
                <w:sz w:val="28"/>
              </w:rPr>
              <w:t>Functions.Authentication.</w:t>
            </w:r>
            <w:r>
              <w:rPr>
                <w:sz w:val="28"/>
              </w:rPr>
              <w:t>Logout</w:t>
            </w:r>
            <w:proofErr w:type="spellEnd"/>
          </w:p>
        </w:tc>
      </w:tr>
      <w:tr w:rsidR="005341A4" w:rsidTr="005341A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rPr>
            </w:pPr>
            <w:r w:rsidRPr="00BF3FEB">
              <w:rPr>
                <w:rFonts w:ascii="Trebuchet MS" w:hAnsi="Trebuchet MS" w:cs="FrankRuehl"/>
                <w:sz w:val="24"/>
              </w:rPr>
              <w:t>Title</w:t>
            </w:r>
          </w:p>
        </w:tc>
        <w:tc>
          <w:tcPr>
            <w:tcW w:w="7315" w:type="dxa"/>
          </w:tcPr>
          <w:p w:rsidR="005341A4" w:rsidRPr="004D5DAD" w:rsidRDefault="005341A4"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Logout from the system.</w:t>
            </w:r>
          </w:p>
        </w:tc>
      </w:tr>
      <w:tr w:rsidR="005341A4" w:rsidTr="005341A4">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sidRPr="00BF3FEB">
              <w:rPr>
                <w:rFonts w:cs="FrankRuehl"/>
                <w:sz w:val="28"/>
                <w:szCs w:val="28"/>
              </w:rPr>
              <w:t>Description</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system can logout the members of the system.</w:t>
            </w:r>
          </w:p>
        </w:tc>
      </w:tr>
      <w:tr w:rsidR="005341A4" w:rsidTr="005341A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Pr>
                <w:rFonts w:ascii="Trebuchet MS" w:hAnsi="Trebuchet MS" w:cs="FrankRuehl"/>
                <w:sz w:val="24"/>
              </w:rPr>
              <w:t>Identifier/Source</w:t>
            </w:r>
          </w:p>
        </w:tc>
        <w:tc>
          <w:tcPr>
            <w:tcW w:w="7315" w:type="dxa"/>
          </w:tcPr>
          <w:p w:rsidR="005341A4"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sz w:val="24"/>
              </w:rPr>
              <w:t>Tanzil</w:t>
            </w:r>
            <w:proofErr w:type="spellEnd"/>
            <w:r>
              <w:rPr>
                <w:rFonts w:ascii="Corbel" w:hAnsi="Corbel"/>
                <w:sz w:val="24"/>
              </w:rPr>
              <w:t xml:space="preserve"> Chowdhury ,Director , in management meeting on 20-2-2013</w:t>
            </w:r>
          </w:p>
        </w:tc>
      </w:tr>
      <w:tr w:rsidR="005341A4" w:rsidTr="005341A4">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Front end Officers, managers, accountants should be able to log out from the system.</w:t>
            </w:r>
          </w:p>
        </w:tc>
      </w:tr>
      <w:tr w:rsidR="005341A4" w:rsidTr="005341A4">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sidRPr="00BF3FEB">
              <w:rPr>
                <w:rFonts w:ascii="Trebuchet MS" w:hAnsi="Trebuchet MS" w:cs="FrankRuehl"/>
                <w:sz w:val="24"/>
              </w:rPr>
              <w:t>Input</w:t>
            </w:r>
          </w:p>
        </w:tc>
        <w:tc>
          <w:tcPr>
            <w:tcW w:w="7315" w:type="dxa"/>
          </w:tcPr>
          <w:p w:rsidR="005341A4" w:rsidRPr="004D5DAD" w:rsidRDefault="005341A4"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5341A4" w:rsidTr="005341A4">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ascii="Trebuchet MS" w:hAnsi="Trebuchet MS" w:cs="FrankRuehl"/>
                <w:sz w:val="24"/>
              </w:rPr>
            </w:pPr>
            <w:r>
              <w:rPr>
                <w:rFonts w:ascii="Trebuchet MS" w:hAnsi="Trebuchet MS" w:cs="FrankRuehl"/>
                <w:sz w:val="24"/>
              </w:rPr>
              <w:t>Output</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5341A4" w:rsidTr="005341A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cs="FrankRuehl"/>
                <w:sz w:val="28"/>
                <w:szCs w:val="28"/>
              </w:rPr>
            </w:pPr>
            <w:r w:rsidRPr="00BF3FEB">
              <w:rPr>
                <w:rFonts w:cs="FrankRuehl"/>
                <w:sz w:val="28"/>
                <w:szCs w:val="28"/>
              </w:rPr>
              <w:t>Restrictions &amp; Risks</w:t>
            </w:r>
          </w:p>
        </w:tc>
        <w:tc>
          <w:tcPr>
            <w:tcW w:w="7315" w:type="dxa"/>
          </w:tcPr>
          <w:p w:rsidR="005341A4" w:rsidRPr="004D5DAD" w:rsidRDefault="005341A4"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5341A4" w:rsidTr="005341A4">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5341A4" w:rsidRPr="00BF3FEB" w:rsidRDefault="005341A4" w:rsidP="005341A4">
            <w:pPr>
              <w:rPr>
                <w:rFonts w:cs="FrankRuehl"/>
                <w:sz w:val="28"/>
                <w:szCs w:val="28"/>
              </w:rPr>
            </w:pPr>
            <w:r w:rsidRPr="00BF3FEB">
              <w:rPr>
                <w:rFonts w:cs="FrankRuehl"/>
                <w:sz w:val="28"/>
                <w:szCs w:val="28"/>
              </w:rPr>
              <w:t>Dependencies</w:t>
            </w:r>
          </w:p>
        </w:tc>
        <w:tc>
          <w:tcPr>
            <w:tcW w:w="7315" w:type="dxa"/>
          </w:tcPr>
          <w:p w:rsidR="005341A4" w:rsidRPr="004D5DAD" w:rsidRDefault="005341A4"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Fountions.Authentication.Login</w:t>
            </w:r>
            <w:proofErr w:type="spellEnd"/>
          </w:p>
        </w:tc>
      </w:tr>
    </w:tbl>
    <w:p w:rsidR="00475396" w:rsidRDefault="00475396" w:rsidP="00475396"/>
    <w:p w:rsidR="00475396" w:rsidRDefault="00475396" w:rsidP="00475396"/>
    <w:p w:rsidR="00475396" w:rsidRDefault="00475396" w:rsidP="00475396"/>
    <w:p w:rsidR="00475396" w:rsidRDefault="00475396" w:rsidP="00475396"/>
    <w:p w:rsidR="00475396" w:rsidRDefault="007E51F5" w:rsidP="007E51F5">
      <w:pPr>
        <w:pStyle w:val="Heading3"/>
      </w:pPr>
      <w:r>
        <w:t>3.2.2 Plot Data</w:t>
      </w:r>
    </w:p>
    <w:p w:rsidR="007E51F5" w:rsidRDefault="007E51F5"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Functions.Plot.getMapOfPlots</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39267B">
              <w:rPr>
                <w:rFonts w:ascii="Corbel" w:hAnsi="Corbel" w:cs="FrankRuehl"/>
                <w:sz w:val="24"/>
              </w:rPr>
              <w:t>getMapOfPlots</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Any People whether customer or not can see the available plots by clicking the desired active plot from the map. </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B353E5">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sz w:val="24"/>
              </w:rPr>
              <w:t>Ekram</w:t>
            </w:r>
            <w:proofErr w:type="spellEnd"/>
            <w:r>
              <w:rPr>
                <w:rFonts w:ascii="Corbel" w:hAnsi="Corbel"/>
                <w:sz w:val="24"/>
              </w:rPr>
              <w:t xml:space="preserve"> Hossain ,Officer , in customer meeting on 22-2-2013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By selecting any plot all the necessary information regarding it will be displayed.</w:t>
            </w:r>
          </w:p>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System should be able to provide encapsulation such that different level of user should have different access to the map.</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Selecting any plot from a map.</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All the information like current state [ Geographical Location], condition [ ready ,under construction ],money per installment, size of each unit, monthly installment amount, total amount , total months to pay, total discount regarding the plot will be shown. </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managers, accountants are able to cancel a reservation i.e. make a specific plot ready to be sold again. Front End officers can only reserve a plot for a specific customer.</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Functions.Plot.getPlotData</w:t>
            </w:r>
            <w:proofErr w:type="spellEnd"/>
          </w:p>
        </w:tc>
      </w:tr>
    </w:tbl>
    <w:p w:rsidR="00475396" w:rsidRDefault="00475396" w:rsidP="00475396"/>
    <w:p w:rsidR="00475396" w:rsidRDefault="00475396" w:rsidP="00475396"/>
    <w:p w:rsidR="004B0F93" w:rsidRDefault="004B0F93"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Functions.Plot.reservePlot</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reservePlot</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Front end officers can reserve a plot. They are responsible to enter the whole customer description in the database with the specific plot address.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B353E5">
            <w:pPr>
              <w:tabs>
                <w:tab w:val="left" w:pos="1305"/>
              </w:tabs>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Ekram</w:t>
            </w:r>
            <w:proofErr w:type="spellEnd"/>
            <w:r w:rsidRPr="00B353E5">
              <w:rPr>
                <w:rFonts w:ascii="Corbel" w:hAnsi="Corbel" w:cs="FrankRuehl"/>
                <w:sz w:val="24"/>
              </w:rPr>
              <w:t xml:space="preserve"> Hossain ,Officer , in customer meeting on 22-2-2013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When a Plot is booked/reserved it becomes deactivated in the map. This plot from now on is assigned to the specific customer.</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Customer Details i.e. Name, Passport Number, Customer ID [Unique], Address, Time/Date, Plot Number.</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Plot is reserved for the customer and is deactivated from the map.</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Front end Officers have the right to accept customer request.</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Functions.Customer.addData</w:t>
            </w:r>
            <w:proofErr w:type="spellEnd"/>
          </w:p>
        </w:tc>
      </w:tr>
    </w:tbl>
    <w:p w:rsidR="00475396" w:rsidRDefault="00475396" w:rsidP="00475396"/>
    <w:p w:rsidR="00475396" w:rsidRDefault="00475396" w:rsidP="00475396"/>
    <w:p w:rsidR="00475396" w:rsidRDefault="00475396" w:rsidP="00475396"/>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7E51F5"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w:t>
            </w:r>
            <w:r w:rsidR="00475396" w:rsidRPr="00BF3FEB">
              <w:rPr>
                <w:sz w:val="28"/>
              </w:rPr>
              <w:t>.</w:t>
            </w:r>
            <w:r w:rsidR="00475396">
              <w:rPr>
                <w:sz w:val="28"/>
              </w:rPr>
              <w:t>Plot.addData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Add Plot</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mangers should be able to add new Plot into the database.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Tanzil</w:t>
            </w:r>
            <w:proofErr w:type="spellEnd"/>
            <w:r w:rsidRPr="00B353E5">
              <w:rPr>
                <w:rFonts w:ascii="Corbel" w:hAnsi="Corbel" w:cs="FrankRueh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This is needed to add Plot data with all the information </w:t>
            </w:r>
            <w:proofErr w:type="spellStart"/>
            <w:r>
              <w:rPr>
                <w:rFonts w:ascii="Corbel" w:hAnsi="Corbel" w:cs="FrankRuehl"/>
                <w:sz w:val="24"/>
              </w:rPr>
              <w:t>reagarding</w:t>
            </w:r>
            <w:proofErr w:type="spellEnd"/>
            <w:r>
              <w:rPr>
                <w:rFonts w:ascii="Corbel" w:hAnsi="Corbel" w:cs="FrankRuehl"/>
                <w:sz w:val="24"/>
              </w:rPr>
              <w:t xml:space="preserve"> the new plot.</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New Plot record regarding all the information of the plot.</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Plot is added into the Plot data.</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the manger can add new plot data.</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475396" w:rsidRDefault="00475396" w:rsidP="00475396"/>
    <w:p w:rsidR="00475396" w:rsidRDefault="00475396" w:rsidP="00475396"/>
    <w:p w:rsidR="00475396" w:rsidRDefault="00475396" w:rsidP="00475396"/>
    <w:p w:rsidR="00475396" w:rsidRDefault="00475396" w:rsidP="00475396"/>
    <w:p w:rsidR="004B0F93" w:rsidRDefault="004B0F93" w:rsidP="00475396"/>
    <w:p w:rsidR="004B0F93" w:rsidRDefault="004B0F93"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Functions.Plot.setData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PlotSetData</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Only the manager can set/edit the plot information.</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Tanzil</w:t>
            </w:r>
            <w:proofErr w:type="spellEnd"/>
            <w:r w:rsidRPr="00B353E5">
              <w:rPr>
                <w:rFonts w:ascii="Corbel" w:hAnsi="Corbel" w:cs="FrankRueh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Managers can increase/decrease the discount of any plot, total value, money per installment, Geographical Location, Current State.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Managers are able to alter the plot information if necessary.</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Functions.Plot.reservePlot</w:t>
            </w:r>
            <w:proofErr w:type="spellEnd"/>
          </w:p>
        </w:tc>
      </w:tr>
    </w:tbl>
    <w:p w:rsidR="00475396" w:rsidRDefault="00475396" w:rsidP="00475396"/>
    <w:p w:rsidR="00475396" w:rsidRDefault="00475396" w:rsidP="00475396"/>
    <w:p w:rsidR="00475396" w:rsidRDefault="00475396" w:rsidP="00475396"/>
    <w:p w:rsidR="00475396" w:rsidRDefault="00475396" w:rsidP="00475396"/>
    <w:p w:rsidR="007E51F5" w:rsidRDefault="007E51F5" w:rsidP="00475396"/>
    <w:p w:rsidR="007E51F5" w:rsidRDefault="007E51F5" w:rsidP="00475396"/>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Functions.Plot.removePlot</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PlotRemove</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When a customer has paid all the installments of a plot then the plot is permanently removed from the Plot Data. The Accounting Department is notified with this information to step for further process.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When a plot is removed this information is then added on to the Record Data to keep as a log file.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the manger and the system can remove a plot from the plot data.</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Functions.Plot.reservePlot</w:t>
            </w:r>
            <w:proofErr w:type="spellEnd"/>
          </w:p>
        </w:tc>
      </w:tr>
    </w:tbl>
    <w:p w:rsidR="00475396" w:rsidRDefault="00475396" w:rsidP="00475396"/>
    <w:p w:rsidR="00475396" w:rsidRDefault="00475396" w:rsidP="00475396"/>
    <w:p w:rsidR="00475396" w:rsidRDefault="00475396" w:rsidP="00475396"/>
    <w:p w:rsidR="00475396" w:rsidRDefault="00475396" w:rsidP="00475396"/>
    <w:p w:rsidR="007E51F5" w:rsidRDefault="007E51F5" w:rsidP="007E51F5">
      <w:pPr>
        <w:pStyle w:val="Heading3"/>
      </w:pPr>
      <w:r>
        <w:t>3.2.3 Manage Customers</w:t>
      </w:r>
    </w:p>
    <w:p w:rsidR="00475396" w:rsidRDefault="00475396" w:rsidP="00475396"/>
    <w:p w:rsidR="00B353E5" w:rsidRDefault="00B353E5"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Functions.Customer.getData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CustomerGetData</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All the current customer records can be found by managers and accountants.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Accountant and manager needs to see the overall customer list, their installment status, dues, their current balance.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Manager, Accountant can access this information.</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475396" w:rsidRDefault="00475396" w:rsidP="00475396"/>
    <w:p w:rsidR="00475396" w:rsidRDefault="00475396" w:rsidP="00475396"/>
    <w:p w:rsidR="007E51F5" w:rsidRDefault="007E51F5" w:rsidP="00475396"/>
    <w:p w:rsidR="00475396" w:rsidRDefault="00475396"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sidRPr="00BF3FEB">
              <w:rPr>
                <w:sz w:val="28"/>
              </w:rPr>
              <w:t>Functions.</w:t>
            </w:r>
            <w:r>
              <w:rPr>
                <w:sz w:val="28"/>
              </w:rPr>
              <w:t>Customer.setData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CustomerSetData</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Any current customer records can be updated by managers, accountants.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Accountant and manager needs to see the overall customer </w:t>
            </w:r>
            <w:proofErr w:type="gramStart"/>
            <w:r>
              <w:rPr>
                <w:rFonts w:ascii="Corbel" w:hAnsi="Corbel" w:cs="FrankRuehl"/>
                <w:sz w:val="24"/>
              </w:rPr>
              <w:t>list ,</w:t>
            </w:r>
            <w:proofErr w:type="gramEnd"/>
            <w:r>
              <w:rPr>
                <w:rFonts w:ascii="Corbel" w:hAnsi="Corbel" w:cs="FrankRuehl"/>
                <w:sz w:val="24"/>
              </w:rPr>
              <w:t xml:space="preserve"> their installment status, dues, their current balance.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Manager, Accountant can access this information.</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475396" w:rsidRDefault="00475396" w:rsidP="00475396"/>
    <w:p w:rsidR="007E51F5" w:rsidRDefault="007E51F5" w:rsidP="00475396"/>
    <w:p w:rsidR="007E51F5" w:rsidRDefault="007E51F5"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Functions.Customer.AddData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Add Customer Data</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New Customer Entry is added into the customer List in the database.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Front End officers should be able to add new Customer records into the customer list in the database.</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 xml:space="preserve">All the necessary Customer information. This includes Customer’s </w:t>
            </w:r>
            <w:proofErr w:type="spellStart"/>
            <w:r>
              <w:rPr>
                <w:rFonts w:ascii="Corbel" w:hAnsi="Corbel" w:cs="FrankRuehl"/>
                <w:sz w:val="24"/>
              </w:rPr>
              <w:t>name</w:t>
            </w:r>
            <w:proofErr w:type="gramStart"/>
            <w:r>
              <w:rPr>
                <w:rFonts w:ascii="Corbel" w:hAnsi="Corbel" w:cs="FrankRuehl"/>
                <w:sz w:val="24"/>
              </w:rPr>
              <w:t>,Passport</w:t>
            </w:r>
            <w:proofErr w:type="spellEnd"/>
            <w:proofErr w:type="gramEnd"/>
            <w:r>
              <w:rPr>
                <w:rFonts w:ascii="Corbel" w:hAnsi="Corbel" w:cs="FrankRuehl"/>
                <w:sz w:val="24"/>
              </w:rPr>
              <w:t xml:space="preserve"> </w:t>
            </w:r>
            <w:proofErr w:type="spellStart"/>
            <w:r>
              <w:rPr>
                <w:rFonts w:ascii="Corbel" w:hAnsi="Corbel" w:cs="FrankRuehl"/>
                <w:sz w:val="24"/>
              </w:rPr>
              <w:t>Number,Address</w:t>
            </w:r>
            <w:proofErr w:type="spellEnd"/>
            <w:r>
              <w:rPr>
                <w:rFonts w:ascii="Corbel" w:hAnsi="Corbel" w:cs="FrankRuehl"/>
                <w:sz w:val="24"/>
              </w:rPr>
              <w:t xml:space="preserve">, email address, Plot number booked. </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Customer added into the customer list.</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Only the front end officers are able to add customer data.</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Functions.b</w:t>
            </w:r>
            <w:proofErr w:type="spellEnd"/>
            <w:r>
              <w:rPr>
                <w:rFonts w:ascii="Corbel" w:hAnsi="Corbel" w:cs="FrankRuehl"/>
                <w:sz w:val="24"/>
              </w:rPr>
              <w:t xml:space="preserve"> </w:t>
            </w:r>
            <w:proofErr w:type="spellStart"/>
            <w:r>
              <w:rPr>
                <w:rFonts w:ascii="Corbel" w:hAnsi="Corbel" w:cs="FrankRuehl"/>
                <w:sz w:val="24"/>
              </w:rPr>
              <w:t>Customer.getData</w:t>
            </w:r>
            <w:proofErr w:type="spellEnd"/>
          </w:p>
        </w:tc>
      </w:tr>
    </w:tbl>
    <w:p w:rsidR="00475396" w:rsidRDefault="00475396" w:rsidP="00475396"/>
    <w:p w:rsidR="00475396" w:rsidRDefault="00475396" w:rsidP="00475396"/>
    <w:p w:rsidR="00475396" w:rsidRDefault="00475396" w:rsidP="00475396"/>
    <w:p w:rsidR="005341A4" w:rsidRDefault="005341A4" w:rsidP="00475396"/>
    <w:p w:rsidR="00B353E5" w:rsidRDefault="00B353E5" w:rsidP="00475396"/>
    <w:p w:rsidR="00B353E5" w:rsidRDefault="00B353E5" w:rsidP="00475396"/>
    <w:p w:rsidR="00B353E5" w:rsidRDefault="00B353E5" w:rsidP="00475396"/>
    <w:p w:rsidR="005341A4" w:rsidRDefault="005341A4"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w:t>
            </w:r>
            <w:r w:rsidRPr="00BF3FEB">
              <w:rPr>
                <w:sz w:val="28"/>
              </w:rPr>
              <w:t>.</w:t>
            </w:r>
            <w:r>
              <w:rPr>
                <w:sz w:val="28"/>
              </w:rPr>
              <w:t>Customer.removeData</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CustomerRemove</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When a Customer needs to </w:t>
            </w:r>
            <w:r w:rsidR="002E1F68">
              <w:rPr>
                <w:rFonts w:ascii="Corbel" w:hAnsi="Corbel" w:cs="FrankRuehl"/>
                <w:sz w:val="24"/>
              </w:rPr>
              <w:t>be removed</w:t>
            </w:r>
            <w:r>
              <w:rPr>
                <w:rFonts w:ascii="Corbel" w:hAnsi="Corbel" w:cs="FrankRuehl"/>
                <w:sz w:val="24"/>
              </w:rPr>
              <w:t xml:space="preserve"> from the Customer List by entering their username and password that customer is removed from Customer List.</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members can remove a customer If a customer is ready to receive all the plot that he/she ordered or if the due month has exceeded the threshold limit.</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Enter Username and password of a customer.</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Customer gets removed from Customer List.</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 xml:space="preserve">Only the </w:t>
            </w:r>
            <w:r w:rsidR="006B6DC1">
              <w:rPr>
                <w:rFonts w:ascii="Corbel" w:hAnsi="Corbel" w:cs="FrankRuehl"/>
                <w:sz w:val="24"/>
              </w:rPr>
              <w:t>system,</w:t>
            </w:r>
            <w:r>
              <w:rPr>
                <w:rFonts w:ascii="Corbel" w:hAnsi="Corbel" w:cs="FrankRuehl"/>
                <w:sz w:val="24"/>
              </w:rPr>
              <w:t xml:space="preserve"> manager and the accountants can remove a customer.</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Functions.Customer.getData</w:t>
            </w:r>
            <w:proofErr w:type="spellEnd"/>
          </w:p>
        </w:tc>
      </w:tr>
    </w:tbl>
    <w:p w:rsidR="00475396" w:rsidRDefault="00475396" w:rsidP="00475396"/>
    <w:p w:rsidR="00475396" w:rsidRDefault="00475396" w:rsidP="00475396"/>
    <w:p w:rsidR="00475396" w:rsidRDefault="00475396" w:rsidP="00475396"/>
    <w:p w:rsidR="00B353E5" w:rsidRDefault="00B353E5" w:rsidP="00475396"/>
    <w:p w:rsidR="00475396" w:rsidRDefault="007E51F5" w:rsidP="007E51F5">
      <w:pPr>
        <w:pStyle w:val="Heading3"/>
      </w:pPr>
      <w:r>
        <w:t>3.2.4 Customer Authentication</w:t>
      </w:r>
    </w:p>
    <w:p w:rsidR="00B353E5" w:rsidRPr="00B353E5" w:rsidRDefault="00B353E5" w:rsidP="00B353E5"/>
    <w:tbl>
      <w:tblPr>
        <w:tblStyle w:val="GridTable5Dark-Accent2"/>
        <w:tblW w:w="10277" w:type="dxa"/>
        <w:tblLook w:val="04A0" w:firstRow="1" w:lastRow="0" w:firstColumn="1" w:lastColumn="0" w:noHBand="0" w:noVBand="1"/>
      </w:tblPr>
      <w:tblGrid>
        <w:gridCol w:w="2962"/>
        <w:gridCol w:w="7315"/>
      </w:tblGrid>
      <w:tr w:rsidR="00B353E5" w:rsidTr="00C237A9">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B353E5" w:rsidRDefault="00B353E5" w:rsidP="00C237A9">
            <w:r w:rsidRPr="00BF3FEB">
              <w:rPr>
                <w:sz w:val="28"/>
              </w:rPr>
              <w:t>Requirements ID</w:t>
            </w:r>
          </w:p>
        </w:tc>
        <w:tc>
          <w:tcPr>
            <w:tcW w:w="7315" w:type="dxa"/>
          </w:tcPr>
          <w:p w:rsidR="00B353E5" w:rsidRDefault="00B353E5" w:rsidP="00C237A9">
            <w:pPr>
              <w:cnfStyle w:val="100000000000" w:firstRow="1" w:lastRow="0" w:firstColumn="0" w:lastColumn="0" w:oddVBand="0" w:evenVBand="0" w:oddHBand="0" w:evenHBand="0" w:firstRowFirstColumn="0" w:firstRowLastColumn="0" w:lastRowFirstColumn="0" w:lastRowLastColumn="0"/>
            </w:pPr>
            <w:proofErr w:type="spellStart"/>
            <w:r>
              <w:rPr>
                <w:sz w:val="28"/>
              </w:rPr>
              <w:t>Functions</w:t>
            </w:r>
            <w:r w:rsidRPr="00BF3FEB">
              <w:rPr>
                <w:sz w:val="28"/>
              </w:rPr>
              <w:t>.</w:t>
            </w:r>
            <w:r>
              <w:rPr>
                <w:sz w:val="28"/>
              </w:rPr>
              <w:t>Customer.Login</w:t>
            </w:r>
            <w:proofErr w:type="spellEnd"/>
          </w:p>
        </w:tc>
      </w:tr>
      <w:tr w:rsidR="00B353E5" w:rsidTr="00C237A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rPr>
            </w:pPr>
            <w:r w:rsidRPr="00BF3FEB">
              <w:rPr>
                <w:rFonts w:ascii="Trebuchet MS" w:hAnsi="Trebuchet MS" w:cs="FrankRuehl"/>
                <w:sz w:val="24"/>
              </w:rPr>
              <w:t>Title</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Login of a Customer</w:t>
            </w:r>
          </w:p>
        </w:tc>
      </w:tr>
      <w:tr w:rsidR="00B353E5" w:rsidTr="00C237A9">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sidRPr="00BF3FEB">
              <w:rPr>
                <w:rFonts w:cs="FrankRuehl"/>
                <w:sz w:val="28"/>
                <w:szCs w:val="28"/>
              </w:rPr>
              <w:t>Description</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Any registered Customer can see his/her overall status by entering customer name and password. </w:t>
            </w:r>
          </w:p>
        </w:tc>
      </w:tr>
      <w:tr w:rsidR="00B353E5" w:rsidTr="00C237A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Pr>
                <w:rFonts w:ascii="Trebuchet MS" w:hAnsi="Trebuchet MS" w:cs="FrankRuehl"/>
                <w:sz w:val="24"/>
              </w:rPr>
              <w:t>Identifier/Source</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B353E5" w:rsidTr="00C237A9">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sidRPr="00BF3FEB">
              <w:rPr>
                <w:rFonts w:ascii="Trebuchet MS" w:hAnsi="Trebuchet MS" w:cs="FrankRuehl"/>
                <w:sz w:val="24"/>
              </w:rPr>
              <w:t>Rationale</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A registered Customer can login into the website and see this personal information. Each individual Customer can only see his/her overall information through this function.</w:t>
            </w:r>
          </w:p>
        </w:tc>
      </w:tr>
      <w:tr w:rsidR="00B353E5" w:rsidTr="00C237A9">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sidRPr="00BF3FEB">
              <w:rPr>
                <w:rFonts w:ascii="Trebuchet MS" w:hAnsi="Trebuchet MS" w:cs="FrankRuehl"/>
                <w:sz w:val="24"/>
              </w:rPr>
              <w:t>Input</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Customer needs to enter his/her username and password to enter.</w:t>
            </w:r>
          </w:p>
        </w:tc>
      </w:tr>
      <w:tr w:rsidR="00B353E5" w:rsidTr="00C237A9">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ascii="Trebuchet MS" w:hAnsi="Trebuchet MS" w:cs="FrankRuehl"/>
                <w:sz w:val="24"/>
              </w:rPr>
            </w:pPr>
            <w:r>
              <w:rPr>
                <w:rFonts w:ascii="Trebuchet MS" w:hAnsi="Trebuchet MS" w:cs="FrankRuehl"/>
                <w:sz w:val="24"/>
              </w:rPr>
              <w:t>Output</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Customer can see his overall status. This status includes various information like billing information, time and date, Months Due.</w:t>
            </w:r>
          </w:p>
        </w:tc>
      </w:tr>
      <w:tr w:rsidR="00B353E5" w:rsidTr="00C237A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cs="FrankRuehl"/>
                <w:sz w:val="28"/>
                <w:szCs w:val="28"/>
              </w:rPr>
            </w:pPr>
            <w:r w:rsidRPr="00BF3FEB">
              <w:rPr>
                <w:rFonts w:cs="FrankRuehl"/>
                <w:sz w:val="28"/>
                <w:szCs w:val="28"/>
              </w:rPr>
              <w:t>Restrictions &amp; Risks</w:t>
            </w:r>
          </w:p>
        </w:tc>
        <w:tc>
          <w:tcPr>
            <w:tcW w:w="7315" w:type="dxa"/>
          </w:tcPr>
          <w:p w:rsidR="00B353E5" w:rsidRPr="004D5DAD" w:rsidRDefault="00B353E5" w:rsidP="00C237A9">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Customer must enter a valid username and password.</w:t>
            </w:r>
          </w:p>
        </w:tc>
      </w:tr>
      <w:tr w:rsidR="00B353E5" w:rsidTr="00C237A9">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B353E5" w:rsidRPr="00BF3FEB" w:rsidRDefault="00B353E5" w:rsidP="00C237A9">
            <w:pPr>
              <w:rPr>
                <w:rFonts w:cs="FrankRuehl"/>
                <w:sz w:val="28"/>
                <w:szCs w:val="28"/>
              </w:rPr>
            </w:pPr>
            <w:r w:rsidRPr="00BF3FEB">
              <w:rPr>
                <w:rFonts w:cs="FrankRuehl"/>
                <w:sz w:val="28"/>
                <w:szCs w:val="28"/>
              </w:rPr>
              <w:t>Dependencies</w:t>
            </w:r>
          </w:p>
        </w:tc>
        <w:tc>
          <w:tcPr>
            <w:tcW w:w="7315" w:type="dxa"/>
          </w:tcPr>
          <w:p w:rsidR="00B353E5" w:rsidRPr="004D5DAD" w:rsidRDefault="00B353E5" w:rsidP="00C237A9">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bl>
    <w:p w:rsidR="007E51F5" w:rsidRDefault="007E51F5" w:rsidP="00475396"/>
    <w:p w:rsidR="00B353E5" w:rsidRDefault="00B353E5" w:rsidP="00475396"/>
    <w:p w:rsidR="007E51F5" w:rsidRDefault="007E51F5" w:rsidP="00475396"/>
    <w:p w:rsidR="007E51F5" w:rsidRDefault="007E51F5"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Functions.Customer.logout</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 xml:space="preserve">Logout of a Customer </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customer can logout from the system.</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Manager, Accounts Department,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Customer should be able to logout whenever necessary from the system.</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Functions.Customer.login</w:t>
            </w:r>
            <w:proofErr w:type="spellEnd"/>
          </w:p>
        </w:tc>
      </w:tr>
    </w:tbl>
    <w:p w:rsidR="00475396" w:rsidRDefault="00475396" w:rsidP="00475396"/>
    <w:p w:rsidR="00475396" w:rsidRDefault="00475396" w:rsidP="00475396"/>
    <w:p w:rsidR="00475396" w:rsidRDefault="00475396" w:rsidP="00475396"/>
    <w:p w:rsidR="007E51F5" w:rsidRDefault="007E51F5" w:rsidP="00475396"/>
    <w:p w:rsidR="007E51F5" w:rsidRDefault="007E51F5" w:rsidP="007E51F5">
      <w:pPr>
        <w:pStyle w:val="Heading3"/>
      </w:pPr>
      <w:r>
        <w:t>3.2.5 Manage Mail System</w:t>
      </w:r>
    </w:p>
    <w:p w:rsidR="007E51F5" w:rsidRDefault="007E51F5" w:rsidP="00475396"/>
    <w:p w:rsidR="004B0F93" w:rsidRDefault="004B0F93" w:rsidP="00475396"/>
    <w:tbl>
      <w:tblPr>
        <w:tblStyle w:val="GridTable5Dark-Accent2"/>
        <w:tblW w:w="10277" w:type="dxa"/>
        <w:tblLook w:val="04A0" w:firstRow="1" w:lastRow="0" w:firstColumn="1" w:lastColumn="0" w:noHBand="0" w:noVBand="1"/>
      </w:tblPr>
      <w:tblGrid>
        <w:gridCol w:w="2962"/>
        <w:gridCol w:w="7315"/>
      </w:tblGrid>
      <w:tr w:rsidR="00475396" w:rsidTr="0047539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Default="00475396" w:rsidP="005341A4">
            <w:r w:rsidRPr="00BF3FEB">
              <w:rPr>
                <w:sz w:val="28"/>
              </w:rPr>
              <w:t>Requirements ID</w:t>
            </w:r>
          </w:p>
        </w:tc>
        <w:tc>
          <w:tcPr>
            <w:tcW w:w="7315" w:type="dxa"/>
          </w:tcPr>
          <w:p w:rsidR="00475396" w:rsidRDefault="00475396" w:rsidP="005341A4">
            <w:pPr>
              <w:cnfStyle w:val="100000000000" w:firstRow="1" w:lastRow="0" w:firstColumn="0" w:lastColumn="0" w:oddVBand="0" w:evenVBand="0" w:oddHBand="0" w:evenHBand="0" w:firstRowFirstColumn="0" w:firstRowLastColumn="0" w:lastRowFirstColumn="0" w:lastRowLastColumn="0"/>
            </w:pPr>
            <w:proofErr w:type="spellStart"/>
            <w:r>
              <w:rPr>
                <w:sz w:val="28"/>
              </w:rPr>
              <w:t>Functions.MailSystem</w:t>
            </w:r>
            <w:r w:rsidRPr="00BF3FEB">
              <w:rPr>
                <w:sz w:val="28"/>
              </w:rPr>
              <w:t>.</w:t>
            </w:r>
            <w:r>
              <w:rPr>
                <w:sz w:val="28"/>
              </w:rPr>
              <w:t>SendMail</w:t>
            </w:r>
            <w:proofErr w:type="spellEnd"/>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rPr>
            </w:pPr>
            <w:r w:rsidRPr="00BF3FEB">
              <w:rPr>
                <w:rFonts w:ascii="Trebuchet MS" w:hAnsi="Trebuchet MS" w:cs="FrankRuehl"/>
                <w:sz w:val="24"/>
              </w:rPr>
              <w:t>Title</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Pr>
                <w:rFonts w:ascii="Corbel" w:hAnsi="Corbel" w:cs="FrankRuehl"/>
                <w:sz w:val="24"/>
              </w:rPr>
              <w:t>SendMail</w:t>
            </w:r>
            <w:proofErr w:type="spellEnd"/>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cs="FrankRuehl"/>
                <w:sz w:val="28"/>
                <w:szCs w:val="28"/>
              </w:rPr>
              <w:t>Description</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 xml:space="preserve">Whenever a customer is found with due month more than 4 or 5 then </w:t>
            </w:r>
            <w:proofErr w:type="gramStart"/>
            <w:r>
              <w:rPr>
                <w:rFonts w:ascii="Corbel" w:hAnsi="Corbel" w:cs="FrankRuehl"/>
                <w:sz w:val="24"/>
              </w:rPr>
              <w:t>a</w:t>
            </w:r>
            <w:proofErr w:type="gramEnd"/>
            <w:r>
              <w:rPr>
                <w:rFonts w:ascii="Corbel" w:hAnsi="Corbel" w:cs="FrankRuehl"/>
                <w:sz w:val="24"/>
              </w:rPr>
              <w:t xml:space="preserve"> auto generated mail is delivered to that customer to pay up his dues.</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Identifier/Source</w:t>
            </w:r>
          </w:p>
        </w:tc>
        <w:tc>
          <w:tcPr>
            <w:tcW w:w="7315" w:type="dxa"/>
          </w:tcPr>
          <w:p w:rsidR="00475396"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Tousif</w:t>
            </w:r>
            <w:proofErr w:type="spellEnd"/>
            <w:r w:rsidRPr="00B353E5">
              <w:rPr>
                <w:rFonts w:ascii="Corbel" w:hAnsi="Corbel" w:cs="FrankRuehl"/>
                <w:sz w:val="24"/>
              </w:rPr>
              <w:t xml:space="preserve"> Ahmed, Assistant M</w:t>
            </w:r>
            <w:r w:rsidR="002E1F68">
              <w:rPr>
                <w:rFonts w:ascii="Corbel" w:hAnsi="Corbel" w:cs="FrankRuehl"/>
                <w:sz w:val="24"/>
              </w:rPr>
              <w:t>anager, Accounts Department, a</w:t>
            </w:r>
            <w:r>
              <w:rPr>
                <w:rFonts w:ascii="Corbel" w:hAnsi="Corbel" w:cs="FrankRuehl"/>
                <w:sz w:val="24"/>
              </w:rPr>
              <w:t>nd</w:t>
            </w:r>
          </w:p>
          <w:p w:rsidR="00B353E5" w:rsidRPr="004D5DAD" w:rsidRDefault="00B353E5"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proofErr w:type="spellStart"/>
            <w:r w:rsidRPr="00B353E5">
              <w:rPr>
                <w:rFonts w:ascii="Corbel" w:hAnsi="Corbel" w:cs="FrankRuehl"/>
                <w:sz w:val="24"/>
              </w:rPr>
              <w:t>Tanzil</w:t>
            </w:r>
            <w:proofErr w:type="spellEnd"/>
            <w:r w:rsidRPr="00B353E5">
              <w:rPr>
                <w:rFonts w:ascii="Corbel" w:hAnsi="Corbel" w:cs="FrankRuehl"/>
                <w:sz w:val="24"/>
              </w:rPr>
              <w:t xml:space="preserve"> Chowdhury ,Director , in management meeting on 20-2-2013</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Rationale</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The System checks the client information for any customer for long due records. If such situation occurs then a mail is generated by the system and delivered to that specific customer.</w:t>
            </w:r>
          </w:p>
        </w:tc>
      </w:tr>
      <w:tr w:rsidR="00475396" w:rsidTr="0047539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sidRPr="00BF3FEB">
              <w:rPr>
                <w:rFonts w:ascii="Trebuchet MS" w:hAnsi="Trebuchet MS" w:cs="FrankRuehl"/>
                <w:sz w:val="24"/>
              </w:rPr>
              <w:t>Input</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396"/>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ascii="Trebuchet MS" w:hAnsi="Trebuchet MS" w:cs="FrankRuehl"/>
                <w:sz w:val="24"/>
              </w:rPr>
            </w:pPr>
            <w:r>
              <w:rPr>
                <w:rFonts w:ascii="Trebuchet MS" w:hAnsi="Trebuchet MS" w:cs="FrankRuehl"/>
                <w:sz w:val="24"/>
              </w:rPr>
              <w:t>Output</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Restrictions &amp; Risks</w:t>
            </w:r>
          </w:p>
        </w:tc>
        <w:tc>
          <w:tcPr>
            <w:tcW w:w="7315" w:type="dxa"/>
          </w:tcPr>
          <w:p w:rsidR="00475396" w:rsidRPr="004D5DAD" w:rsidRDefault="00475396" w:rsidP="005341A4">
            <w:pPr>
              <w:cnfStyle w:val="000000100000" w:firstRow="0" w:lastRow="0" w:firstColumn="0" w:lastColumn="0" w:oddVBand="0" w:evenVBand="0" w:oddHBand="1" w:evenHBand="0" w:firstRowFirstColumn="0" w:firstRowLastColumn="0" w:lastRowFirstColumn="0" w:lastRowLastColumn="0"/>
              <w:rPr>
                <w:rFonts w:ascii="Corbel" w:hAnsi="Corbel" w:cs="FrankRuehl"/>
                <w:sz w:val="24"/>
              </w:rPr>
            </w:pPr>
            <w:r>
              <w:rPr>
                <w:rFonts w:ascii="Corbel" w:hAnsi="Corbel" w:cs="FrankRuehl"/>
                <w:sz w:val="24"/>
              </w:rPr>
              <w:t>Not Applicable.</w:t>
            </w:r>
          </w:p>
        </w:tc>
      </w:tr>
      <w:tr w:rsidR="00475396" w:rsidTr="00475396">
        <w:trPr>
          <w:trHeight w:val="421"/>
        </w:trPr>
        <w:tc>
          <w:tcPr>
            <w:cnfStyle w:val="001000000000" w:firstRow="0" w:lastRow="0" w:firstColumn="1" w:lastColumn="0" w:oddVBand="0" w:evenVBand="0" w:oddHBand="0" w:evenHBand="0" w:firstRowFirstColumn="0" w:firstRowLastColumn="0" w:lastRowFirstColumn="0" w:lastRowLastColumn="0"/>
            <w:tcW w:w="2962" w:type="dxa"/>
          </w:tcPr>
          <w:p w:rsidR="00475396" w:rsidRPr="00BF3FEB" w:rsidRDefault="00475396" w:rsidP="005341A4">
            <w:pPr>
              <w:rPr>
                <w:rFonts w:cs="FrankRuehl"/>
                <w:sz w:val="28"/>
                <w:szCs w:val="28"/>
              </w:rPr>
            </w:pPr>
            <w:r w:rsidRPr="00BF3FEB">
              <w:rPr>
                <w:rFonts w:cs="FrankRuehl"/>
                <w:sz w:val="28"/>
                <w:szCs w:val="28"/>
              </w:rPr>
              <w:t>Dependencies</w:t>
            </w:r>
          </w:p>
        </w:tc>
        <w:tc>
          <w:tcPr>
            <w:tcW w:w="7315" w:type="dxa"/>
          </w:tcPr>
          <w:p w:rsidR="00475396" w:rsidRPr="004D5DAD" w:rsidRDefault="00475396" w:rsidP="005341A4">
            <w:pPr>
              <w:cnfStyle w:val="000000000000" w:firstRow="0" w:lastRow="0" w:firstColumn="0" w:lastColumn="0" w:oddVBand="0" w:evenVBand="0" w:oddHBand="0" w:evenHBand="0" w:firstRowFirstColumn="0" w:firstRowLastColumn="0" w:lastRowFirstColumn="0" w:lastRowLastColumn="0"/>
              <w:rPr>
                <w:rFonts w:ascii="Corbel" w:hAnsi="Corbel" w:cs="FrankRuehl"/>
                <w:sz w:val="24"/>
              </w:rPr>
            </w:pPr>
            <w:proofErr w:type="spellStart"/>
            <w:r>
              <w:rPr>
                <w:rFonts w:ascii="Corbel" w:hAnsi="Corbel" w:cs="FrankRuehl"/>
                <w:sz w:val="24"/>
              </w:rPr>
              <w:t>Functions.Database.Customer.getData</w:t>
            </w:r>
            <w:proofErr w:type="spellEnd"/>
          </w:p>
        </w:tc>
      </w:tr>
    </w:tbl>
    <w:p w:rsidR="00475396" w:rsidRDefault="00475396" w:rsidP="00475396"/>
    <w:p w:rsidR="00475396" w:rsidRDefault="00475396" w:rsidP="00475396"/>
    <w:p w:rsidR="00475396" w:rsidRDefault="00475396" w:rsidP="00475396"/>
    <w:p w:rsidR="00FD04A4" w:rsidRDefault="00FD04A4" w:rsidP="00475396"/>
    <w:p w:rsidR="00FD04A4" w:rsidRDefault="00FD04A4" w:rsidP="00475396"/>
    <w:p w:rsidR="00CA3922" w:rsidRDefault="00F50E14" w:rsidP="00FD04A4">
      <w:pPr>
        <w:pStyle w:val="Heading2"/>
      </w:pPr>
      <w:r>
        <w:t>3.3</w:t>
      </w:r>
      <w:r w:rsidRPr="00F50E14">
        <w:t xml:space="preserve"> Design Constraints</w:t>
      </w:r>
    </w:p>
    <w:p w:rsidR="00F50E14" w:rsidRDefault="00F50E14" w:rsidP="00F50E14"/>
    <w:p w:rsidR="00F50E14" w:rsidRDefault="00F50E14" w:rsidP="004B0F93">
      <w:pPr>
        <w:pStyle w:val="goodfont"/>
      </w:pPr>
      <w:r w:rsidRPr="00F50E14">
        <w:t>T</w:t>
      </w:r>
      <w:r w:rsidR="006B6DC1">
        <w:t>here are no design constraints.</w:t>
      </w:r>
    </w:p>
    <w:p w:rsidR="00F50E14" w:rsidRDefault="00F50E14" w:rsidP="00F50E14">
      <w:pPr>
        <w:rPr>
          <w:sz w:val="22"/>
        </w:rPr>
      </w:pPr>
    </w:p>
    <w:p w:rsidR="004B0F93" w:rsidRDefault="004B0F93" w:rsidP="00F50E14">
      <w:pPr>
        <w:rPr>
          <w:sz w:val="22"/>
        </w:rPr>
      </w:pPr>
    </w:p>
    <w:p w:rsidR="00F50E14" w:rsidRDefault="00F50E14" w:rsidP="00FD04A4">
      <w:pPr>
        <w:pStyle w:val="Heading2"/>
      </w:pPr>
      <w:r>
        <w:t xml:space="preserve">3.4 Software System Attributes </w:t>
      </w:r>
    </w:p>
    <w:p w:rsidR="00F50E14" w:rsidRDefault="00F50E14" w:rsidP="00FD04A4"/>
    <w:p w:rsidR="00F50E14" w:rsidRDefault="00496A11" w:rsidP="00FD04A4">
      <w:pPr>
        <w:pStyle w:val="Heading4"/>
      </w:pPr>
      <w:r>
        <w:t>3.4</w:t>
      </w:r>
      <w:r w:rsidR="00F50E14">
        <w:t xml:space="preserve">.1 Reliability </w:t>
      </w:r>
    </w:p>
    <w:p w:rsidR="00F50E14" w:rsidRPr="00F50E14" w:rsidRDefault="00F50E14" w:rsidP="00FD04A4"/>
    <w:p w:rsidR="00F50E14" w:rsidRPr="00F50E14" w:rsidRDefault="00F50E14" w:rsidP="00FD04A4">
      <w:pPr>
        <w:pStyle w:val="goodfont"/>
        <w:numPr>
          <w:ilvl w:val="0"/>
          <w:numId w:val="26"/>
        </w:numPr>
        <w:spacing w:after="0"/>
      </w:pPr>
      <w:r w:rsidRPr="00F50E14">
        <w:t xml:space="preserve">The REMS should perform its operations and functionalities without any crash. </w:t>
      </w:r>
    </w:p>
    <w:p w:rsidR="00F50E14" w:rsidRDefault="00F50E14" w:rsidP="00FD04A4">
      <w:pPr>
        <w:pStyle w:val="goodfont"/>
        <w:numPr>
          <w:ilvl w:val="0"/>
          <w:numId w:val="26"/>
        </w:numPr>
        <w:spacing w:after="0"/>
      </w:pPr>
      <w:r w:rsidRPr="00F50E14">
        <w:t xml:space="preserve">The REMS should be able to recover from data loss due to system failure etc. </w:t>
      </w:r>
    </w:p>
    <w:p w:rsidR="006B6DC1" w:rsidRPr="00F50E14" w:rsidRDefault="006B6DC1" w:rsidP="00FD04A4">
      <w:pPr>
        <w:pStyle w:val="goodfont"/>
        <w:numPr>
          <w:ilvl w:val="0"/>
          <w:numId w:val="26"/>
        </w:numPr>
        <w:spacing w:after="0"/>
      </w:pPr>
      <w:r>
        <w:t>The REMS should have consistent data about the customer.</w:t>
      </w:r>
    </w:p>
    <w:p w:rsidR="00F50E14" w:rsidRDefault="00F50E14" w:rsidP="00FD04A4"/>
    <w:p w:rsidR="00F50E14" w:rsidRDefault="00496A11" w:rsidP="00FD04A4">
      <w:pPr>
        <w:pStyle w:val="Heading4"/>
      </w:pPr>
      <w:r>
        <w:lastRenderedPageBreak/>
        <w:t>3.4</w:t>
      </w:r>
      <w:r w:rsidR="00F50E14">
        <w:t xml:space="preserve">.2 Availability </w:t>
      </w:r>
    </w:p>
    <w:p w:rsidR="00F50E14" w:rsidRPr="00F50E14" w:rsidRDefault="00F50E14" w:rsidP="00FD04A4"/>
    <w:p w:rsidR="00F50E14" w:rsidRDefault="00F50E14" w:rsidP="00FD04A4">
      <w:pPr>
        <w:pStyle w:val="goodfont"/>
        <w:numPr>
          <w:ilvl w:val="0"/>
          <w:numId w:val="27"/>
        </w:numPr>
        <w:spacing w:after="0"/>
      </w:pPr>
      <w:r>
        <w:t>The RE</w:t>
      </w:r>
      <w:r w:rsidRPr="00F50E14">
        <w:t xml:space="preserve">MS will be available at all times, even during the system backups and </w:t>
      </w:r>
      <w:r>
        <w:t>recoveries.</w:t>
      </w:r>
    </w:p>
    <w:p w:rsidR="006B6DC1" w:rsidRDefault="006B6DC1" w:rsidP="00FD04A4">
      <w:pPr>
        <w:pStyle w:val="goodfont"/>
        <w:numPr>
          <w:ilvl w:val="0"/>
          <w:numId w:val="27"/>
        </w:numPr>
        <w:spacing w:after="0"/>
      </w:pPr>
      <w:r>
        <w:t>The REMS will be accessible from all over the globe at any time.</w:t>
      </w:r>
    </w:p>
    <w:p w:rsidR="00F50E14" w:rsidRPr="00F50E14" w:rsidRDefault="00F50E14" w:rsidP="00FD04A4">
      <w:pPr>
        <w:pStyle w:val="ListParagraph"/>
        <w:ind w:left="1440"/>
        <w:rPr>
          <w:sz w:val="22"/>
        </w:rPr>
      </w:pPr>
    </w:p>
    <w:p w:rsidR="00F50E14" w:rsidRDefault="00496A11" w:rsidP="00FD04A4">
      <w:pPr>
        <w:pStyle w:val="Heading4"/>
      </w:pPr>
      <w:r>
        <w:t>3.4</w:t>
      </w:r>
      <w:r w:rsidR="00F50E14">
        <w:t xml:space="preserve">.3 Security </w:t>
      </w:r>
    </w:p>
    <w:p w:rsidR="00F50E14" w:rsidRPr="00F50E14" w:rsidRDefault="00F50E14" w:rsidP="00FD04A4"/>
    <w:p w:rsidR="00F50E14" w:rsidRPr="00F50E14" w:rsidRDefault="00F50E14" w:rsidP="00FD04A4">
      <w:pPr>
        <w:pStyle w:val="goodfont"/>
        <w:numPr>
          <w:ilvl w:val="0"/>
          <w:numId w:val="28"/>
        </w:numPr>
        <w:spacing w:after="0"/>
      </w:pPr>
      <w:r w:rsidRPr="00F50E14">
        <w:t xml:space="preserve">There will be proper user privileges according to the user type i.e. </w:t>
      </w:r>
      <w:r w:rsidR="00585C46">
        <w:t>Forwarding</w:t>
      </w:r>
      <w:r w:rsidR="006B6DC1">
        <w:t xml:space="preserve"> Officer</w:t>
      </w:r>
      <w:r w:rsidRPr="00F50E14">
        <w:t xml:space="preserve"> or </w:t>
      </w:r>
      <w:r w:rsidR="006B6DC1">
        <w:t>Accountant or Manager or Customer</w:t>
      </w:r>
      <w:r w:rsidRPr="00F50E14">
        <w:t xml:space="preserve">. </w:t>
      </w:r>
    </w:p>
    <w:p w:rsidR="00F50E14" w:rsidRPr="00F50E14" w:rsidRDefault="00F50E14" w:rsidP="00FD04A4">
      <w:pPr>
        <w:pStyle w:val="goodfont"/>
        <w:numPr>
          <w:ilvl w:val="0"/>
          <w:numId w:val="28"/>
        </w:numPr>
        <w:spacing w:after="0"/>
      </w:pPr>
      <w:r w:rsidRPr="00F50E14">
        <w:t>Users will be able to login into the system only</w:t>
      </w:r>
      <w:r>
        <w:t xml:space="preserve"> </w:t>
      </w:r>
      <w:r w:rsidRPr="00F50E14">
        <w:t>by using his or her id</w:t>
      </w:r>
      <w:r w:rsidR="006B6DC1">
        <w:t>/username</w:t>
      </w:r>
      <w:r w:rsidRPr="00F50E14">
        <w:t xml:space="preserve"> and password. </w:t>
      </w:r>
    </w:p>
    <w:p w:rsidR="00F50E14" w:rsidRPr="00F50E14" w:rsidRDefault="006B6DC1" w:rsidP="00FD04A4">
      <w:pPr>
        <w:pStyle w:val="goodfont"/>
        <w:numPr>
          <w:ilvl w:val="0"/>
          <w:numId w:val="28"/>
        </w:numPr>
        <w:spacing w:after="0"/>
      </w:pPr>
      <w:r>
        <w:t>H</w:t>
      </w:r>
      <w:r w:rsidR="00F50E14" w:rsidRPr="00F50E14">
        <w:t>istorical data</w:t>
      </w:r>
      <w:r>
        <w:t>/Past records</w:t>
      </w:r>
      <w:r w:rsidR="00F50E14" w:rsidRPr="00F50E14">
        <w:t xml:space="preserve"> about members will be saved in the system. </w:t>
      </w:r>
    </w:p>
    <w:p w:rsidR="00F50E14" w:rsidRDefault="00F50E14" w:rsidP="00FD04A4"/>
    <w:p w:rsidR="00F50E14" w:rsidRDefault="00496A11" w:rsidP="00FD04A4">
      <w:pPr>
        <w:pStyle w:val="Heading4"/>
      </w:pPr>
      <w:r>
        <w:t>3.4</w:t>
      </w:r>
      <w:r w:rsidR="00F50E14">
        <w:t xml:space="preserve">.4 Maintainability </w:t>
      </w:r>
    </w:p>
    <w:p w:rsidR="00F50E14" w:rsidRPr="00F50E14" w:rsidRDefault="00F50E14" w:rsidP="00FD04A4"/>
    <w:p w:rsidR="006B6DC1" w:rsidRDefault="006B6DC1" w:rsidP="00FD04A4">
      <w:pPr>
        <w:pStyle w:val="goodfont"/>
        <w:numPr>
          <w:ilvl w:val="0"/>
          <w:numId w:val="29"/>
        </w:numPr>
        <w:spacing w:after="0"/>
      </w:pPr>
      <w:r>
        <w:t>Every information is backed up and maintained by the database system.</w:t>
      </w:r>
    </w:p>
    <w:p w:rsidR="00F50E14" w:rsidRPr="00F50E14" w:rsidRDefault="006B6DC1" w:rsidP="00FD04A4">
      <w:pPr>
        <w:pStyle w:val="goodfont"/>
        <w:numPr>
          <w:ilvl w:val="0"/>
          <w:numId w:val="29"/>
        </w:numPr>
        <w:spacing w:after="0"/>
      </w:pPr>
      <w:r>
        <w:t>Data is backed up at a consistent interval.</w:t>
      </w:r>
      <w:r w:rsidR="00F50E14" w:rsidRPr="00F50E14">
        <w:t xml:space="preserve"> </w:t>
      </w:r>
    </w:p>
    <w:p w:rsidR="00C7650F" w:rsidRDefault="00C7650F" w:rsidP="00FD04A4"/>
    <w:p w:rsidR="00C7650F" w:rsidRDefault="00C7650F" w:rsidP="00FD04A4"/>
    <w:p w:rsidR="00F50E14" w:rsidRDefault="00496A11" w:rsidP="00FD04A4">
      <w:pPr>
        <w:pStyle w:val="Heading4"/>
      </w:pPr>
      <w:r>
        <w:t>3.4</w:t>
      </w:r>
      <w:r w:rsidR="00F50E14">
        <w:t xml:space="preserve">.5 Portability </w:t>
      </w:r>
    </w:p>
    <w:p w:rsidR="00F50E14" w:rsidRPr="00F50E14" w:rsidRDefault="00F50E14" w:rsidP="00F50E14"/>
    <w:p w:rsidR="00F50E14" w:rsidRPr="00F50E14" w:rsidRDefault="00F50E14" w:rsidP="004B0F93">
      <w:pPr>
        <w:pStyle w:val="goodfont"/>
        <w:numPr>
          <w:ilvl w:val="0"/>
          <w:numId w:val="30"/>
        </w:numPr>
        <w:spacing w:after="0"/>
      </w:pPr>
      <w:r>
        <w:t>The RE</w:t>
      </w:r>
      <w:r w:rsidRPr="00F50E14">
        <w:t xml:space="preserve">MS will run its web interface on any operating system that has a web browser </w:t>
      </w:r>
      <w:r>
        <w:t>installed.</w:t>
      </w:r>
    </w:p>
    <w:p w:rsidR="00F50E14" w:rsidRDefault="00F50E14" w:rsidP="004B0F93">
      <w:pPr>
        <w:pStyle w:val="goodfont"/>
        <w:numPr>
          <w:ilvl w:val="0"/>
          <w:numId w:val="30"/>
        </w:numPr>
        <w:spacing w:after="0"/>
      </w:pPr>
      <w:r>
        <w:t>The RE</w:t>
      </w:r>
      <w:r w:rsidRPr="00F50E14">
        <w:t xml:space="preserve">MS web server would be portable to any </w:t>
      </w:r>
      <w:r w:rsidR="006B6DC1" w:rsidRPr="00F50E14">
        <w:t>other server</w:t>
      </w:r>
      <w:r w:rsidRPr="00F50E14">
        <w:t xml:space="preserve"> that supports Apache.</w:t>
      </w:r>
    </w:p>
    <w:p w:rsidR="009D3941" w:rsidRDefault="009D3941" w:rsidP="00AC24F8">
      <w:pPr>
        <w:rPr>
          <w:sz w:val="22"/>
        </w:rPr>
      </w:pPr>
    </w:p>
    <w:p w:rsidR="00AC24F8" w:rsidRDefault="00AC24F8" w:rsidP="00AC24F8">
      <w:pPr>
        <w:rPr>
          <w:sz w:val="22"/>
        </w:rPr>
      </w:pPr>
    </w:p>
    <w:p w:rsidR="00FD77E0" w:rsidRDefault="00FD77E0" w:rsidP="00AC24F8">
      <w:pPr>
        <w:rPr>
          <w:sz w:val="22"/>
        </w:rPr>
      </w:pPr>
    </w:p>
    <w:p w:rsidR="00FD2E7F" w:rsidRDefault="00FD2E7F" w:rsidP="00AC24F8">
      <w:pPr>
        <w:rPr>
          <w:sz w:val="22"/>
        </w:rPr>
      </w:pPr>
    </w:p>
    <w:p w:rsidR="00321EBF" w:rsidRDefault="00321EBF" w:rsidP="0099083A">
      <w:pPr>
        <w:pStyle w:val="intro"/>
        <w:jc w:val="center"/>
      </w:pPr>
    </w:p>
    <w:p w:rsidR="00321EBF" w:rsidRDefault="00321EBF" w:rsidP="0099083A">
      <w:pPr>
        <w:pStyle w:val="intro"/>
        <w:jc w:val="center"/>
      </w:pPr>
    </w:p>
    <w:p w:rsidR="0099083A" w:rsidRDefault="0099083A" w:rsidP="0099083A">
      <w:pPr>
        <w:pStyle w:val="intro"/>
        <w:jc w:val="center"/>
      </w:pPr>
      <w:r>
        <w:t xml:space="preserve">Appendix A </w:t>
      </w: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Default="0099083A" w:rsidP="0099083A">
      <w:pPr>
        <w:pStyle w:val="ListParagraph"/>
        <w:ind w:firstLine="696"/>
        <w:jc w:val="both"/>
        <w:rPr>
          <w:noProof/>
        </w:rPr>
      </w:pPr>
    </w:p>
    <w:p w:rsidR="0099083A" w:rsidRPr="006E609A" w:rsidRDefault="0099083A" w:rsidP="0099083A">
      <w:pPr>
        <w:pStyle w:val="ListParagraph"/>
        <w:ind w:firstLine="696"/>
        <w:jc w:val="both"/>
        <w:rPr>
          <w:bCs/>
          <w:sz w:val="24"/>
          <w:szCs w:val="28"/>
        </w:rPr>
      </w:pPr>
      <w:r>
        <w:rPr>
          <w:noProof/>
          <w:lang w:eastAsia="en-US"/>
        </w:rPr>
        <mc:AlternateContent>
          <mc:Choice Requires="wps">
            <w:drawing>
              <wp:anchor distT="0" distB="0" distL="114300" distR="114300" simplePos="0" relativeHeight="251973632" behindDoc="0" locked="0" layoutInCell="1" allowOverlap="1" wp14:anchorId="13D9333D" wp14:editId="0E8F7006">
                <wp:simplePos x="0" y="0"/>
                <wp:positionH relativeFrom="column">
                  <wp:posOffset>1952625</wp:posOffset>
                </wp:positionH>
                <wp:positionV relativeFrom="paragraph">
                  <wp:posOffset>5476875</wp:posOffset>
                </wp:positionV>
                <wp:extent cx="2324100" cy="4286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2324100" cy="428625"/>
                        </a:xfrm>
                        <a:prstGeom prst="rect">
                          <a:avLst/>
                        </a:prstGeom>
                        <a:noFill/>
                        <a:ln>
                          <a:noFill/>
                        </a:ln>
                        <a:effectLst/>
                      </wps:spPr>
                      <wps:txbx>
                        <w:txbxContent>
                          <w:p w:rsidR="00FD2E7F" w:rsidRPr="00293DBA" w:rsidRDefault="00FD2E7F" w:rsidP="0099083A">
                            <w:pPr>
                              <w:jc w:val="center"/>
                              <w:rPr>
                                <w:b/>
                                <w:noProof/>
                                <w:sz w:val="24"/>
                                <w:szCs w:val="24"/>
                                <w:lang w:bidi="bn-BD"/>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333D" id="Text Box 23" o:spid="_x0000_s1058" type="#_x0000_t202" style="position:absolute;left:0;text-align:left;margin-left:153.75pt;margin-top:431.25pt;width:183pt;height:33.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" filled="f" stroked="f">
                <v:textbox>
                  <w:txbxContent>
                    <w:p w:rsidR="00FD2E7F" w:rsidRPr="00293DBA" w:rsidRDefault="00FD2E7F" w:rsidP="0099083A">
                      <w:pPr>
                        <w:jc w:val="center"/>
                        <w:rPr>
                          <w:b/>
                          <w:noProof/>
                          <w:sz w:val="24"/>
                          <w:szCs w:val="24"/>
                          <w:lang w:bidi="bn-BD"/>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v:textbox>
              </v:shape>
            </w:pict>
          </mc:Fallback>
        </mc:AlternateContent>
      </w:r>
      <w:r>
        <w:rPr>
          <w:noProof/>
          <w:lang w:eastAsia="en-US"/>
        </w:rPr>
        <mc:AlternateContent>
          <mc:Choice Requires="wps">
            <w:drawing>
              <wp:anchor distT="0" distB="0" distL="114300" distR="114300" simplePos="0" relativeHeight="251956224" behindDoc="0" locked="0" layoutInCell="1" allowOverlap="1" wp14:anchorId="2FC946E2" wp14:editId="57B1287D">
                <wp:simplePos x="0" y="0"/>
                <wp:positionH relativeFrom="column">
                  <wp:posOffset>1704975</wp:posOffset>
                </wp:positionH>
                <wp:positionV relativeFrom="paragraph">
                  <wp:posOffset>1968500</wp:posOffset>
                </wp:positionV>
                <wp:extent cx="1000125" cy="631825"/>
                <wp:effectExtent l="0" t="38100" r="47625" b="34925"/>
                <wp:wrapNone/>
                <wp:docPr id="6" name="Straight Arrow Connector 6"/>
                <wp:cNvGraphicFramePr/>
                <a:graphic xmlns:a="http://schemas.openxmlformats.org/drawingml/2006/main">
                  <a:graphicData uri="http://schemas.microsoft.com/office/word/2010/wordprocessingShape">
                    <wps:wsp>
                      <wps:cNvCnPr/>
                      <wps:spPr>
                        <a:xfrm flipV="1">
                          <a:off x="0" y="0"/>
                          <a:ext cx="1000125" cy="631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FB4E37" id="_x0000_t32" coordsize="21600,21600" o:spt="32" o:oned="t" path="m,l21600,21600e" filled="f">
                <v:path arrowok="t" fillok="f" o:connecttype="none"/>
                <o:lock v:ext="edit" shapetype="t"/>
              </v:shapetype>
              <v:shape id="Straight Arrow Connector 6" o:spid="_x0000_s1026" type="#_x0000_t32" style="position:absolute;margin-left:134.25pt;margin-top:155pt;width:78.75pt;height:49.75pt;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69536" behindDoc="0" locked="0" layoutInCell="1" allowOverlap="1" wp14:anchorId="426B1BD3" wp14:editId="22175462">
                <wp:simplePos x="0" y="0"/>
                <wp:positionH relativeFrom="column">
                  <wp:posOffset>1536700</wp:posOffset>
                </wp:positionH>
                <wp:positionV relativeFrom="paragraph">
                  <wp:posOffset>160655</wp:posOffset>
                </wp:positionV>
                <wp:extent cx="1828800" cy="476250"/>
                <wp:effectExtent l="0" t="400050" r="0" b="400050"/>
                <wp:wrapNone/>
                <wp:docPr id="19" name="Text Box 19"/>
                <wp:cNvGraphicFramePr/>
                <a:graphic xmlns:a="http://schemas.openxmlformats.org/drawingml/2006/main">
                  <a:graphicData uri="http://schemas.microsoft.com/office/word/2010/wordprocessingShape">
                    <wps:wsp>
                      <wps:cNvSpPr txBox="1"/>
                      <wps:spPr>
                        <a:xfrm rot="19731374">
                          <a:off x="0" y="0"/>
                          <a:ext cx="1828800" cy="476250"/>
                        </a:xfrm>
                        <a:prstGeom prst="rect">
                          <a:avLst/>
                        </a:prstGeom>
                        <a:noFill/>
                        <a:ln>
                          <a:noFill/>
                        </a:ln>
                        <a:effectLst/>
                      </wps:spPr>
                      <wps:txbx>
                        <w:txbxContent>
                          <w:p w:rsidR="00FD2E7F" w:rsidRPr="00293DBA" w:rsidRDefault="00FD2E7F" w:rsidP="0099083A">
                            <w:pPr>
                              <w:rPr>
                                <w:b/>
                                <w:noProof/>
                                <w:color w:val="CEDBE6" w:themeColor="background2"/>
                                <w:sz w:val="72"/>
                                <w:szCs w:val="72"/>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B1BD3" id="Text Box 19" o:spid="_x0000_s1059" type="#_x0000_t202" style="position:absolute;left:0;text-align:left;margin-left:121pt;margin-top:12.65pt;width:2in;height:37.5pt;rotation:-2041038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" filled="f" stroked="f">
                <v:textbox>
                  <w:txbxContent>
                    <w:p w:rsidR="00FD2E7F" w:rsidRPr="00293DBA" w:rsidRDefault="00FD2E7F" w:rsidP="0099083A">
                      <w:pPr>
                        <w:rPr>
                          <w:b/>
                          <w:noProof/>
                          <w:color w:val="CEDBE6" w:themeColor="background2"/>
                          <w:sz w:val="72"/>
                          <w:szCs w:val="72"/>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Pr>
          <w:noProof/>
          <w:lang w:eastAsia="en-US"/>
        </w:rPr>
        <mc:AlternateContent>
          <mc:Choice Requires="wps">
            <w:drawing>
              <wp:anchor distT="0" distB="0" distL="114300" distR="114300" simplePos="0" relativeHeight="251972608" behindDoc="0" locked="0" layoutInCell="1" allowOverlap="1" wp14:anchorId="37A5B429" wp14:editId="6AFD6AD3">
                <wp:simplePos x="0" y="0"/>
                <wp:positionH relativeFrom="column">
                  <wp:posOffset>427990</wp:posOffset>
                </wp:positionH>
                <wp:positionV relativeFrom="paragraph">
                  <wp:posOffset>1704975</wp:posOffset>
                </wp:positionV>
                <wp:extent cx="1828800" cy="485775"/>
                <wp:effectExtent l="0" t="514350" r="0" b="523875"/>
                <wp:wrapNone/>
                <wp:docPr id="22" name="Text Box 22"/>
                <wp:cNvGraphicFramePr/>
                <a:graphic xmlns:a="http://schemas.openxmlformats.org/drawingml/2006/main">
                  <a:graphicData uri="http://schemas.microsoft.com/office/word/2010/wordprocessingShape">
                    <wps:wsp>
                      <wps:cNvSpPr txBox="1"/>
                      <wps:spPr>
                        <a:xfrm rot="19555548">
                          <a:off x="0" y="0"/>
                          <a:ext cx="1828800" cy="485775"/>
                        </a:xfrm>
                        <a:prstGeom prst="rect">
                          <a:avLst/>
                        </a:prstGeom>
                        <a:noFill/>
                        <a:ln>
                          <a:noFill/>
                        </a:ln>
                        <a:effectLst/>
                      </wps:spPr>
                      <wps:txbx>
                        <w:txbxContent>
                          <w:p w:rsidR="00FD2E7F" w:rsidRPr="00073065" w:rsidRDefault="00FD2E7F" w:rsidP="0099083A">
                            <w:pPr>
                              <w:rPr>
                                <w:noProof/>
                                <w:sz w:val="16"/>
                                <w:lang w:bidi="bn-BD"/>
                              </w:rPr>
                            </w:pPr>
                            <w:r w:rsidRPr="00073065">
                              <w:rPr>
                                <w:rFonts w:hint="cs"/>
                                <w:noProof/>
                                <w:sz w:val="16"/>
                                <w:cs/>
                                <w:lang w:bidi="bn-BD"/>
                              </w:rPr>
                              <w:t>Receipt &amp; purchase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5B429" id="Text Box 22" o:spid="_x0000_s1060" type="#_x0000_t202" style="position:absolute;left:0;text-align:left;margin-left:33.7pt;margin-top:134.25pt;width:2in;height:38.25pt;rotation:-2233087fd;z-index:25197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" filled="f" stroked="f">
                <v:textbox>
                  <w:txbxContent>
                    <w:p w:rsidR="00FD2E7F" w:rsidRPr="00073065" w:rsidRDefault="00FD2E7F" w:rsidP="0099083A">
                      <w:pPr>
                        <w:rPr>
                          <w:noProof/>
                          <w:sz w:val="16"/>
                          <w:lang w:bidi="bn-BD"/>
                        </w:rPr>
                      </w:pPr>
                      <w:r w:rsidRPr="00073065">
                        <w:rPr>
                          <w:rFonts w:hint="cs"/>
                          <w:noProof/>
                          <w:sz w:val="16"/>
                          <w:cs/>
                          <w:lang w:bidi="bn-BD"/>
                        </w:rPr>
                        <w:t>Receipt &amp; purchase documentation</w:t>
                      </w:r>
                    </w:p>
                  </w:txbxContent>
                </v:textbox>
              </v:shape>
            </w:pict>
          </mc:Fallback>
        </mc:AlternateContent>
      </w:r>
      <w:r>
        <w:rPr>
          <w:noProof/>
          <w:lang w:eastAsia="en-US"/>
        </w:rPr>
        <mc:AlternateContent>
          <mc:Choice Requires="wps">
            <w:drawing>
              <wp:anchor distT="0" distB="0" distL="114300" distR="114300" simplePos="0" relativeHeight="251970560" behindDoc="0" locked="0" layoutInCell="1" allowOverlap="1" wp14:anchorId="52EFEC3C" wp14:editId="5946A624">
                <wp:simplePos x="0" y="0"/>
                <wp:positionH relativeFrom="column">
                  <wp:posOffset>4435475</wp:posOffset>
                </wp:positionH>
                <wp:positionV relativeFrom="paragraph">
                  <wp:posOffset>3810000</wp:posOffset>
                </wp:positionV>
                <wp:extent cx="1828800" cy="1828800"/>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293DBA" w:rsidRDefault="00FD2E7F" w:rsidP="0099083A">
                            <w:pPr>
                              <w:rPr>
                                <w:noProof/>
                                <w:lang w:bidi="bn-BD"/>
                              </w:rPr>
                            </w:pPr>
                            <w:r w:rsidRPr="00293DBA">
                              <w:rPr>
                                <w:rFonts w:hint="cs"/>
                                <w:noProof/>
                                <w:cs/>
                                <w:lang w:bidi="bn-BD"/>
                              </w:rPr>
                              <w:t>information about fulfilled 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EFEC3C" id="Text Box 20" o:spid="_x0000_s1061" type="#_x0000_t202" style="position:absolute;left:0;text-align:left;margin-left:349.25pt;margin-top:300pt;width:2in;height:2in;z-index:251970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" filled="f" stroked="f">
                <v:textbox style="mso-fit-shape-to-text:t">
                  <w:txbxContent>
                    <w:p w:rsidR="00FD2E7F" w:rsidRPr="00293DBA" w:rsidRDefault="00FD2E7F" w:rsidP="0099083A">
                      <w:pPr>
                        <w:rPr>
                          <w:noProof/>
                          <w:lang w:bidi="bn-BD"/>
                        </w:rPr>
                      </w:pPr>
                      <w:r w:rsidRPr="00293DBA">
                        <w:rPr>
                          <w:rFonts w:hint="cs"/>
                          <w:noProof/>
                          <w:cs/>
                          <w:lang w:bidi="bn-BD"/>
                        </w:rPr>
                        <w:t>information about fulfilled payment</w:t>
                      </w:r>
                    </w:p>
                  </w:txbxContent>
                </v:textbox>
              </v:shape>
            </w:pict>
          </mc:Fallback>
        </mc:AlternateContent>
      </w:r>
      <w:r>
        <w:rPr>
          <w:noProof/>
          <w:lang w:eastAsia="en-US"/>
        </w:rPr>
        <mc:AlternateContent>
          <mc:Choice Requires="wps">
            <w:drawing>
              <wp:anchor distT="0" distB="0" distL="114300" distR="114300" simplePos="0" relativeHeight="251962368" behindDoc="0" locked="0" layoutInCell="1" allowOverlap="1" wp14:anchorId="0660A5F2" wp14:editId="44CAF9D9">
                <wp:simplePos x="0" y="0"/>
                <wp:positionH relativeFrom="column">
                  <wp:posOffset>-3175</wp:posOffset>
                </wp:positionH>
                <wp:positionV relativeFrom="paragraph">
                  <wp:posOffset>1637665</wp:posOffset>
                </wp:positionV>
                <wp:extent cx="2362835" cy="401955"/>
                <wp:effectExtent l="0" t="552450" r="0" b="569595"/>
                <wp:wrapNone/>
                <wp:docPr id="12" name="Text Box 12"/>
                <wp:cNvGraphicFramePr/>
                <a:graphic xmlns:a="http://schemas.openxmlformats.org/drawingml/2006/main">
                  <a:graphicData uri="http://schemas.microsoft.com/office/word/2010/wordprocessingShape">
                    <wps:wsp>
                      <wps:cNvSpPr txBox="1"/>
                      <wps:spPr>
                        <a:xfrm rot="19635103">
                          <a:off x="0" y="0"/>
                          <a:ext cx="2362835" cy="401955"/>
                        </a:xfrm>
                        <a:prstGeom prst="rect">
                          <a:avLst/>
                        </a:prstGeom>
                        <a:noFill/>
                        <a:ln>
                          <a:noFill/>
                        </a:ln>
                        <a:effectLst/>
                      </wps:spPr>
                      <wps:txbx>
                        <w:txbxContent>
                          <w:p w:rsidR="00FD2E7F" w:rsidRPr="001418F2" w:rsidRDefault="00FD2E7F" w:rsidP="0099083A">
                            <w:pPr>
                              <w:jc w:val="center"/>
                              <w:rPr>
                                <w:b/>
                                <w:noProof/>
                                <w:lang w:bidi="bn-BD"/>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A5F2" id="Text Box 12" o:spid="_x0000_s1062" type="#_x0000_t202" style="position:absolute;left:0;text-align:left;margin-left:-.25pt;margin-top:128.95pt;width:186.05pt;height:31.65pt;rotation:-2146191fd;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" filled="f" stroked="f">
                <v:textbox>
                  <w:txbxContent>
                    <w:p w:rsidR="00FD2E7F" w:rsidRPr="001418F2" w:rsidRDefault="00FD2E7F" w:rsidP="0099083A">
                      <w:pPr>
                        <w:jc w:val="center"/>
                        <w:rPr>
                          <w:b/>
                          <w:noProof/>
                          <w:lang w:bidi="bn-BD"/>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Pr>
          <w:noProof/>
          <w:lang w:eastAsia="en-US"/>
        </w:rPr>
        <mc:AlternateContent>
          <mc:Choice Requires="wps">
            <w:drawing>
              <wp:anchor distT="0" distB="0" distL="114300" distR="114300" simplePos="0" relativeHeight="251968512" behindDoc="0" locked="0" layoutInCell="1" allowOverlap="1" wp14:anchorId="39DFD7DE" wp14:editId="5B6937EA">
                <wp:simplePos x="0" y="0"/>
                <wp:positionH relativeFrom="column">
                  <wp:posOffset>5556250</wp:posOffset>
                </wp:positionH>
                <wp:positionV relativeFrom="paragraph">
                  <wp:posOffset>1538445</wp:posOffset>
                </wp:positionV>
                <wp:extent cx="1828800" cy="1828800"/>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rPr>
                                <w:noProof/>
                                <w:lang w:bidi="bn-BD"/>
                              </w:rPr>
                            </w:pPr>
                            <w:r w:rsidRPr="001418F2">
                              <w:rPr>
                                <w:rFonts w:hint="cs"/>
                                <w:noProof/>
                                <w:cs/>
                                <w:lang w:bidi="bn-BD"/>
                              </w:rPr>
                              <w:t>Daily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DFD7DE" id="Text Box 18" o:spid="_x0000_s1063" type="#_x0000_t202" style="position:absolute;left:0;text-align:left;margin-left:437.5pt;margin-top:121.15pt;width:2in;height:2in;z-index:251968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VRJgIAAF4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" filled="f" stroked="f">
                <v:textbox style="mso-fit-shape-to-text:t">
                  <w:txbxContent>
                    <w:p w:rsidR="00FD2E7F" w:rsidRPr="001418F2" w:rsidRDefault="00FD2E7F" w:rsidP="0099083A">
                      <w:pPr>
                        <w:rPr>
                          <w:noProof/>
                          <w:lang w:bidi="bn-BD"/>
                        </w:rPr>
                      </w:pPr>
                      <w:r w:rsidRPr="001418F2">
                        <w:rPr>
                          <w:rFonts w:hint="cs"/>
                          <w:noProof/>
                          <w:cs/>
                          <w:lang w:bidi="bn-BD"/>
                        </w:rPr>
                        <w:t>Daily report</w:t>
                      </w:r>
                    </w:p>
                  </w:txbxContent>
                </v:textbox>
              </v:shape>
            </w:pict>
          </mc:Fallback>
        </mc:AlternateContent>
      </w:r>
      <w:r>
        <w:rPr>
          <w:noProof/>
          <w:lang w:eastAsia="en-US"/>
        </w:rPr>
        <mc:AlternateContent>
          <mc:Choice Requires="wps">
            <w:drawing>
              <wp:anchor distT="0" distB="0" distL="114300" distR="114300" simplePos="0" relativeHeight="251967488" behindDoc="0" locked="0" layoutInCell="1" allowOverlap="1" wp14:anchorId="6E92E4CC" wp14:editId="14604951">
                <wp:simplePos x="0" y="0"/>
                <wp:positionH relativeFrom="column">
                  <wp:posOffset>3657600</wp:posOffset>
                </wp:positionH>
                <wp:positionV relativeFrom="paragraph">
                  <wp:posOffset>1760609</wp:posOffset>
                </wp:positionV>
                <wp:extent cx="1828800" cy="1828800"/>
                <wp:effectExtent l="0" t="400050" r="0" b="403225"/>
                <wp:wrapNone/>
                <wp:docPr id="17" name="Text Box 17"/>
                <wp:cNvGraphicFramePr/>
                <a:graphic xmlns:a="http://schemas.openxmlformats.org/drawingml/2006/main">
                  <a:graphicData uri="http://schemas.microsoft.com/office/word/2010/wordprocessingShape">
                    <wps:wsp>
                      <wps:cNvSpPr txBox="1"/>
                      <wps:spPr>
                        <a:xfrm rot="2437657">
                          <a:off x="0" y="0"/>
                          <a:ext cx="1828800" cy="1828800"/>
                        </a:xfrm>
                        <a:prstGeom prst="rect">
                          <a:avLst/>
                        </a:prstGeom>
                        <a:noFill/>
                        <a:ln>
                          <a:noFill/>
                        </a:ln>
                        <a:effectLst/>
                      </wps:spPr>
                      <wps:txbx>
                        <w:txbxContent>
                          <w:p w:rsidR="00FD2E7F" w:rsidRPr="00073065" w:rsidRDefault="00FD2E7F" w:rsidP="0099083A">
                            <w:pPr>
                              <w:rPr>
                                <w:noProof/>
                                <w:lang w:bidi="bn-BD"/>
                              </w:rPr>
                            </w:pPr>
                            <w:r w:rsidRPr="00073065">
                              <w:rPr>
                                <w:rFonts w:hint="cs"/>
                                <w:noProof/>
                                <w:cs/>
                                <w:lang w:bidi="bn-BD"/>
                              </w:rPr>
                              <w:t>Transfer customer’s payment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92E4CC" id="Text Box 17" o:spid="_x0000_s1064" type="#_x0000_t202" style="position:absolute;left:0;text-align:left;margin-left:4in;margin-top:138.65pt;width:2in;height:2in;rotation:2662571fd;z-index:25196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" filled="f" stroked="f">
                <v:textbox style="mso-fit-shape-to-text:t">
                  <w:txbxContent>
                    <w:p w:rsidR="00FD2E7F" w:rsidRPr="00073065" w:rsidRDefault="00FD2E7F" w:rsidP="0099083A">
                      <w:pPr>
                        <w:rPr>
                          <w:noProof/>
                          <w:lang w:bidi="bn-BD"/>
                        </w:rPr>
                      </w:pPr>
                      <w:r w:rsidRPr="00073065">
                        <w:rPr>
                          <w:rFonts w:hint="cs"/>
                          <w:noProof/>
                          <w:cs/>
                          <w:lang w:bidi="bn-BD"/>
                        </w:rPr>
                        <w:t>Transfer customer’s payment</w:t>
                      </w:r>
                    </w:p>
                  </w:txbxContent>
                </v:textbox>
              </v:shape>
            </w:pict>
          </mc:Fallback>
        </mc:AlternateContent>
      </w:r>
      <w:r>
        <w:rPr>
          <w:noProof/>
          <w:lang w:eastAsia="en-US"/>
        </w:rPr>
        <mc:AlternateContent>
          <mc:Choice Requires="wps">
            <w:drawing>
              <wp:anchor distT="0" distB="0" distL="114300" distR="114300" simplePos="0" relativeHeight="251965440" behindDoc="0" locked="0" layoutInCell="1" allowOverlap="1" wp14:anchorId="4CE96EC8" wp14:editId="324BDE00">
                <wp:simplePos x="0" y="0"/>
                <wp:positionH relativeFrom="column">
                  <wp:posOffset>0</wp:posOffset>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w14:anchorId="4CE96EC8" id="Text Box 15" o:spid="_x0000_s1065" type="#_x0000_t202" style="position:absolute;left:0;text-align:left;margin-left:0;margin-top:0;width:2in;height:2in;z-index:251965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J1kCSdYCAADjBQAADgAAAAAAAAAAAAAAAAAuAgAAZHJzL2Uyb0RvYy54&#10;bWxQSwECLQAUAAYACAAAACEAS4kmzdYAAAAFAQAADwAAAAAAAAAAAAAAAAAwBQAAZHJzL2Rvd25y&#10;ZXYueG1sUEsFBgAAAAAEAAQA8wAAADMGAAAAAA==&#10;" filled="f" stroked="f">
                <v:textbox style="mso-fit-shape-to-text:t">
                  <w:txbxContent>
                    <w:p w:rsidR="00FD2E7F" w:rsidRPr="001418F2" w:rsidRDefault="00FD2E7F" w:rsidP="0099083A">
                      <w:pP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Pr>
          <w:noProof/>
          <w:lang w:eastAsia="en-US"/>
        </w:rPr>
        <mc:AlternateContent>
          <mc:Choice Requires="wps">
            <w:drawing>
              <wp:anchor distT="0" distB="0" distL="114300" distR="114300" simplePos="0" relativeHeight="251963392" behindDoc="0" locked="0" layoutInCell="1" allowOverlap="1" wp14:anchorId="23907CB2" wp14:editId="790C7235">
                <wp:simplePos x="0" y="0"/>
                <wp:positionH relativeFrom="column">
                  <wp:posOffset>0</wp:posOffset>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jc w:val="center"/>
                              <w:rPr>
                                <w:b/>
                                <w:noProof/>
                                <w:color w:val="3A5A62" w:themeColor="accent5" w:themeShade="80"/>
                                <w:lang w:bidi="bn-BD"/>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907CB2" id="Text Box 13" o:spid="_x0000_s1066" type="#_x0000_t202" style="position:absolute;left:0;text-align:left;margin-left:0;margin-top:0;width:2in;height:2in;z-index:251963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HXJwIAAF8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56jHXJwIAAF8EAAAOAAAAAAAAAAAAAAAAAC4CAABkcnMvZTJvRG9jLnhtbFBL&#10;AQItABQABgAIAAAAIQBLiSbN1gAAAAUBAAAPAAAAAAAAAAAAAAAAAIEEAABkcnMvZG93bnJldi54&#10;bWxQSwUGAAAAAAQABADzAAAAhAUAAAAA&#10;" filled="f" stroked="f">
                <v:textbox style="mso-fit-shape-to-text:t">
                  <w:txbxContent>
                    <w:p w:rsidR="00FD2E7F" w:rsidRPr="001418F2" w:rsidRDefault="00FD2E7F" w:rsidP="0099083A">
                      <w:pPr>
                        <w:jc w:val="center"/>
                        <w:rPr>
                          <w:b/>
                          <w:noProof/>
                          <w:color w:val="3A5A62" w:themeColor="accent5" w:themeShade="80"/>
                          <w:lang w:bidi="bn-BD"/>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rPr>
                      </w:pPr>
                    </w:p>
                  </w:txbxContent>
                </v:textbox>
              </v:shape>
            </w:pict>
          </mc:Fallback>
        </mc:AlternateContent>
      </w:r>
      <w:r>
        <w:rPr>
          <w:noProof/>
          <w:lang w:eastAsia="en-US"/>
        </w:rPr>
        <mc:AlternateContent>
          <mc:Choice Requires="wps">
            <w:drawing>
              <wp:anchor distT="0" distB="0" distL="114300" distR="114300" simplePos="0" relativeHeight="251961344" behindDoc="0" locked="0" layoutInCell="1" allowOverlap="1" wp14:anchorId="6D864846" wp14:editId="538F8A5B">
                <wp:simplePos x="0" y="0"/>
                <wp:positionH relativeFrom="column">
                  <wp:posOffset>733426</wp:posOffset>
                </wp:positionH>
                <wp:positionV relativeFrom="paragraph">
                  <wp:posOffset>1638300</wp:posOffset>
                </wp:positionV>
                <wp:extent cx="1495424" cy="885825"/>
                <wp:effectExtent l="38100" t="0" r="29210" b="47625"/>
                <wp:wrapNone/>
                <wp:docPr id="11" name="Straight Arrow Connector 11"/>
                <wp:cNvGraphicFramePr/>
                <a:graphic xmlns:a="http://schemas.openxmlformats.org/drawingml/2006/main">
                  <a:graphicData uri="http://schemas.microsoft.com/office/word/2010/wordprocessingShape">
                    <wps:wsp>
                      <wps:cNvCnPr/>
                      <wps:spPr>
                        <a:xfrm flipH="1">
                          <a:off x="0" y="0"/>
                          <a:ext cx="1495424" cy="885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E5920" id="Straight Arrow Connector 11" o:spid="_x0000_s1026" type="#_x0000_t32" style="position:absolute;margin-left:57.75pt;margin-top:129pt;width:117.75pt;height:69.75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58272" behindDoc="0" locked="0" layoutInCell="1" allowOverlap="1" wp14:anchorId="44BBB8AC" wp14:editId="70A882BC">
                <wp:simplePos x="0" y="0"/>
                <wp:positionH relativeFrom="column">
                  <wp:posOffset>3857625</wp:posOffset>
                </wp:positionH>
                <wp:positionV relativeFrom="paragraph">
                  <wp:posOffset>1704975</wp:posOffset>
                </wp:positionV>
                <wp:extent cx="1095375" cy="89535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095375"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3B33F" id="Straight Arrow Connector 8" o:spid="_x0000_s1026" type="#_x0000_t32" style="position:absolute;margin-left:303.75pt;margin-top:134.25pt;width:86.25pt;height:7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57248" behindDoc="0" locked="0" layoutInCell="1" allowOverlap="1" wp14:anchorId="0BAC67DA" wp14:editId="7018CBEB">
                <wp:simplePos x="0" y="0"/>
                <wp:positionH relativeFrom="column">
                  <wp:posOffset>5553075</wp:posOffset>
                </wp:positionH>
                <wp:positionV relativeFrom="paragraph">
                  <wp:posOffset>1209675</wp:posOffset>
                </wp:positionV>
                <wp:extent cx="0" cy="13144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314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208E9" id="Straight Arrow Connector 7" o:spid="_x0000_s1026" type="#_x0000_t32" style="position:absolute;margin-left:437.25pt;margin-top:95.25pt;width:0;height:103.5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1955200" behindDoc="0" locked="0" layoutInCell="1" allowOverlap="1" wp14:anchorId="0253D948" wp14:editId="65C349A3">
                <wp:simplePos x="0" y="0"/>
                <wp:positionH relativeFrom="column">
                  <wp:posOffset>4953000</wp:posOffset>
                </wp:positionH>
                <wp:positionV relativeFrom="paragraph">
                  <wp:posOffset>247650</wp:posOffset>
                </wp:positionV>
                <wp:extent cx="1409700" cy="895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0970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99083A">
                            <w:pPr>
                              <w:jc w:val="center"/>
                              <w:rPr>
                                <w:lang w:bidi="bn-BD"/>
                              </w:rPr>
                            </w:pPr>
                            <w:r>
                              <w:rPr>
                                <w:rFonts w:hint="cs"/>
                                <w:cs/>
                                <w:lang w:bidi="bn-BD"/>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3D948" id="Rectangle 5" o:spid="_x0000_s1067" style="position:absolute;left:0;text-align:left;margin-left:390pt;margin-top:19.5pt;width:111pt;height:70.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" fillcolor="#3494ba [3204]" strokecolor="#1a495c [1604]" strokeweight="1.5pt">
                <v:stroke endcap="round"/>
                <v:textbox>
                  <w:txbxContent>
                    <w:p w:rsidR="00FD2E7F" w:rsidRDefault="00FD2E7F" w:rsidP="0099083A">
                      <w:pPr>
                        <w:jc w:val="center"/>
                        <w:rPr>
                          <w:lang w:bidi="bn-BD"/>
                        </w:rPr>
                      </w:pPr>
                      <w:r>
                        <w:rPr>
                          <w:rFonts w:hint="cs"/>
                          <w:cs/>
                          <w:lang w:bidi="bn-BD"/>
                        </w:rPr>
                        <w:t>Manager</w:t>
                      </w:r>
                    </w:p>
                  </w:txbxContent>
                </v:textbox>
              </v:rect>
            </w:pict>
          </mc:Fallback>
        </mc:AlternateContent>
      </w:r>
      <w:r>
        <w:rPr>
          <w:noProof/>
          <w:lang w:eastAsia="en-US"/>
        </w:rPr>
        <mc:AlternateContent>
          <mc:Choice Requires="wps">
            <w:drawing>
              <wp:anchor distT="0" distB="0" distL="114300" distR="114300" simplePos="0" relativeHeight="251954176" behindDoc="0" locked="0" layoutInCell="1" allowOverlap="1" wp14:anchorId="0FECF20C" wp14:editId="100E7C32">
                <wp:simplePos x="0" y="0"/>
                <wp:positionH relativeFrom="column">
                  <wp:posOffset>295275</wp:posOffset>
                </wp:positionH>
                <wp:positionV relativeFrom="paragraph">
                  <wp:posOffset>2524125</wp:posOffset>
                </wp:positionV>
                <wp:extent cx="1409700" cy="895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99083A">
                            <w:pPr>
                              <w:jc w:val="center"/>
                              <w:rPr>
                                <w:lang w:bidi="bn-BD"/>
                              </w:rPr>
                            </w:pPr>
                            <w:r>
                              <w:rPr>
                                <w:rFonts w:hint="cs"/>
                                <w:cs/>
                                <w:lang w:bidi="bn-BD"/>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CF20C" id="Rectangle 4" o:spid="_x0000_s1068" style="position:absolute;left:0;text-align:left;margin-left:23.25pt;margin-top:198.75pt;width:111pt;height:70.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" fillcolor="#3494ba [3204]" strokecolor="#1a495c [1604]" strokeweight="1.5pt">
                <v:stroke endcap="round"/>
                <v:textbox>
                  <w:txbxContent>
                    <w:p w:rsidR="00FD2E7F" w:rsidRDefault="00FD2E7F" w:rsidP="0099083A">
                      <w:pPr>
                        <w:jc w:val="center"/>
                        <w:rPr>
                          <w:lang w:bidi="bn-BD"/>
                        </w:rPr>
                      </w:pPr>
                      <w:r>
                        <w:rPr>
                          <w:rFonts w:hint="cs"/>
                          <w:cs/>
                          <w:lang w:bidi="bn-BD"/>
                        </w:rPr>
                        <w:t>Customer</w:t>
                      </w:r>
                    </w:p>
                  </w:txbxContent>
                </v:textbox>
              </v:rect>
            </w:pict>
          </mc:Fallback>
        </mc:AlternateContent>
      </w:r>
      <w:r>
        <w:rPr>
          <w:noProof/>
          <w:lang w:eastAsia="en-US"/>
        </w:rPr>
        <mc:AlternateContent>
          <mc:Choice Requires="wps">
            <w:drawing>
              <wp:anchor distT="0" distB="0" distL="114300" distR="114300" simplePos="0" relativeHeight="251951104" behindDoc="0" locked="0" layoutInCell="1" allowOverlap="1" wp14:anchorId="16BF48BB" wp14:editId="4355FB1C">
                <wp:simplePos x="0" y="0"/>
                <wp:positionH relativeFrom="column">
                  <wp:posOffset>2228850</wp:posOffset>
                </wp:positionH>
                <wp:positionV relativeFrom="paragraph">
                  <wp:posOffset>1076325</wp:posOffset>
                </wp:positionV>
                <wp:extent cx="1628775" cy="895350"/>
                <wp:effectExtent l="0" t="0" r="28575" b="19050"/>
                <wp:wrapNone/>
                <wp:docPr id="1" name="Oval 1"/>
                <wp:cNvGraphicFramePr/>
                <a:graphic xmlns:a="http://schemas.openxmlformats.org/drawingml/2006/main">
                  <a:graphicData uri="http://schemas.microsoft.com/office/word/2010/wordprocessingShape">
                    <wps:wsp>
                      <wps:cNvSpPr/>
                      <wps:spPr>
                        <a:xfrm>
                          <a:off x="0" y="0"/>
                          <a:ext cx="162877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99083A">
                            <w:pPr>
                              <w:jc w:val="center"/>
                              <w:rPr>
                                <w:lang w:bidi="bn-BD"/>
                              </w:rPr>
                            </w:pPr>
                            <w:r>
                              <w:rPr>
                                <w:rFonts w:hint="cs"/>
                                <w:cs/>
                                <w:lang w:bidi="bn-BD"/>
                              </w:rPr>
                              <w:t>Sell’s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F48BB" id="Oval 1" o:spid="_x0000_s1069" style="position:absolute;left:0;text-align:left;margin-left:175.5pt;margin-top:84.75pt;width:128.25pt;height:70.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" fillcolor="#3494ba [3204]" strokecolor="#1a495c [1604]" strokeweight="1.5pt">
                <v:stroke endcap="round"/>
                <v:textbox>
                  <w:txbxContent>
                    <w:p w:rsidR="00FD2E7F" w:rsidRDefault="00FD2E7F" w:rsidP="0099083A">
                      <w:pPr>
                        <w:jc w:val="center"/>
                        <w:rPr>
                          <w:lang w:bidi="bn-BD"/>
                        </w:rPr>
                      </w:pPr>
                      <w:r>
                        <w:rPr>
                          <w:rFonts w:hint="cs"/>
                          <w:cs/>
                          <w:lang w:bidi="bn-BD"/>
                        </w:rPr>
                        <w:t>Sell’s Department</w:t>
                      </w:r>
                    </w:p>
                  </w:txbxContent>
                </v:textbox>
              </v:oval>
            </w:pict>
          </mc:Fallback>
        </mc:AlternateContent>
      </w:r>
      <w:r>
        <w:rPr>
          <w:noProof/>
          <w:lang w:eastAsia="en-US"/>
        </w:rPr>
        <mc:AlternateContent>
          <mc:Choice Requires="wps">
            <w:drawing>
              <wp:anchor distT="0" distB="0" distL="114300" distR="114300" simplePos="0" relativeHeight="251952128" behindDoc="0" locked="0" layoutInCell="1" allowOverlap="1" wp14:anchorId="548F3E75" wp14:editId="165BEDD1">
                <wp:simplePos x="0" y="0"/>
                <wp:positionH relativeFrom="column">
                  <wp:posOffset>4533900</wp:posOffset>
                </wp:positionH>
                <wp:positionV relativeFrom="paragraph">
                  <wp:posOffset>2657475</wp:posOffset>
                </wp:positionV>
                <wp:extent cx="1495425" cy="895350"/>
                <wp:effectExtent l="0" t="0" r="28575" b="19050"/>
                <wp:wrapNone/>
                <wp:docPr id="2" name="Oval 2"/>
                <wp:cNvGraphicFramePr/>
                <a:graphic xmlns:a="http://schemas.openxmlformats.org/drawingml/2006/main">
                  <a:graphicData uri="http://schemas.microsoft.com/office/word/2010/wordprocessingShape">
                    <wps:wsp>
                      <wps:cNvSpPr/>
                      <wps:spPr>
                        <a:xfrm>
                          <a:off x="0" y="0"/>
                          <a:ext cx="149542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99083A">
                            <w:pPr>
                              <w:jc w:val="center"/>
                              <w:rPr>
                                <w:lang w:bidi="bn-BD"/>
                              </w:rPr>
                            </w:pPr>
                            <w:r>
                              <w:rPr>
                                <w:rFonts w:hint="cs"/>
                                <w:cs/>
                                <w:lang w:bidi="bn-BD"/>
                              </w:rPr>
                              <w:t>Account’s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F3E75" id="Oval 2" o:spid="_x0000_s1070" style="position:absolute;left:0;text-align:left;margin-left:357pt;margin-top:209.25pt;width:117.75pt;height:70.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" fillcolor="#3494ba [3204]" strokecolor="#1a495c [1604]" strokeweight="1.5pt">
                <v:stroke endcap="round"/>
                <v:textbox>
                  <w:txbxContent>
                    <w:p w:rsidR="00FD2E7F" w:rsidRDefault="00FD2E7F" w:rsidP="0099083A">
                      <w:pPr>
                        <w:jc w:val="center"/>
                        <w:rPr>
                          <w:lang w:bidi="bn-BD"/>
                        </w:rPr>
                      </w:pPr>
                      <w:r>
                        <w:rPr>
                          <w:rFonts w:hint="cs"/>
                          <w:cs/>
                          <w:lang w:bidi="bn-BD"/>
                        </w:rPr>
                        <w:t>Account’s Department</w:t>
                      </w:r>
                    </w:p>
                  </w:txbxContent>
                </v:textbox>
              </v:oval>
            </w:pict>
          </mc:Fallback>
        </mc:AlternateContent>
      </w:r>
      <w:r>
        <w:rPr>
          <w:noProof/>
          <w:lang w:eastAsia="en-US"/>
        </w:rPr>
        <mc:AlternateContent>
          <mc:Choice Requires="wps">
            <w:drawing>
              <wp:anchor distT="0" distB="0" distL="114300" distR="114300" simplePos="0" relativeHeight="251964416" behindDoc="0" locked="0" layoutInCell="1" allowOverlap="1" wp14:anchorId="5FBF2033" wp14:editId="424323FC">
                <wp:simplePos x="0" y="0"/>
                <wp:positionH relativeFrom="column">
                  <wp:posOffset>0</wp:posOffset>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1418F2" w:rsidRDefault="00FD2E7F" w:rsidP="0099083A">
                            <w:pPr>
                              <w:jc w:val="cente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w14:anchorId="5FBF2033" id="Text Box 14" o:spid="_x0000_s1071" type="#_x0000_t202" style="position:absolute;left:0;text-align:left;margin-left:0;margin-top:0;width:2in;height:2in;z-index:251964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R1J1wIAAOM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" filled="f" stroked="f">
                <v:textbox style="mso-fit-shape-to-text:t">
                  <w:txbxContent>
                    <w:p w:rsidR="00FD2E7F" w:rsidRPr="001418F2" w:rsidRDefault="00FD2E7F" w:rsidP="0099083A">
                      <w:pPr>
                        <w:jc w:val="center"/>
                        <w:rPr>
                          <w:b/>
                          <w:caps/>
                          <w:noProof/>
                          <w:sz w:val="72"/>
                          <w:szCs w:val="72"/>
                          <w:lang w:bidi="bn-BD"/>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r>
        <w:rPr>
          <w:noProof/>
          <w:lang w:eastAsia="en-US"/>
        </w:rPr>
        <mc:AlternateContent>
          <mc:Choice Requires="wps">
            <w:drawing>
              <wp:anchor distT="0" distB="0" distL="114300" distR="114300" simplePos="0" relativeHeight="251960320" behindDoc="0" locked="0" layoutInCell="1" allowOverlap="1" wp14:anchorId="452773F1" wp14:editId="1597C210">
                <wp:simplePos x="0" y="0"/>
                <wp:positionH relativeFrom="column">
                  <wp:posOffset>2924174</wp:posOffset>
                </wp:positionH>
                <wp:positionV relativeFrom="paragraph">
                  <wp:posOffset>105410</wp:posOffset>
                </wp:positionV>
                <wp:extent cx="45719" cy="1524000"/>
                <wp:effectExtent l="76200" t="38100" r="6921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52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AD6A5" id="Straight Arrow Connector 10" o:spid="_x0000_s1026" type="#_x0000_t32" style="position:absolute;margin-left:230.25pt;margin-top:8.3pt;width:3.6pt;height:120pt;flip:x 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" strokecolor="black [3200]" strokeweight="1pt">
                <v:stroke endarrow="open" endcap="round"/>
              </v:shape>
            </w:pict>
          </mc:Fallback>
        </mc:AlternateContent>
      </w:r>
    </w:p>
    <w:p w:rsidR="0099083A" w:rsidRDefault="0099083A" w:rsidP="0099083A">
      <w:r>
        <w:rPr>
          <w:noProof/>
          <w:lang w:eastAsia="en-US"/>
        </w:rPr>
        <mc:AlternateContent>
          <mc:Choice Requires="wps">
            <w:drawing>
              <wp:anchor distT="0" distB="0" distL="114300" distR="114300" simplePos="0" relativeHeight="251966464" behindDoc="0" locked="0" layoutInCell="1" allowOverlap="1" wp14:anchorId="4EC329A6" wp14:editId="3021B207">
                <wp:simplePos x="0" y="0"/>
                <wp:positionH relativeFrom="column">
                  <wp:posOffset>1710691</wp:posOffset>
                </wp:positionH>
                <wp:positionV relativeFrom="paragraph">
                  <wp:posOffset>71120</wp:posOffset>
                </wp:positionV>
                <wp:extent cx="1247775" cy="571500"/>
                <wp:effectExtent l="0" t="247650" r="0" b="247650"/>
                <wp:wrapNone/>
                <wp:docPr id="16" name="Text Box 16"/>
                <wp:cNvGraphicFramePr/>
                <a:graphic xmlns:a="http://schemas.openxmlformats.org/drawingml/2006/main">
                  <a:graphicData uri="http://schemas.microsoft.com/office/word/2010/wordprocessingShape">
                    <wps:wsp>
                      <wps:cNvSpPr txBox="1"/>
                      <wps:spPr>
                        <a:xfrm rot="19616650">
                          <a:off x="0" y="0"/>
                          <a:ext cx="1247775" cy="571500"/>
                        </a:xfrm>
                        <a:prstGeom prst="rect">
                          <a:avLst/>
                        </a:prstGeom>
                        <a:noFill/>
                        <a:ln>
                          <a:noFill/>
                        </a:ln>
                        <a:effectLst/>
                      </wps:spPr>
                      <wps:txbx>
                        <w:txbxContent>
                          <w:p w:rsidR="00FD2E7F" w:rsidRPr="00D820DC" w:rsidRDefault="00FD2E7F" w:rsidP="0099083A">
                            <w:pPr>
                              <w:spacing w:after="0"/>
                              <w:rPr>
                                <w:noProof/>
                                <w:lang w:bidi="bn-BD"/>
                              </w:rPr>
                            </w:pPr>
                            <w:r w:rsidRPr="00D820DC">
                              <w:rPr>
                                <w:rFonts w:hint="cs"/>
                                <w:noProof/>
                                <w:cs/>
                                <w:lang w:bidi="bn-BD"/>
                              </w:rPr>
                              <w:t>Requirement &amp;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29A6" id="Text Box 16" o:spid="_x0000_s1072" type="#_x0000_t202" style="position:absolute;margin-left:134.7pt;margin-top:5.6pt;width:98.25pt;height:45pt;rotation:-2166347fd;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" filled="f" stroked="f">
                <v:textbox>
                  <w:txbxContent>
                    <w:p w:rsidR="00FD2E7F" w:rsidRPr="00D820DC" w:rsidRDefault="00FD2E7F" w:rsidP="0099083A">
                      <w:pPr>
                        <w:spacing w:after="0"/>
                        <w:rPr>
                          <w:noProof/>
                          <w:lang w:bidi="bn-BD"/>
                        </w:rPr>
                      </w:pPr>
                      <w:r w:rsidRPr="00D820DC">
                        <w:rPr>
                          <w:rFonts w:hint="cs"/>
                          <w:noProof/>
                          <w:cs/>
                          <w:lang w:bidi="bn-BD"/>
                        </w:rPr>
                        <w:t>Requirement &amp; payment</w:t>
                      </w:r>
                    </w:p>
                  </w:txbxContent>
                </v:textbox>
              </v:shape>
            </w:pict>
          </mc:Fallback>
        </mc:AlternateContent>
      </w:r>
    </w:p>
    <w:p w:rsidR="0099083A" w:rsidRDefault="0099083A" w:rsidP="0099083A">
      <w:r>
        <w:rPr>
          <w:noProof/>
          <w:lang w:eastAsia="en-US"/>
        </w:rPr>
        <mc:AlternateContent>
          <mc:Choice Requires="wps">
            <w:drawing>
              <wp:anchor distT="0" distB="0" distL="114300" distR="114300" simplePos="0" relativeHeight="251971584" behindDoc="0" locked="0" layoutInCell="1" allowOverlap="1" wp14:anchorId="73A185CD" wp14:editId="1697082E">
                <wp:simplePos x="0" y="0"/>
                <wp:positionH relativeFrom="column">
                  <wp:posOffset>3000375</wp:posOffset>
                </wp:positionH>
                <wp:positionV relativeFrom="paragraph">
                  <wp:posOffset>182880</wp:posOffset>
                </wp:positionV>
                <wp:extent cx="1600200" cy="6191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00200" cy="619125"/>
                        </a:xfrm>
                        <a:prstGeom prst="rect">
                          <a:avLst/>
                        </a:prstGeom>
                        <a:noFill/>
                        <a:ln>
                          <a:noFill/>
                        </a:ln>
                        <a:effectLst/>
                      </wps:spPr>
                      <wps:txbx>
                        <w:txbxContent>
                          <w:p w:rsidR="00FD2E7F" w:rsidRPr="00D820DC" w:rsidRDefault="00FD2E7F" w:rsidP="0099083A">
                            <w:pPr>
                              <w:spacing w:after="0"/>
                              <w:rPr>
                                <w:noProof/>
                                <w:lang w:bidi="bn-BD"/>
                              </w:rPr>
                            </w:pPr>
                            <w:r w:rsidRPr="00D820DC">
                              <w:rPr>
                                <w:rFonts w:hint="cs"/>
                                <w:noProof/>
                                <w:cs/>
                                <w:lang w:bidi="bn-BD"/>
                              </w:rPr>
                              <w:t xml:space="preserve">plot register </w:t>
                            </w:r>
                          </w:p>
                          <w:p w:rsidR="00FD2E7F" w:rsidRPr="00D820DC" w:rsidRDefault="00FD2E7F" w:rsidP="0099083A">
                            <w:pPr>
                              <w:spacing w:after="0"/>
                              <w:rPr>
                                <w:noProof/>
                                <w:lang w:bidi="bn-BD"/>
                              </w:rPr>
                            </w:pPr>
                            <w:r w:rsidRPr="00D820DC">
                              <w:rPr>
                                <w:rFonts w:hint="cs"/>
                                <w:noProof/>
                                <w:cs/>
                                <w:lang w:bidi="bn-BD"/>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85CD" id="Text Box 21" o:spid="_x0000_s1073" type="#_x0000_t202" style="position:absolute;margin-left:236.25pt;margin-top:14.4pt;width:126pt;height:48.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" filled="f" stroked="f">
                <v:textbox>
                  <w:txbxContent>
                    <w:p w:rsidR="00FD2E7F" w:rsidRPr="00D820DC" w:rsidRDefault="00FD2E7F" w:rsidP="0099083A">
                      <w:pPr>
                        <w:spacing w:after="0"/>
                        <w:rPr>
                          <w:noProof/>
                          <w:lang w:bidi="bn-BD"/>
                        </w:rPr>
                      </w:pPr>
                      <w:r w:rsidRPr="00D820DC">
                        <w:rPr>
                          <w:rFonts w:hint="cs"/>
                          <w:noProof/>
                          <w:cs/>
                          <w:lang w:bidi="bn-BD"/>
                        </w:rPr>
                        <w:t xml:space="preserve">plot register </w:t>
                      </w:r>
                    </w:p>
                    <w:p w:rsidR="00FD2E7F" w:rsidRPr="00D820DC" w:rsidRDefault="00FD2E7F" w:rsidP="0099083A">
                      <w:pPr>
                        <w:spacing w:after="0"/>
                        <w:rPr>
                          <w:noProof/>
                          <w:lang w:bidi="bn-BD"/>
                        </w:rPr>
                      </w:pPr>
                      <w:r w:rsidRPr="00D820DC">
                        <w:rPr>
                          <w:rFonts w:hint="cs"/>
                          <w:noProof/>
                          <w:cs/>
                          <w:lang w:bidi="bn-BD"/>
                        </w:rPr>
                        <w:t>documentation</w:t>
                      </w:r>
                    </w:p>
                  </w:txbxContent>
                </v:textbox>
              </v:shape>
            </w:pict>
          </mc:Fallback>
        </mc:AlternateContent>
      </w:r>
      <w:r>
        <w:rPr>
          <w:noProof/>
          <w:lang w:eastAsia="en-US"/>
        </w:rPr>
        <mc:AlternateContent>
          <mc:Choice Requires="wps">
            <w:drawing>
              <wp:anchor distT="0" distB="0" distL="114300" distR="114300" simplePos="0" relativeHeight="251953152" behindDoc="0" locked="0" layoutInCell="1" allowOverlap="1" wp14:anchorId="3B21862E" wp14:editId="102578C4">
                <wp:simplePos x="0" y="0"/>
                <wp:positionH relativeFrom="margin">
                  <wp:align>center</wp:align>
                </wp:positionH>
                <wp:positionV relativeFrom="paragraph">
                  <wp:posOffset>1167765</wp:posOffset>
                </wp:positionV>
                <wp:extent cx="1571625" cy="1000125"/>
                <wp:effectExtent l="0" t="0" r="28575" b="28575"/>
                <wp:wrapNone/>
                <wp:docPr id="3" name="Oval 3"/>
                <wp:cNvGraphicFramePr/>
                <a:graphic xmlns:a="http://schemas.openxmlformats.org/drawingml/2006/main">
                  <a:graphicData uri="http://schemas.microsoft.com/office/word/2010/wordprocessingShape">
                    <wps:wsp>
                      <wps:cNvSpPr/>
                      <wps:spPr>
                        <a:xfrm>
                          <a:off x="0" y="0"/>
                          <a:ext cx="157162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99083A">
                            <w:pPr>
                              <w:jc w:val="center"/>
                              <w:rPr>
                                <w:lang w:bidi="bn-BD"/>
                              </w:rPr>
                            </w:pPr>
                            <w:r>
                              <w:rPr>
                                <w:rFonts w:hint="cs"/>
                                <w:cs/>
                                <w:lang w:bidi="bn-BD"/>
                              </w:rPr>
                              <w:t>Execution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21862E" id="Oval 3" o:spid="_x0000_s1074" style="position:absolute;margin-left:0;margin-top:91.95pt;width:123.75pt;height:78.75pt;z-index:251953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" fillcolor="#3494ba [3204]" strokecolor="#1a495c [1604]" strokeweight="1.5pt">
                <v:stroke endcap="round"/>
                <v:textbox>
                  <w:txbxContent>
                    <w:p w:rsidR="00FD2E7F" w:rsidRDefault="00FD2E7F" w:rsidP="0099083A">
                      <w:pPr>
                        <w:jc w:val="center"/>
                        <w:rPr>
                          <w:lang w:bidi="bn-BD"/>
                        </w:rPr>
                      </w:pPr>
                      <w:r>
                        <w:rPr>
                          <w:rFonts w:hint="cs"/>
                          <w:cs/>
                          <w:lang w:bidi="bn-BD"/>
                        </w:rPr>
                        <w:t>Execution Department</w:t>
                      </w:r>
                    </w:p>
                  </w:txbxContent>
                </v:textbox>
                <w10:wrap anchorx="margin"/>
              </v:oval>
            </w:pict>
          </mc:Fallback>
        </mc:AlternateContent>
      </w:r>
    </w:p>
    <w:p w:rsidR="0099083A" w:rsidRDefault="0099083A" w:rsidP="0099083A"/>
    <w:p w:rsidR="0099083A" w:rsidRDefault="0099083A" w:rsidP="0099083A"/>
    <w:p w:rsidR="0099083A" w:rsidRDefault="0099083A" w:rsidP="0099083A"/>
    <w:p w:rsidR="0099083A" w:rsidRDefault="0099083A" w:rsidP="0099083A">
      <w:r>
        <w:rPr>
          <w:noProof/>
          <w:lang w:eastAsia="en-US"/>
        </w:rPr>
        <mc:AlternateContent>
          <mc:Choice Requires="wps">
            <w:drawing>
              <wp:anchor distT="0" distB="0" distL="114300" distR="114300" simplePos="0" relativeHeight="251959296" behindDoc="0" locked="0" layoutInCell="1" allowOverlap="1" wp14:anchorId="0896B9D1" wp14:editId="19634CC3">
                <wp:simplePos x="0" y="0"/>
                <wp:positionH relativeFrom="column">
                  <wp:posOffset>3790950</wp:posOffset>
                </wp:positionH>
                <wp:positionV relativeFrom="paragraph">
                  <wp:posOffset>85091</wp:posOffset>
                </wp:positionV>
                <wp:extent cx="1009650" cy="6286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100965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47F38" id="Straight Arrow Connector 9" o:spid="_x0000_s1026" type="#_x0000_t32" style="position:absolute;margin-left:298.5pt;margin-top:6.7pt;width:79.5pt;height:49.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" strokecolor="black [3200]" strokeweight="1pt">
                <v:stroke endarrow="open" endcap="round"/>
              </v:shape>
            </w:pict>
          </mc:Fallback>
        </mc:AlternateContent>
      </w:r>
    </w:p>
    <w:p w:rsidR="0099083A" w:rsidRDefault="0099083A" w:rsidP="0099083A"/>
    <w:p w:rsidR="0099083A" w:rsidRDefault="0099083A" w:rsidP="0099083A"/>
    <w:p w:rsidR="0099083A" w:rsidRDefault="0099083A" w:rsidP="0099083A"/>
    <w:p w:rsidR="0099083A" w:rsidRDefault="0099083A" w:rsidP="0099083A"/>
    <w:p w:rsidR="0099083A" w:rsidRDefault="0099083A" w:rsidP="0099083A"/>
    <w:p w:rsidR="0099083A" w:rsidRDefault="0099083A" w:rsidP="0099083A">
      <w:r>
        <w:rPr>
          <w:noProof/>
          <w:lang w:eastAsia="en-US"/>
        </w:rPr>
        <mc:AlternateContent>
          <mc:Choice Requires="wps">
            <w:drawing>
              <wp:anchor distT="0" distB="0" distL="114300" distR="114300" simplePos="0" relativeHeight="251974656" behindDoc="0" locked="0" layoutInCell="1" allowOverlap="1" wp14:anchorId="11849368" wp14:editId="2617C9F6">
                <wp:simplePos x="0" y="0"/>
                <wp:positionH relativeFrom="margin">
                  <wp:align>center</wp:align>
                </wp:positionH>
                <wp:positionV relativeFrom="paragraph">
                  <wp:posOffset>194310</wp:posOffset>
                </wp:positionV>
                <wp:extent cx="1828800" cy="1828800"/>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99083A" w:rsidRDefault="00FD2E7F" w:rsidP="0099083A">
                            <w:pPr>
                              <w:pStyle w:val="intro"/>
                              <w:rPr>
                                <w:b w:val="0"/>
                                <w:color w:val="000000" w:themeColor="text1"/>
                              </w:rPr>
                            </w:pPr>
                            <w:r>
                              <w:rPr>
                                <w:b w:val="0"/>
                                <w:color w:val="000000" w:themeColor="text1"/>
                              </w:rPr>
                              <w:t>Fig: CONTEXT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849368" id="Text Box 37" o:spid="_x0000_s1075" type="#_x0000_t202" style="position:absolute;margin-left:0;margin-top:15.3pt;width:2in;height:2in;z-index:25197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HKAIAAF8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" filled="f" stroked="f">
                <v:textbox style="mso-fit-shape-to-text:t">
                  <w:txbxContent>
                    <w:p w:rsidR="00FD2E7F" w:rsidRPr="0099083A" w:rsidRDefault="00FD2E7F" w:rsidP="0099083A">
                      <w:pPr>
                        <w:pStyle w:val="intro"/>
                        <w:rPr>
                          <w:b w:val="0"/>
                          <w:color w:val="000000" w:themeColor="text1"/>
                        </w:rPr>
                      </w:pPr>
                      <w:r>
                        <w:rPr>
                          <w:b w:val="0"/>
                          <w:color w:val="000000" w:themeColor="text1"/>
                        </w:rPr>
                        <w:t>Fig: CONTEXT DIAGRAM</w:t>
                      </w:r>
                    </w:p>
                  </w:txbxContent>
                </v:textbox>
                <w10:wrap anchorx="margin"/>
              </v:shape>
            </w:pict>
          </mc:Fallback>
        </mc:AlternateContent>
      </w:r>
    </w:p>
    <w:p w:rsidR="0099083A" w:rsidRDefault="0099083A" w:rsidP="0099083A"/>
    <w:p w:rsidR="0099083A" w:rsidRDefault="0099083A" w:rsidP="0099083A"/>
    <w:p w:rsidR="00FD77E0" w:rsidRDefault="00FD77E0" w:rsidP="0099083A"/>
    <w:p w:rsidR="00FD77E0" w:rsidRDefault="00FD77E0" w:rsidP="0099083A"/>
    <w:p w:rsidR="00FD77E0" w:rsidRDefault="00FD77E0" w:rsidP="0099083A"/>
    <w:p w:rsidR="00FD77E0" w:rsidRDefault="00FD77E0" w:rsidP="00FD77E0">
      <w:pPr>
        <w:pStyle w:val="intro"/>
        <w:jc w:val="center"/>
      </w:pPr>
      <w:r>
        <w:t>Appendix B</w:t>
      </w:r>
    </w:p>
    <w:p w:rsidR="00FD77E0" w:rsidRDefault="00FD77E0" w:rsidP="00FD77E0"/>
    <w:p w:rsidR="00FD77E0" w:rsidRDefault="00FD77E0" w:rsidP="00FD77E0">
      <w:r>
        <w:rPr>
          <w:rFonts w:hint="cs"/>
          <w:noProof/>
          <w:lang w:eastAsia="en-US"/>
        </w:rPr>
        <mc:AlternateContent>
          <mc:Choice Requires="wps">
            <w:drawing>
              <wp:anchor distT="0" distB="0" distL="114300" distR="114300" simplePos="0" relativeHeight="251979776" behindDoc="0" locked="0" layoutInCell="1" allowOverlap="1" wp14:anchorId="5559D3D8" wp14:editId="7220F230">
                <wp:simplePos x="0" y="0"/>
                <wp:positionH relativeFrom="column">
                  <wp:posOffset>1514475</wp:posOffset>
                </wp:positionH>
                <wp:positionV relativeFrom="paragraph">
                  <wp:posOffset>9525</wp:posOffset>
                </wp:positionV>
                <wp:extent cx="1809750" cy="1000125"/>
                <wp:effectExtent l="0" t="0" r="19050" b="28575"/>
                <wp:wrapNone/>
                <wp:docPr id="28" name="Oval 28"/>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Customer is in the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59D3D8" id="Oval 28" o:spid="_x0000_s1076" style="position:absolute;margin-left:119.25pt;margin-top:.75pt;width:142.5pt;height:78.75pt;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Customer is in the office</w:t>
                      </w:r>
                    </w:p>
                  </w:txbxContent>
                </v:textbox>
              </v:oval>
            </w:pict>
          </mc:Fallback>
        </mc:AlternateContent>
      </w:r>
    </w:p>
    <w:p w:rsidR="00FD77E0" w:rsidRDefault="00FD77E0" w:rsidP="00FD77E0">
      <w:r>
        <w:rPr>
          <w:rFonts w:hint="cs"/>
          <w:noProof/>
          <w:lang w:eastAsia="en-US"/>
        </w:rPr>
        <mc:AlternateContent>
          <mc:Choice Requires="wps">
            <w:drawing>
              <wp:anchor distT="0" distB="0" distL="114300" distR="114300" simplePos="0" relativeHeight="251983872" behindDoc="0" locked="0" layoutInCell="1" allowOverlap="1" wp14:anchorId="73F2B0F0" wp14:editId="407ADC00">
                <wp:simplePos x="0" y="0"/>
                <wp:positionH relativeFrom="column">
                  <wp:posOffset>4419600</wp:posOffset>
                </wp:positionH>
                <wp:positionV relativeFrom="paragraph">
                  <wp:posOffset>98624</wp:posOffset>
                </wp:positionV>
                <wp:extent cx="1447800" cy="5905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give booking or installment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2B0F0" id="Rectangle 32" o:spid="_x0000_s1077" style="position:absolute;margin-left:348pt;margin-top:7.75pt;width:114pt;height:46.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5igQIAAE4FAAAOAAAAZHJzL2Uyb0RvYy54bWysVE1v2zAMvQ/YfxB0X+2kz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give booking or installment</w:t>
                      </w:r>
                    </w:p>
                  </w:txbxContent>
                </v:textbox>
              </v:rect>
            </w:pict>
          </mc:Fallback>
        </mc:AlternateContent>
      </w:r>
    </w:p>
    <w:p w:rsidR="00FD77E0" w:rsidRDefault="00FD77E0" w:rsidP="00FD77E0"/>
    <w:p w:rsidR="00FD77E0" w:rsidRDefault="00FD77E0" w:rsidP="00FD77E0">
      <w:r>
        <w:rPr>
          <w:rFonts w:hint="cs"/>
          <w:noProof/>
          <w:lang w:eastAsia="en-US"/>
        </w:rPr>
        <mc:AlternateContent>
          <mc:Choice Requires="wps">
            <w:drawing>
              <wp:anchor distT="0" distB="0" distL="114300" distR="114300" simplePos="0" relativeHeight="251988992" behindDoc="0" locked="0" layoutInCell="1" allowOverlap="1" wp14:anchorId="49D087F9" wp14:editId="5FFD2EED">
                <wp:simplePos x="0" y="0"/>
                <wp:positionH relativeFrom="column">
                  <wp:posOffset>3266440</wp:posOffset>
                </wp:positionH>
                <wp:positionV relativeFrom="paragraph">
                  <wp:posOffset>35560</wp:posOffset>
                </wp:positionV>
                <wp:extent cx="1247775" cy="571500"/>
                <wp:effectExtent l="0" t="0" r="66675" b="76200"/>
                <wp:wrapNone/>
                <wp:docPr id="38" name="Straight Arrow Connector 38"/>
                <wp:cNvGraphicFramePr/>
                <a:graphic xmlns:a="http://schemas.openxmlformats.org/drawingml/2006/main">
                  <a:graphicData uri="http://schemas.microsoft.com/office/word/2010/wordprocessingShape">
                    <wps:wsp>
                      <wps:cNvCnPr/>
                      <wps:spPr>
                        <a:xfrm>
                          <a:off x="0" y="0"/>
                          <a:ext cx="124777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9273B" id="Straight Arrow Connector 38" o:spid="_x0000_s1026" type="#_x0000_t32" style="position:absolute;margin-left:257.2pt;margin-top:2.8pt;width:98.25pt;height:4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" strokecolor="#3494ba [3204]" strokeweight="1pt">
                <v:stroke endarrow="open" endcap="round"/>
              </v:shape>
            </w:pict>
          </mc:Fallback>
        </mc:AlternateContent>
      </w:r>
      <w:r>
        <w:rPr>
          <w:rFonts w:hint="cs"/>
          <w:noProof/>
          <w:lang w:eastAsia="en-US"/>
        </w:rPr>
        <mc:AlternateContent>
          <mc:Choice Requires="wps">
            <w:drawing>
              <wp:anchor distT="0" distB="0" distL="114300" distR="114300" simplePos="0" relativeHeight="251985920" behindDoc="0" locked="0" layoutInCell="1" allowOverlap="1" wp14:anchorId="2DEB17F4" wp14:editId="2F02BCB7">
                <wp:simplePos x="0" y="0"/>
                <wp:positionH relativeFrom="column">
                  <wp:posOffset>-114300</wp:posOffset>
                </wp:positionH>
                <wp:positionV relativeFrom="paragraph">
                  <wp:posOffset>248920</wp:posOffset>
                </wp:positionV>
                <wp:extent cx="1447800" cy="5905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go to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B17F4" id="Rectangle 34" o:spid="_x0000_s1078" style="position:absolute;margin-left:-9pt;margin-top:19.6pt;width:114pt;height:46.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tfwIAAE4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go to office</w:t>
                      </w:r>
                    </w:p>
                  </w:txbxContent>
                </v:textbox>
              </v:rect>
            </w:pict>
          </mc:Fallback>
        </mc:AlternateContent>
      </w:r>
    </w:p>
    <w:p w:rsidR="00FD77E0" w:rsidRDefault="00FD77E0" w:rsidP="00FD77E0">
      <w:r>
        <w:rPr>
          <w:rFonts w:hint="cs"/>
          <w:noProof/>
          <w:lang w:eastAsia="en-US"/>
        </w:rPr>
        <mc:AlternateContent>
          <mc:Choice Requires="wps">
            <w:drawing>
              <wp:anchor distT="0" distB="0" distL="114300" distR="114300" simplePos="0" relativeHeight="251994112" behindDoc="0" locked="0" layoutInCell="1" allowOverlap="1" wp14:anchorId="3F035B7C" wp14:editId="7ED97125">
                <wp:simplePos x="0" y="0"/>
                <wp:positionH relativeFrom="column">
                  <wp:posOffset>1038226</wp:posOffset>
                </wp:positionH>
                <wp:positionV relativeFrom="paragraph">
                  <wp:posOffset>48260</wp:posOffset>
                </wp:positionV>
                <wp:extent cx="1012190" cy="1088390"/>
                <wp:effectExtent l="0" t="38100" r="54610" b="35560"/>
                <wp:wrapNone/>
                <wp:docPr id="44" name="Straight Arrow Connector 44"/>
                <wp:cNvGraphicFramePr/>
                <a:graphic xmlns:a="http://schemas.openxmlformats.org/drawingml/2006/main">
                  <a:graphicData uri="http://schemas.microsoft.com/office/word/2010/wordprocessingShape">
                    <wps:wsp>
                      <wps:cNvCnPr/>
                      <wps:spPr>
                        <a:xfrm flipV="1">
                          <a:off x="0" y="0"/>
                          <a:ext cx="1012190" cy="1088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D68E3" id="Straight Arrow Connector 44" o:spid="_x0000_s1026" type="#_x0000_t32" style="position:absolute;margin-left:81.75pt;margin-top:3.8pt;width:79.7pt;height:85.7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1995136" behindDoc="0" locked="0" layoutInCell="1" allowOverlap="1" wp14:anchorId="3764BFAB" wp14:editId="2F19D791">
                <wp:simplePos x="0" y="0"/>
                <wp:positionH relativeFrom="column">
                  <wp:posOffset>3091181</wp:posOffset>
                </wp:positionH>
                <wp:positionV relativeFrom="paragraph">
                  <wp:posOffset>239395</wp:posOffset>
                </wp:positionV>
                <wp:extent cx="1828800" cy="315663"/>
                <wp:effectExtent l="0" t="228600" r="0" b="236855"/>
                <wp:wrapNone/>
                <wp:docPr id="45" name="Text Box 45"/>
                <wp:cNvGraphicFramePr/>
                <a:graphic xmlns:a="http://schemas.openxmlformats.org/drawingml/2006/main">
                  <a:graphicData uri="http://schemas.microsoft.com/office/word/2010/wordprocessingShape">
                    <wps:wsp>
                      <wps:cNvSpPr txBox="1"/>
                      <wps:spPr>
                        <a:xfrm rot="1490628">
                          <a:off x="0" y="0"/>
                          <a:ext cx="1828800" cy="315663"/>
                        </a:xfrm>
                        <a:prstGeom prst="rect">
                          <a:avLst/>
                        </a:prstGeom>
                        <a:noFill/>
                        <a:ln>
                          <a:noFill/>
                        </a:ln>
                        <a:effectLst/>
                      </wps:spPr>
                      <wps:txbx>
                        <w:txbxContent>
                          <w:p w:rsidR="00FD2E7F" w:rsidRPr="00637290" w:rsidRDefault="00FD2E7F" w:rsidP="00FD77E0">
                            <w:pPr>
                              <w:rPr>
                                <w:noProof/>
                                <w:lang w:bidi="bn-BD"/>
                              </w:rPr>
                            </w:pPr>
                            <w:r w:rsidRPr="00637290">
                              <w:rPr>
                                <w:rFonts w:hint="cs"/>
                                <w:noProof/>
                                <w:cs/>
                                <w:lang w:bidi="bn-BD"/>
                              </w:rPr>
                              <w:t>wants to have a plot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4BFAB" id="Text Box 45" o:spid="_x0000_s1079" type="#_x0000_t202" style="position:absolute;margin-left:243.4pt;margin-top:18.85pt;width:2in;height:24.85pt;rotation:1628163fd;z-index:251995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" filled="f" stroked="f">
                <v:textbox>
                  <w:txbxContent>
                    <w:p w:rsidR="00FD2E7F" w:rsidRPr="00637290" w:rsidRDefault="00FD2E7F" w:rsidP="00FD77E0">
                      <w:pPr>
                        <w:rPr>
                          <w:noProof/>
                          <w:lang w:bidi="bn-BD"/>
                        </w:rPr>
                      </w:pPr>
                      <w:r w:rsidRPr="00637290">
                        <w:rPr>
                          <w:rFonts w:hint="cs"/>
                          <w:noProof/>
                          <w:cs/>
                          <w:lang w:bidi="bn-BD"/>
                        </w:rPr>
                        <w:t>wants to have a plot</w:t>
                      </w:r>
                    </w:p>
                  </w:txbxContent>
                </v:textbox>
              </v:shape>
            </w:pict>
          </mc:Fallback>
        </mc:AlternateContent>
      </w:r>
    </w:p>
    <w:p w:rsidR="00FD77E0" w:rsidRDefault="00FD77E0" w:rsidP="00FD77E0">
      <w:r>
        <w:rPr>
          <w:rFonts w:hint="cs"/>
          <w:noProof/>
          <w:lang w:eastAsia="en-US"/>
        </w:rPr>
        <mc:AlternateContent>
          <mc:Choice Requires="wps">
            <w:drawing>
              <wp:anchor distT="0" distB="0" distL="114300" distR="114300" simplePos="0" relativeHeight="251976704" behindDoc="0" locked="0" layoutInCell="1" allowOverlap="1" wp14:anchorId="4B7932B1" wp14:editId="039A936F">
                <wp:simplePos x="0" y="0"/>
                <wp:positionH relativeFrom="page">
                  <wp:posOffset>5305425</wp:posOffset>
                </wp:positionH>
                <wp:positionV relativeFrom="paragraph">
                  <wp:posOffset>12700</wp:posOffset>
                </wp:positionV>
                <wp:extent cx="2105025" cy="1057275"/>
                <wp:effectExtent l="0" t="0" r="28575" b="28575"/>
                <wp:wrapNone/>
                <wp:docPr id="25" name="Oval 25"/>
                <wp:cNvGraphicFramePr/>
                <a:graphic xmlns:a="http://schemas.openxmlformats.org/drawingml/2006/main">
                  <a:graphicData uri="http://schemas.microsoft.com/office/word/2010/wordprocessingShape">
                    <wps:wsp>
                      <wps:cNvSpPr/>
                      <wps:spPr>
                        <a:xfrm>
                          <a:off x="0" y="0"/>
                          <a:ext cx="2105025"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C50714" w:rsidRDefault="00FD2E7F" w:rsidP="00FD77E0">
                            <w:pPr>
                              <w:jc w:val="center"/>
                              <w:rPr>
                                <w:sz w:val="16"/>
                                <w:szCs w:val="16"/>
                                <w:lang w:bidi="bn-BD"/>
                              </w:rPr>
                            </w:pPr>
                            <w:r w:rsidRPr="00C50714">
                              <w:rPr>
                                <w:rFonts w:hint="cs"/>
                                <w:sz w:val="16"/>
                                <w:szCs w:val="16"/>
                                <w:cs/>
                                <w:lang w:bidi="bn-BD"/>
                              </w:rPr>
                              <w:t>Sell’s department gets payment and information about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932B1" id="Oval 25" o:spid="_x0000_s1080" style="position:absolute;margin-left:417.75pt;margin-top:1pt;width:165.75pt;height:83.25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" fillcolor="#3494ba [3204]" strokecolor="#1a495c [1604]" strokeweight="1.5pt">
                <v:stroke endcap="round"/>
                <v:textbox>
                  <w:txbxContent>
                    <w:p w:rsidR="00FD2E7F" w:rsidRPr="00C50714" w:rsidRDefault="00FD2E7F" w:rsidP="00FD77E0">
                      <w:pPr>
                        <w:jc w:val="center"/>
                        <w:rPr>
                          <w:sz w:val="16"/>
                          <w:szCs w:val="16"/>
                          <w:lang w:bidi="bn-BD"/>
                        </w:rPr>
                      </w:pPr>
                      <w:r w:rsidRPr="00C50714">
                        <w:rPr>
                          <w:rFonts w:hint="cs"/>
                          <w:sz w:val="16"/>
                          <w:szCs w:val="16"/>
                          <w:cs/>
                          <w:lang w:bidi="bn-BD"/>
                        </w:rPr>
                        <w:t>Sell’s department gets payment and information about customer</w:t>
                      </w:r>
                    </w:p>
                  </w:txbxContent>
                </v:textbox>
                <w10:wrap anchorx="page"/>
              </v:oval>
            </w:pict>
          </mc:Fallback>
        </mc:AlternateContent>
      </w:r>
    </w:p>
    <w:p w:rsidR="00FD77E0" w:rsidRPr="009C0059" w:rsidRDefault="00FD77E0" w:rsidP="00FD77E0">
      <w:r>
        <w:rPr>
          <w:noProof/>
          <w:lang w:eastAsia="en-US"/>
        </w:rPr>
        <mc:AlternateContent>
          <mc:Choice Requires="wps">
            <w:drawing>
              <wp:anchor distT="0" distB="0" distL="114300" distR="114300" simplePos="0" relativeHeight="252000256" behindDoc="0" locked="0" layoutInCell="1" allowOverlap="1" wp14:anchorId="1DDCCFB4" wp14:editId="3B190123">
                <wp:simplePos x="0" y="0"/>
                <wp:positionH relativeFrom="column">
                  <wp:posOffset>1042670</wp:posOffset>
                </wp:positionH>
                <wp:positionV relativeFrom="paragraph">
                  <wp:posOffset>219075</wp:posOffset>
                </wp:positionV>
                <wp:extent cx="1672442" cy="1828800"/>
                <wp:effectExtent l="0" t="476250" r="0" b="482600"/>
                <wp:wrapNone/>
                <wp:docPr id="50" name="Text Box 50"/>
                <wp:cNvGraphicFramePr/>
                <a:graphic xmlns:a="http://schemas.openxmlformats.org/drawingml/2006/main">
                  <a:graphicData uri="http://schemas.microsoft.com/office/word/2010/wordprocessingShape">
                    <wps:wsp>
                      <wps:cNvSpPr txBox="1"/>
                      <wps:spPr>
                        <a:xfrm rot="19033819">
                          <a:off x="0" y="0"/>
                          <a:ext cx="1672442" cy="1828800"/>
                        </a:xfrm>
                        <a:prstGeom prst="rect">
                          <a:avLst/>
                        </a:prstGeom>
                        <a:noFill/>
                        <a:ln>
                          <a:noFill/>
                        </a:ln>
                        <a:effectLst/>
                      </wps:spPr>
                      <wps:txbx>
                        <w:txbxContent>
                          <w:p w:rsidR="00FD2E7F" w:rsidRPr="00073065" w:rsidRDefault="00FD2E7F" w:rsidP="00FD77E0">
                            <w:pPr>
                              <w:spacing w:after="0"/>
                              <w:rPr>
                                <w:rFonts w:cs="Vrinda"/>
                                <w:noProof/>
                                <w:lang w:bidi="bn-BD"/>
                              </w:rPr>
                            </w:pPr>
                            <w:r>
                              <w:rPr>
                                <w:rFonts w:hint="cs"/>
                                <w:noProof/>
                                <w:cs/>
                                <w:lang w:bidi="bn-BD"/>
                              </w:rPr>
                              <w:t>want to have another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DCCFB4" id="Text Box 50" o:spid="_x0000_s1081" type="#_x0000_t202" style="position:absolute;margin-left:82.1pt;margin-top:17.25pt;width:131.7pt;height:2in;rotation:-2802954fd;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" filled="f" stroked="f">
                <v:textbox style="mso-fit-shape-to-text:t">
                  <w:txbxContent>
                    <w:p w:rsidR="00FD2E7F" w:rsidRPr="00073065" w:rsidRDefault="00FD2E7F" w:rsidP="00FD77E0">
                      <w:pPr>
                        <w:spacing w:after="0"/>
                        <w:rPr>
                          <w:rFonts w:cs="Vrinda"/>
                          <w:noProof/>
                          <w:lang w:bidi="bn-BD"/>
                        </w:rPr>
                      </w:pPr>
                      <w:r>
                        <w:rPr>
                          <w:rFonts w:hint="cs"/>
                          <w:noProof/>
                          <w:cs/>
                          <w:lang w:bidi="bn-BD"/>
                        </w:rPr>
                        <w:t>want to have another plot</w:t>
                      </w:r>
                    </w:p>
                  </w:txbxContent>
                </v:textbox>
              </v:shape>
            </w:pict>
          </mc:Fallback>
        </mc:AlternateContent>
      </w:r>
    </w:p>
    <w:p w:rsidR="00FD77E0" w:rsidRDefault="00FD77E0" w:rsidP="00FD77E0">
      <w:pPr>
        <w:spacing w:after="200" w:line="276" w:lineRule="auto"/>
        <w:rPr>
          <w:b/>
          <w:bCs/>
          <w:sz w:val="28"/>
          <w:szCs w:val="28"/>
        </w:rPr>
      </w:pPr>
      <w:r>
        <w:rPr>
          <w:rFonts w:hint="cs"/>
          <w:noProof/>
          <w:lang w:eastAsia="en-US"/>
        </w:rPr>
        <mc:AlternateContent>
          <mc:Choice Requires="wps">
            <w:drawing>
              <wp:anchor distT="0" distB="0" distL="114300" distR="114300" simplePos="0" relativeHeight="251980800" behindDoc="0" locked="0" layoutInCell="1" allowOverlap="1" wp14:anchorId="4B7A1E3E" wp14:editId="26E70F4F">
                <wp:simplePos x="0" y="0"/>
                <wp:positionH relativeFrom="column">
                  <wp:posOffset>-466725</wp:posOffset>
                </wp:positionH>
                <wp:positionV relativeFrom="paragraph">
                  <wp:posOffset>372745</wp:posOffset>
                </wp:positionV>
                <wp:extent cx="1809750" cy="1000125"/>
                <wp:effectExtent l="0" t="0" r="19050" b="28575"/>
                <wp:wrapNone/>
                <wp:docPr id="29" name="Oval 29"/>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customer has the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7A1E3E" id="Oval 29" o:spid="_x0000_s1082" style="position:absolute;margin-left:-36.75pt;margin-top:29.35pt;width:142.5pt;height:78.75pt;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customer has the plot</w:t>
                      </w:r>
                    </w:p>
                  </w:txbxContent>
                </v:textbox>
              </v:oval>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1996160" behindDoc="0" locked="0" layoutInCell="1" allowOverlap="1" wp14:anchorId="37CE15C1" wp14:editId="78255C4F">
                <wp:simplePos x="0" y="0"/>
                <wp:positionH relativeFrom="margin">
                  <wp:posOffset>3790950</wp:posOffset>
                </wp:positionH>
                <wp:positionV relativeFrom="paragraph">
                  <wp:posOffset>140335</wp:posOffset>
                </wp:positionV>
                <wp:extent cx="135255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352550" cy="1828800"/>
                        </a:xfrm>
                        <a:prstGeom prst="rect">
                          <a:avLst/>
                        </a:prstGeom>
                        <a:noFill/>
                        <a:ln>
                          <a:noFill/>
                        </a:ln>
                        <a:effectLst/>
                      </wps:spPr>
                      <wps:txbx>
                        <w:txbxContent>
                          <w:p w:rsidR="00FD2E7F" w:rsidRPr="00637290" w:rsidRDefault="00FD2E7F" w:rsidP="00FD77E0">
                            <w:pPr>
                              <w:rPr>
                                <w:noProof/>
                                <w:lang w:bidi="bn-BD"/>
                              </w:rPr>
                            </w:pPr>
                            <w:r w:rsidRPr="00637290">
                              <w:rPr>
                                <w:rFonts w:hint="cs"/>
                                <w:noProof/>
                                <w:cs/>
                                <w:lang w:bidi="bn-BD"/>
                              </w:rPr>
                              <w:t>need to update information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CE15C1" id="Text Box 46" o:spid="_x0000_s1083" type="#_x0000_t202" style="position:absolute;margin-left:298.5pt;margin-top:11.05pt;width:106.5pt;height:2in;z-index:25199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" filled="f" stroked="f">
                <v:textbox style="mso-fit-shape-to-text:t">
                  <w:txbxContent>
                    <w:p w:rsidR="00FD2E7F" w:rsidRPr="00637290" w:rsidRDefault="00FD2E7F" w:rsidP="00FD77E0">
                      <w:pPr>
                        <w:rPr>
                          <w:noProof/>
                          <w:lang w:bidi="bn-BD"/>
                        </w:rPr>
                      </w:pPr>
                      <w:r w:rsidRPr="00637290">
                        <w:rPr>
                          <w:rFonts w:hint="cs"/>
                          <w:noProof/>
                          <w:cs/>
                          <w:lang w:bidi="bn-BD"/>
                        </w:rPr>
                        <w:t>need to update information in database</w:t>
                      </w:r>
                    </w:p>
                  </w:txbxContent>
                </v:textbox>
                <w10:wrap anchorx="margin"/>
              </v:shape>
            </w:pict>
          </mc:Fallback>
        </mc:AlternateContent>
      </w:r>
      <w:r>
        <w:rPr>
          <w:rFonts w:hint="cs"/>
          <w:noProof/>
          <w:lang w:eastAsia="en-US"/>
        </w:rPr>
        <mc:AlternateContent>
          <mc:Choice Requires="wps">
            <w:drawing>
              <wp:anchor distT="0" distB="0" distL="114300" distR="114300" simplePos="0" relativeHeight="251990016" behindDoc="0" locked="0" layoutInCell="1" allowOverlap="1" wp14:anchorId="4C5342AD" wp14:editId="3131C9FB">
                <wp:simplePos x="0" y="0"/>
                <wp:positionH relativeFrom="column">
                  <wp:posOffset>6153151</wp:posOffset>
                </wp:positionH>
                <wp:positionV relativeFrom="paragraph">
                  <wp:posOffset>245110</wp:posOffset>
                </wp:positionV>
                <wp:extent cx="54610" cy="3324225"/>
                <wp:effectExtent l="38100" t="0" r="59690" b="66675"/>
                <wp:wrapNone/>
                <wp:docPr id="40" name="Straight Arrow Connector 40"/>
                <wp:cNvGraphicFramePr/>
                <a:graphic xmlns:a="http://schemas.openxmlformats.org/drawingml/2006/main">
                  <a:graphicData uri="http://schemas.microsoft.com/office/word/2010/wordprocessingShape">
                    <wps:wsp>
                      <wps:cNvCnPr/>
                      <wps:spPr>
                        <a:xfrm>
                          <a:off x="0" y="0"/>
                          <a:ext cx="54610" cy="3324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151D5" id="Straight Arrow Connector 40" o:spid="_x0000_s1026" type="#_x0000_t32" style="position:absolute;margin-left:484.5pt;margin-top:19.3pt;width:4.3pt;height:261.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002304" behindDoc="0" locked="0" layoutInCell="1" allowOverlap="1" wp14:anchorId="5E1E6192" wp14:editId="4E921181">
                <wp:simplePos x="0" y="0"/>
                <wp:positionH relativeFrom="column">
                  <wp:posOffset>1695450</wp:posOffset>
                </wp:positionH>
                <wp:positionV relativeFrom="paragraph">
                  <wp:posOffset>-361950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E609A" w:rsidRDefault="00FD2E7F" w:rsidP="00FD77E0">
                            <w:pPr>
                              <w:jc w:val="center"/>
                              <w:rPr>
                                <w:noProof/>
                                <w:color w:val="7E7B99" w:themeColor="text2" w:themeTint="9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1E6192" id="Text Box 39" o:spid="_x0000_s1084" type="#_x0000_t202" style="position:absolute;margin-left:133.5pt;margin-top:-28.5pt;width:2in;height:2in;z-index:25200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" filled="f" stroked="f">
                <v:textbox style="mso-fit-shape-to-text:t">
                  <w:txbxContent>
                    <w:p w:rsidR="00FD2E7F" w:rsidRPr="006E609A" w:rsidRDefault="00FD2E7F" w:rsidP="00FD77E0">
                      <w:pPr>
                        <w:jc w:val="center"/>
                        <w:rPr>
                          <w:noProof/>
                          <w:color w:val="7E7B99" w:themeColor="text2" w:themeTint="9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1992064" behindDoc="0" locked="0" layoutInCell="1" allowOverlap="1" wp14:anchorId="6192C23D" wp14:editId="5632925F">
                <wp:simplePos x="0" y="0"/>
                <wp:positionH relativeFrom="column">
                  <wp:posOffset>3781425</wp:posOffset>
                </wp:positionH>
                <wp:positionV relativeFrom="paragraph">
                  <wp:posOffset>6350</wp:posOffset>
                </wp:positionV>
                <wp:extent cx="1276350" cy="1447800"/>
                <wp:effectExtent l="38100" t="0" r="19050" b="57150"/>
                <wp:wrapNone/>
                <wp:docPr id="42" name="Straight Arrow Connector 42"/>
                <wp:cNvGraphicFramePr/>
                <a:graphic xmlns:a="http://schemas.openxmlformats.org/drawingml/2006/main">
                  <a:graphicData uri="http://schemas.microsoft.com/office/word/2010/wordprocessingShape">
                    <wps:wsp>
                      <wps:cNvCnPr/>
                      <wps:spPr>
                        <a:xfrm flipH="1">
                          <a:off x="0" y="0"/>
                          <a:ext cx="127635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4DF49" id="Straight Arrow Connector 42" o:spid="_x0000_s1026" type="#_x0000_t32" style="position:absolute;margin-left:297.75pt;margin-top:.5pt;width:100.5pt;height:114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" strokecolor="#3494ba [3204]" strokeweight="1pt">
                <v:stroke endarrow="open" endcap="round"/>
              </v:shap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4896" behindDoc="0" locked="0" layoutInCell="1" allowOverlap="1" wp14:anchorId="70DC142A" wp14:editId="45FE8126">
                <wp:simplePos x="0" y="0"/>
                <wp:positionH relativeFrom="column">
                  <wp:posOffset>2609850</wp:posOffset>
                </wp:positionH>
                <wp:positionV relativeFrom="paragraph">
                  <wp:posOffset>135890</wp:posOffset>
                </wp:positionV>
                <wp:extent cx="1447800" cy="3238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447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C142A" id="Rectangle 33" o:spid="_x0000_s1085" style="position:absolute;margin-left:205.5pt;margin-top:10.7pt;width:114pt;height:25.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update database</w:t>
                      </w:r>
                    </w:p>
                  </w:txbxContent>
                </v:textbox>
              </v:rect>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1997184" behindDoc="0" locked="0" layoutInCell="1" allowOverlap="1" wp14:anchorId="524E9112" wp14:editId="2B203F73">
                <wp:simplePos x="0" y="0"/>
                <wp:positionH relativeFrom="margin">
                  <wp:posOffset>4629150</wp:posOffset>
                </wp:positionH>
                <wp:positionV relativeFrom="paragraph">
                  <wp:posOffset>3175</wp:posOffset>
                </wp:positionV>
                <wp:extent cx="1809750" cy="647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09750" cy="647700"/>
                        </a:xfrm>
                        <a:prstGeom prst="rect">
                          <a:avLst/>
                        </a:prstGeom>
                        <a:noFill/>
                        <a:ln>
                          <a:noFill/>
                        </a:ln>
                        <a:effectLst/>
                      </wps:spPr>
                      <wps:txbx>
                        <w:txbxContent>
                          <w:p w:rsidR="00FD2E7F" w:rsidRPr="00637290" w:rsidRDefault="00FD2E7F" w:rsidP="00FD77E0">
                            <w:pPr>
                              <w:spacing w:after="0"/>
                              <w:rPr>
                                <w:lang w:bidi="bn-BD"/>
                              </w:rPr>
                            </w:pPr>
                            <w:r w:rsidRPr="00637290">
                              <w:rPr>
                                <w:rFonts w:hint="cs"/>
                                <w:cs/>
                                <w:lang w:bidi="bn-BD"/>
                              </w:rPr>
                              <w:t>need to transfer payment and report to account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9112" id="Text Box 47" o:spid="_x0000_s1086" type="#_x0000_t202" style="position:absolute;margin-left:364.5pt;margin-top:.25pt;width:142.5pt;height:51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" filled="f" stroked="f">
                <v:textbox>
                  <w:txbxContent>
                    <w:p w:rsidR="00FD2E7F" w:rsidRPr="00637290" w:rsidRDefault="00FD2E7F" w:rsidP="00FD77E0">
                      <w:pPr>
                        <w:spacing w:after="0"/>
                        <w:rPr>
                          <w:lang w:bidi="bn-BD"/>
                        </w:rPr>
                      </w:pPr>
                      <w:r w:rsidRPr="00637290">
                        <w:rPr>
                          <w:rFonts w:hint="cs"/>
                          <w:cs/>
                          <w:lang w:bidi="bn-BD"/>
                        </w:rPr>
                        <w:t>need to transfer payment and report to account department</w:t>
                      </w:r>
                    </w:p>
                  </w:txbxContent>
                </v:textbox>
                <w10:wrap anchorx="margin"/>
              </v:shape>
            </w:pict>
          </mc:Fallback>
        </mc:AlternateContent>
      </w:r>
      <w:r>
        <w:rPr>
          <w:rFonts w:hint="cs"/>
          <w:noProof/>
          <w:lang w:eastAsia="en-US"/>
        </w:rPr>
        <mc:AlternateContent>
          <mc:Choice Requires="wps">
            <w:drawing>
              <wp:anchor distT="0" distB="0" distL="114300" distR="114300" simplePos="0" relativeHeight="251993088" behindDoc="0" locked="0" layoutInCell="1" allowOverlap="1" wp14:anchorId="0F2EE570" wp14:editId="1524B82E">
                <wp:simplePos x="0" y="0"/>
                <wp:positionH relativeFrom="column">
                  <wp:posOffset>628016</wp:posOffset>
                </wp:positionH>
                <wp:positionV relativeFrom="paragraph">
                  <wp:posOffset>165099</wp:posOffset>
                </wp:positionV>
                <wp:extent cx="45719" cy="2362200"/>
                <wp:effectExtent l="38100" t="38100" r="69215" b="19050"/>
                <wp:wrapNone/>
                <wp:docPr id="43" name="Straight Arrow Connector 43"/>
                <wp:cNvGraphicFramePr/>
                <a:graphic xmlns:a="http://schemas.openxmlformats.org/drawingml/2006/main">
                  <a:graphicData uri="http://schemas.microsoft.com/office/word/2010/wordprocessingShape">
                    <wps:wsp>
                      <wps:cNvCnPr/>
                      <wps:spPr>
                        <a:xfrm flipV="1">
                          <a:off x="0" y="0"/>
                          <a:ext cx="45719" cy="236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8EC25" id="Straight Arrow Connector 43" o:spid="_x0000_s1026" type="#_x0000_t32" style="position:absolute;margin-left:49.45pt;margin-top:13pt;width:3.6pt;height:186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" strokecolor="#3494ba [3204]" strokeweight="1pt">
                <v:stroke endarrow="open" endcap="round"/>
              </v:shap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77728" behindDoc="0" locked="0" layoutInCell="1" allowOverlap="1" wp14:anchorId="2438DB58" wp14:editId="34437D63">
                <wp:simplePos x="0" y="0"/>
                <wp:positionH relativeFrom="column">
                  <wp:posOffset>2105025</wp:posOffset>
                </wp:positionH>
                <wp:positionV relativeFrom="paragraph">
                  <wp:posOffset>135890</wp:posOffset>
                </wp:positionV>
                <wp:extent cx="1809750" cy="1000125"/>
                <wp:effectExtent l="0" t="0" r="19050" b="28575"/>
                <wp:wrapNone/>
                <wp:docPr id="26" name="Oval 26"/>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database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38DB58" id="Oval 26" o:spid="_x0000_s1087" style="position:absolute;margin-left:165.75pt;margin-top:10.7pt;width:142.5pt;height:78.7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database updated</w:t>
                      </w:r>
                    </w:p>
                  </w:txbxContent>
                </v:textbox>
              </v:oval>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7968" behindDoc="0" locked="0" layoutInCell="1" allowOverlap="1" wp14:anchorId="79521D5D" wp14:editId="5E3D6189">
                <wp:simplePos x="0" y="0"/>
                <wp:positionH relativeFrom="column">
                  <wp:posOffset>-638176</wp:posOffset>
                </wp:positionH>
                <wp:positionV relativeFrom="paragraph">
                  <wp:posOffset>250190</wp:posOffset>
                </wp:positionV>
                <wp:extent cx="1209675" cy="5905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2096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deliver plot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521D5D" id="Rectangle 36" o:spid="_x0000_s1088" style="position:absolute;margin-left:-50.25pt;margin-top:19.7pt;width:95.25pt;height:46.5pt;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deliver plot to customer</w:t>
                      </w:r>
                    </w:p>
                  </w:txbxContent>
                </v:textbox>
              </v:rect>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2848" behindDoc="0" locked="0" layoutInCell="1" allowOverlap="1" wp14:anchorId="592CDDC5" wp14:editId="2944B991">
                <wp:simplePos x="0" y="0"/>
                <wp:positionH relativeFrom="margin">
                  <wp:align>right</wp:align>
                </wp:positionH>
                <wp:positionV relativeFrom="paragraph">
                  <wp:posOffset>14605</wp:posOffset>
                </wp:positionV>
                <wp:extent cx="1447800" cy="5905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4478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637290" w:rsidRDefault="00FD2E7F" w:rsidP="00FD77E0">
                            <w:pPr>
                              <w:jc w:val="center"/>
                              <w:rPr>
                                <w:sz w:val="16"/>
                                <w:szCs w:val="16"/>
                                <w:lang w:bidi="bn-BD"/>
                              </w:rPr>
                            </w:pPr>
                            <w:r w:rsidRPr="00637290">
                              <w:rPr>
                                <w:rFonts w:hint="cs"/>
                                <w:sz w:val="16"/>
                                <w:szCs w:val="16"/>
                                <w:cs/>
                                <w:lang w:bidi="bn-BD"/>
                              </w:rPr>
                              <w:t>send report and payment to account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CDDC5" id="Rectangle 31" o:spid="_x0000_s1089" style="position:absolute;margin-left:62.8pt;margin-top:1.15pt;width:114pt;height:46.5pt;z-index:2519828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" fillcolor="#3494ba [3204]" strokecolor="#1a495c [1604]" strokeweight="1.5pt">
                <v:stroke endcap="round"/>
                <v:textbox>
                  <w:txbxContent>
                    <w:p w:rsidR="00FD2E7F" w:rsidRPr="00637290" w:rsidRDefault="00FD2E7F" w:rsidP="00FD77E0">
                      <w:pPr>
                        <w:jc w:val="center"/>
                        <w:rPr>
                          <w:sz w:val="16"/>
                          <w:szCs w:val="16"/>
                          <w:lang w:bidi="bn-BD"/>
                        </w:rPr>
                      </w:pPr>
                      <w:r w:rsidRPr="00637290">
                        <w:rPr>
                          <w:rFonts w:hint="cs"/>
                          <w:sz w:val="16"/>
                          <w:szCs w:val="16"/>
                          <w:cs/>
                          <w:lang w:bidi="bn-BD"/>
                        </w:rPr>
                        <w:t>send report and payment to account department</w:t>
                      </w:r>
                    </w:p>
                  </w:txbxContent>
                </v:textbox>
                <w10:wrap anchorx="margin"/>
              </v:rect>
            </w:pict>
          </mc:Fallback>
        </mc:AlternateContent>
      </w:r>
    </w:p>
    <w:p w:rsidR="00FD77E0" w:rsidRDefault="00FD77E0" w:rsidP="00FD77E0">
      <w:pPr>
        <w:rPr>
          <w:lang w:bidi="bn-BD"/>
        </w:rPr>
      </w:pPr>
    </w:p>
    <w:p w:rsidR="00FD77E0" w:rsidRDefault="00FD77E0" w:rsidP="00FD77E0">
      <w:pPr>
        <w:rPr>
          <w:lang w:bidi="bn-BD"/>
        </w:rPr>
      </w:pPr>
      <w:r>
        <w:rPr>
          <w:noProof/>
          <w:lang w:eastAsia="en-US"/>
        </w:rPr>
        <mc:AlternateContent>
          <mc:Choice Requires="wps">
            <w:drawing>
              <wp:anchor distT="0" distB="0" distL="114300" distR="114300" simplePos="0" relativeHeight="251999232" behindDoc="0" locked="0" layoutInCell="1" allowOverlap="1" wp14:anchorId="6CD7DABE" wp14:editId="2FEF9F2A">
                <wp:simplePos x="0" y="0"/>
                <wp:positionH relativeFrom="column">
                  <wp:posOffset>590550</wp:posOffset>
                </wp:positionH>
                <wp:positionV relativeFrom="paragraph">
                  <wp:posOffset>179070</wp:posOffset>
                </wp:positionV>
                <wp:extent cx="1828800" cy="1828800"/>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37290" w:rsidRDefault="00FD2E7F" w:rsidP="00FD77E0">
                            <w:pPr>
                              <w:rPr>
                                <w:lang w:bidi="bn-BD"/>
                              </w:rPr>
                            </w:pPr>
                            <w:r w:rsidRPr="00637290">
                              <w:rPr>
                                <w:rFonts w:hint="cs"/>
                                <w:cs/>
                                <w:lang w:bidi="bn-BD"/>
                              </w:rPr>
                              <w:t>time to deliver the plot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D7DABE" id="Text Box 49" o:spid="_x0000_s1090" type="#_x0000_t202" style="position:absolute;margin-left:46.5pt;margin-top:14.1pt;width:2in;height:2in;z-index:25199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" filled="f" stroked="f">
                <v:textbox style="mso-fit-shape-to-text:t">
                  <w:txbxContent>
                    <w:p w:rsidR="00FD2E7F" w:rsidRPr="00637290" w:rsidRDefault="00FD2E7F" w:rsidP="00FD77E0">
                      <w:pPr>
                        <w:rPr>
                          <w:lang w:bidi="bn-BD"/>
                        </w:rPr>
                      </w:pPr>
                      <w:r w:rsidRPr="00637290">
                        <w:rPr>
                          <w:rFonts w:hint="cs"/>
                          <w:cs/>
                          <w:lang w:bidi="bn-BD"/>
                        </w:rPr>
                        <w:t>time to deliver the plot</w:t>
                      </w:r>
                    </w:p>
                  </w:txbxContent>
                </v:textbox>
              </v:shap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86944" behindDoc="0" locked="0" layoutInCell="1" allowOverlap="1" wp14:anchorId="4277089A" wp14:editId="6B91C2FA">
                <wp:simplePos x="0" y="0"/>
                <wp:positionH relativeFrom="column">
                  <wp:posOffset>2000250</wp:posOffset>
                </wp:positionH>
                <wp:positionV relativeFrom="paragraph">
                  <wp:posOffset>22225</wp:posOffset>
                </wp:positionV>
                <wp:extent cx="1962150" cy="5619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962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C50714" w:rsidRDefault="00FD2E7F" w:rsidP="00FD77E0">
                            <w:pPr>
                              <w:jc w:val="center"/>
                              <w:rPr>
                                <w:sz w:val="16"/>
                                <w:szCs w:val="16"/>
                                <w:lang w:bidi="bn-BD"/>
                              </w:rPr>
                            </w:pPr>
                            <w:r w:rsidRPr="00C50714">
                              <w:rPr>
                                <w:rFonts w:hint="cs"/>
                                <w:sz w:val="16"/>
                                <w:szCs w:val="16"/>
                                <w:cs/>
                                <w:lang w:bidi="bn-BD"/>
                              </w:rPr>
                              <w:t>send</w:t>
                            </w:r>
                            <w:r>
                              <w:rPr>
                                <w:rFonts w:hint="cs"/>
                                <w:sz w:val="16"/>
                                <w:szCs w:val="16"/>
                                <w:cs/>
                                <w:lang w:bidi="bn-BD"/>
                              </w:rPr>
                              <w:t xml:space="preserve"> customer data and plot numbe</w:t>
                            </w:r>
                            <w:r w:rsidRPr="00C50714">
                              <w:rPr>
                                <w:rFonts w:hint="cs"/>
                                <w:sz w:val="16"/>
                                <w:szCs w:val="16"/>
                                <w:cs/>
                                <w:lang w:bidi="bn-BD"/>
                              </w:rPr>
                              <w:t>r to execution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089A" id="Rectangle 35" o:spid="_x0000_s1091" style="position:absolute;margin-left:157.5pt;margin-top:1.75pt;width:154.5pt;height:44.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" fillcolor="#3494ba [3204]" strokecolor="#1a495c [1604]" strokeweight="1.5pt">
                <v:stroke endcap="round"/>
                <v:textbox>
                  <w:txbxContent>
                    <w:p w:rsidR="00FD2E7F" w:rsidRPr="00C50714" w:rsidRDefault="00FD2E7F" w:rsidP="00FD77E0">
                      <w:pPr>
                        <w:jc w:val="center"/>
                        <w:rPr>
                          <w:sz w:val="16"/>
                          <w:szCs w:val="16"/>
                          <w:lang w:bidi="bn-BD"/>
                        </w:rPr>
                      </w:pPr>
                      <w:r w:rsidRPr="00C50714">
                        <w:rPr>
                          <w:rFonts w:hint="cs"/>
                          <w:sz w:val="16"/>
                          <w:szCs w:val="16"/>
                          <w:cs/>
                          <w:lang w:bidi="bn-BD"/>
                        </w:rPr>
                        <w:t>send</w:t>
                      </w:r>
                      <w:r>
                        <w:rPr>
                          <w:rFonts w:hint="cs"/>
                          <w:sz w:val="16"/>
                          <w:szCs w:val="16"/>
                          <w:cs/>
                          <w:lang w:bidi="bn-BD"/>
                        </w:rPr>
                        <w:t xml:space="preserve"> customer data and plot numbe</w:t>
                      </w:r>
                      <w:r w:rsidRPr="00C50714">
                        <w:rPr>
                          <w:rFonts w:hint="cs"/>
                          <w:sz w:val="16"/>
                          <w:szCs w:val="16"/>
                          <w:cs/>
                          <w:lang w:bidi="bn-BD"/>
                        </w:rPr>
                        <w:t>r to execution department</w:t>
                      </w:r>
                    </w:p>
                  </w:txbxContent>
                </v:textbox>
              </v:rect>
            </w:pict>
          </mc:Fallback>
        </mc:AlternateContent>
      </w:r>
      <w:r>
        <w:rPr>
          <w:rFonts w:hint="cs"/>
          <w:noProof/>
          <w:lang w:eastAsia="en-US"/>
        </w:rPr>
        <mc:AlternateContent>
          <mc:Choice Requires="wps">
            <w:drawing>
              <wp:anchor distT="0" distB="0" distL="114300" distR="114300" simplePos="0" relativeHeight="251978752" behindDoc="0" locked="0" layoutInCell="1" allowOverlap="1" wp14:anchorId="29197B90" wp14:editId="51A61B48">
                <wp:simplePos x="0" y="0"/>
                <wp:positionH relativeFrom="page">
                  <wp:posOffset>5683250</wp:posOffset>
                </wp:positionH>
                <wp:positionV relativeFrom="paragraph">
                  <wp:posOffset>135255</wp:posOffset>
                </wp:positionV>
                <wp:extent cx="1809750" cy="1190625"/>
                <wp:effectExtent l="0" t="0" r="19050" b="28575"/>
                <wp:wrapNone/>
                <wp:docPr id="27" name="Oval 27"/>
                <wp:cNvGraphicFramePr/>
                <a:graphic xmlns:a="http://schemas.openxmlformats.org/drawingml/2006/main">
                  <a:graphicData uri="http://schemas.microsoft.com/office/word/2010/wordprocessingShape">
                    <wps:wsp>
                      <wps:cNvSpPr/>
                      <wps:spPr>
                        <a:xfrm>
                          <a:off x="0" y="0"/>
                          <a:ext cx="1809750"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77C28" w:rsidRDefault="00FD2E7F" w:rsidP="00FD77E0">
                            <w:pPr>
                              <w:jc w:val="center"/>
                              <w:rPr>
                                <w:sz w:val="16"/>
                                <w:szCs w:val="16"/>
                                <w:lang w:bidi="bn-BD"/>
                              </w:rPr>
                            </w:pPr>
                            <w:r w:rsidRPr="00277C28">
                              <w:rPr>
                                <w:rFonts w:hint="cs"/>
                                <w:sz w:val="16"/>
                                <w:szCs w:val="16"/>
                                <w:cs/>
                                <w:lang w:bidi="bn-BD"/>
                              </w:rPr>
                              <w:t>Account Dept. has payment and customer data stored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97B90" id="Oval 27" o:spid="_x0000_s1092" style="position:absolute;margin-left:447.5pt;margin-top:10.65pt;width:142.5pt;height:93.75pt;z-index:25197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HKfQIAAE0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" fillcolor="#3494ba [3204]" strokecolor="#1a495c [1604]" strokeweight="1.5pt">
                <v:stroke endcap="round"/>
                <v:textbox>
                  <w:txbxContent>
                    <w:p w:rsidR="00FD2E7F" w:rsidRPr="00277C28" w:rsidRDefault="00FD2E7F" w:rsidP="00FD77E0">
                      <w:pPr>
                        <w:jc w:val="center"/>
                        <w:rPr>
                          <w:sz w:val="16"/>
                          <w:szCs w:val="16"/>
                          <w:lang w:bidi="bn-BD"/>
                        </w:rPr>
                      </w:pPr>
                      <w:r w:rsidRPr="00277C28">
                        <w:rPr>
                          <w:rFonts w:hint="cs"/>
                          <w:sz w:val="16"/>
                          <w:szCs w:val="16"/>
                          <w:cs/>
                          <w:lang w:bidi="bn-BD"/>
                        </w:rPr>
                        <w:t>Account Dept. has payment and customer data stored in database</w:t>
                      </w:r>
                    </w:p>
                  </w:txbxContent>
                </v:textbox>
                <w10:wrap anchorx="page"/>
              </v:oval>
            </w:pict>
          </mc:Fallback>
        </mc:AlternateContent>
      </w:r>
      <w:r>
        <w:rPr>
          <w:rFonts w:hint="cs"/>
          <w:noProof/>
          <w:lang w:eastAsia="en-US"/>
        </w:rPr>
        <mc:AlternateContent>
          <mc:Choice Requires="wps">
            <w:drawing>
              <wp:anchor distT="0" distB="0" distL="114300" distR="114300" simplePos="0" relativeHeight="251981824" behindDoc="0" locked="0" layoutInCell="1" allowOverlap="1" wp14:anchorId="6C716D13" wp14:editId="56725C86">
                <wp:simplePos x="0" y="0"/>
                <wp:positionH relativeFrom="column">
                  <wp:posOffset>-342900</wp:posOffset>
                </wp:positionH>
                <wp:positionV relativeFrom="paragraph">
                  <wp:posOffset>250190</wp:posOffset>
                </wp:positionV>
                <wp:extent cx="1809750" cy="1000125"/>
                <wp:effectExtent l="0" t="0" r="19050" b="28575"/>
                <wp:wrapNone/>
                <wp:docPr id="30" name="Oval 30"/>
                <wp:cNvGraphicFramePr/>
                <a:graphic xmlns:a="http://schemas.openxmlformats.org/drawingml/2006/main">
                  <a:graphicData uri="http://schemas.microsoft.com/office/word/2010/wordprocessingShape">
                    <wps:wsp>
                      <wps:cNvSpPr/>
                      <wps:spPr>
                        <a:xfrm>
                          <a:off x="0" y="0"/>
                          <a:ext cx="18097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6450F6" w:rsidRDefault="00FD2E7F" w:rsidP="00FD77E0">
                            <w:pPr>
                              <w:jc w:val="center"/>
                              <w:rPr>
                                <w:sz w:val="16"/>
                                <w:szCs w:val="16"/>
                                <w:lang w:bidi="bn-BD"/>
                              </w:rPr>
                            </w:pPr>
                            <w:r w:rsidRPr="006450F6">
                              <w:rPr>
                                <w:rFonts w:hint="cs"/>
                                <w:sz w:val="16"/>
                                <w:szCs w:val="16"/>
                                <w:cs/>
                                <w:lang w:bidi="bn-BD"/>
                              </w:rPr>
                              <w:t>plot is regis</w:t>
                            </w:r>
                            <w:r>
                              <w:rPr>
                                <w:rFonts w:hint="cs"/>
                                <w:sz w:val="16"/>
                                <w:szCs w:val="16"/>
                                <w:cs/>
                                <w:lang w:bidi="bn-BD"/>
                              </w:rPr>
                              <w:t>tered and necessary documents are</w:t>
                            </w:r>
                            <w:r w:rsidRPr="006450F6">
                              <w:rPr>
                                <w:rFonts w:hint="cs"/>
                                <w:sz w:val="16"/>
                                <w:szCs w:val="16"/>
                                <w:cs/>
                                <w:lang w:bidi="bn-BD"/>
                              </w:rPr>
                              <w:t xml:space="preserve"> prepared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716D13" id="Oval 30" o:spid="_x0000_s1093" style="position:absolute;margin-left:-27pt;margin-top:19.7pt;width:142.5pt;height:78.7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" fillcolor="#3494ba [3204]" strokecolor="#1a495c [1604]" strokeweight="1.5pt">
                <v:stroke endcap="round"/>
                <v:textbox>
                  <w:txbxContent>
                    <w:p w:rsidR="00FD2E7F" w:rsidRPr="006450F6" w:rsidRDefault="00FD2E7F" w:rsidP="00FD77E0">
                      <w:pPr>
                        <w:jc w:val="center"/>
                        <w:rPr>
                          <w:sz w:val="16"/>
                          <w:szCs w:val="16"/>
                          <w:lang w:bidi="bn-BD"/>
                        </w:rPr>
                      </w:pPr>
                      <w:r w:rsidRPr="006450F6">
                        <w:rPr>
                          <w:rFonts w:hint="cs"/>
                          <w:sz w:val="16"/>
                          <w:szCs w:val="16"/>
                          <w:cs/>
                          <w:lang w:bidi="bn-BD"/>
                        </w:rPr>
                        <w:t>plot is regis</w:t>
                      </w:r>
                      <w:r>
                        <w:rPr>
                          <w:rFonts w:hint="cs"/>
                          <w:sz w:val="16"/>
                          <w:szCs w:val="16"/>
                          <w:cs/>
                          <w:lang w:bidi="bn-BD"/>
                        </w:rPr>
                        <w:t>tered and necessary documents are</w:t>
                      </w:r>
                      <w:r w:rsidRPr="006450F6">
                        <w:rPr>
                          <w:rFonts w:hint="cs"/>
                          <w:sz w:val="16"/>
                          <w:szCs w:val="16"/>
                          <w:cs/>
                          <w:lang w:bidi="bn-BD"/>
                        </w:rPr>
                        <w:t xml:space="preserve"> prepared</w:t>
                      </w:r>
                    </w:p>
                  </w:txbxContent>
                </v:textbox>
              </v:oval>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1991040" behindDoc="0" locked="0" layoutInCell="1" allowOverlap="1" wp14:anchorId="52A4FC5F" wp14:editId="1E72B53C">
                <wp:simplePos x="0" y="0"/>
                <wp:positionH relativeFrom="column">
                  <wp:posOffset>1562100</wp:posOffset>
                </wp:positionH>
                <wp:positionV relativeFrom="paragraph">
                  <wp:posOffset>220980</wp:posOffset>
                </wp:positionV>
                <wp:extent cx="3505200" cy="45719"/>
                <wp:effectExtent l="38100" t="76200" r="19050" b="69215"/>
                <wp:wrapNone/>
                <wp:docPr id="41" name="Straight Arrow Connector 41"/>
                <wp:cNvGraphicFramePr/>
                <a:graphic xmlns:a="http://schemas.openxmlformats.org/drawingml/2006/main">
                  <a:graphicData uri="http://schemas.microsoft.com/office/word/2010/wordprocessingShape">
                    <wps:wsp>
                      <wps:cNvCnPr/>
                      <wps:spPr>
                        <a:xfrm flipH="1" flipV="1">
                          <a:off x="0" y="0"/>
                          <a:ext cx="350520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233A" id="Straight Arrow Connector 41" o:spid="_x0000_s1026" type="#_x0000_t32" style="position:absolute;margin-left:123pt;margin-top:17.4pt;width:276pt;height:3.6pt;flip:x 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" strokecolor="#3494ba [3204]" strokeweight="1pt">
                <v:stroke endarrow="open" endcap="round"/>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1998208" behindDoc="0" locked="0" layoutInCell="1" allowOverlap="1" wp14:anchorId="348C36C0" wp14:editId="021D29F6">
                <wp:simplePos x="0" y="0"/>
                <wp:positionH relativeFrom="column">
                  <wp:posOffset>3278505</wp:posOffset>
                </wp:positionH>
                <wp:positionV relativeFrom="paragraph">
                  <wp:posOffset>7620</wp:posOffset>
                </wp:positionV>
                <wp:extent cx="1828800" cy="1828800"/>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37290" w:rsidRDefault="00FD2E7F" w:rsidP="00FD77E0">
                            <w:pPr>
                              <w:rPr>
                                <w:lang w:bidi="bn-BD"/>
                              </w:rPr>
                            </w:pPr>
                            <w:r w:rsidRPr="00637290">
                              <w:rPr>
                                <w:rFonts w:hint="cs"/>
                                <w:cs/>
                                <w:lang w:bidi="bn-BD"/>
                              </w:rPr>
                              <w:t>payment is completed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8C36C0" id="Text Box 48" o:spid="_x0000_s1094" type="#_x0000_t202" style="position:absolute;margin-left:258.15pt;margin-top:.6pt;width:2in;height:2in;z-index:25199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" filled="f" stroked="f">
                <v:textbox style="mso-fit-shape-to-text:t">
                  <w:txbxContent>
                    <w:p w:rsidR="00FD2E7F" w:rsidRPr="00637290" w:rsidRDefault="00FD2E7F" w:rsidP="00FD77E0">
                      <w:pPr>
                        <w:rPr>
                          <w:lang w:bidi="bn-BD"/>
                        </w:rPr>
                      </w:pPr>
                      <w:r w:rsidRPr="00637290">
                        <w:rPr>
                          <w:rFonts w:hint="cs"/>
                          <w:cs/>
                          <w:lang w:bidi="bn-BD"/>
                        </w:rPr>
                        <w:t>payment is completed</w:t>
                      </w:r>
                    </w:p>
                  </w:txbxContent>
                </v:textbox>
              </v:shape>
            </w:pict>
          </mc:Fallback>
        </mc:AlternateContent>
      </w:r>
      <w:r>
        <w:rPr>
          <w:noProof/>
          <w:lang w:eastAsia="en-US"/>
        </w:rPr>
        <mc:AlternateContent>
          <mc:Choice Requires="wps">
            <w:drawing>
              <wp:anchor distT="0" distB="0" distL="114300" distR="114300" simplePos="0" relativeHeight="252001280" behindDoc="0" locked="0" layoutInCell="1" allowOverlap="1" wp14:anchorId="0EAD1F82" wp14:editId="229E7A2C">
                <wp:simplePos x="0" y="0"/>
                <wp:positionH relativeFrom="column">
                  <wp:posOffset>0</wp:posOffset>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CB7D9B" w:rsidRDefault="00FD2E7F" w:rsidP="00FD77E0">
                            <w:pPr>
                              <w:jc w:val="center"/>
                              <w:rPr>
                                <w:b/>
                                <w:color w:val="CEDB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AD1F82" id="Text Box 51" o:spid="_x0000_s1095" type="#_x0000_t202" style="position:absolute;margin-left:0;margin-top:0;width:2in;height:2in;z-index:25200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nUJwIAAF8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R2gnUJwIAAF8EAAAOAAAAAAAAAAAAAAAAAC4CAABkcnMvZTJvRG9jLnhtbFBL&#10;AQItABQABgAIAAAAIQBLiSbN1gAAAAUBAAAPAAAAAAAAAAAAAAAAAIEEAABkcnMvZG93bnJldi54&#10;bWxQSwUGAAAAAAQABADzAAAAhAUAAAAA&#10;" filled="f" stroked="f">
                <v:textbox style="mso-fit-shape-to-text:t">
                  <w:txbxContent>
                    <w:p w:rsidR="00FD2E7F" w:rsidRPr="00CB7D9B" w:rsidRDefault="00FD2E7F" w:rsidP="00FD77E0">
                      <w:pPr>
                        <w:jc w:val="center"/>
                        <w:rPr>
                          <w:b/>
                          <w:color w:val="CEDB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D77E0" w:rsidRDefault="00FD77E0" w:rsidP="00FD77E0">
      <w:pPr>
        <w:rPr>
          <w:lang w:bidi="bn-BD"/>
        </w:rPr>
      </w:pPr>
    </w:p>
    <w:p w:rsidR="00FD77E0" w:rsidRDefault="00FD77E0" w:rsidP="00FD77E0">
      <w:pPr>
        <w:rPr>
          <w:lang w:bidi="bn-BD"/>
        </w:rPr>
      </w:pPr>
      <w:r>
        <w:rPr>
          <w:noProof/>
          <w:lang w:eastAsia="en-US"/>
        </w:rPr>
        <mc:AlternateContent>
          <mc:Choice Requires="wps">
            <w:drawing>
              <wp:anchor distT="0" distB="0" distL="114300" distR="114300" simplePos="0" relativeHeight="252003328" behindDoc="0" locked="0" layoutInCell="1" allowOverlap="1" wp14:anchorId="7753FFC6" wp14:editId="6C883415">
                <wp:simplePos x="0" y="0"/>
                <wp:positionH relativeFrom="margin">
                  <wp:posOffset>1149350</wp:posOffset>
                </wp:positionH>
                <wp:positionV relativeFrom="paragraph">
                  <wp:posOffset>12700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FD77E0" w:rsidRDefault="00FD2E7F" w:rsidP="00FD77E0">
                            <w:pPr>
                              <w:pStyle w:val="intro"/>
                              <w:rPr>
                                <w:color w:val="000000" w:themeColor="text1"/>
                              </w:rPr>
                            </w:pPr>
                            <w:r>
                              <w:rPr>
                                <w:color w:val="000000" w:themeColor="text1"/>
                              </w:rPr>
                              <w:t xml:space="preserve">Fig: </w:t>
                            </w:r>
                            <w:r w:rsidRPr="00FD77E0">
                              <w:rPr>
                                <w:color w:val="000000" w:themeColor="text1"/>
                              </w:rPr>
                              <w:t>STATE TRANSITION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53FFC6" id="Text Box 52" o:spid="_x0000_s1096" type="#_x0000_t202" style="position:absolute;margin-left:90.5pt;margin-top:1pt;width:2in;height:2in;z-index:2520033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PWKAIAAF8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" filled="f" stroked="f">
                <v:textbox style="mso-fit-shape-to-text:t">
                  <w:txbxContent>
                    <w:p w:rsidR="00FD2E7F" w:rsidRPr="00FD77E0" w:rsidRDefault="00FD2E7F" w:rsidP="00FD77E0">
                      <w:pPr>
                        <w:pStyle w:val="intro"/>
                        <w:rPr>
                          <w:color w:val="000000" w:themeColor="text1"/>
                        </w:rPr>
                      </w:pPr>
                      <w:r>
                        <w:rPr>
                          <w:color w:val="000000" w:themeColor="text1"/>
                        </w:rPr>
                        <w:t xml:space="preserve">Fig: </w:t>
                      </w:r>
                      <w:r w:rsidRPr="00FD77E0">
                        <w:rPr>
                          <w:color w:val="000000" w:themeColor="text1"/>
                        </w:rPr>
                        <w:t>STATE TRANSITION DIAGRAM</w:t>
                      </w:r>
                    </w:p>
                  </w:txbxContent>
                </v:textbox>
                <w10:wrap anchorx="margin"/>
              </v:shape>
            </w:pict>
          </mc:Fallback>
        </mc:AlternateContent>
      </w:r>
    </w:p>
    <w:p w:rsidR="00FD77E0" w:rsidRDefault="00FD77E0" w:rsidP="00FD77E0">
      <w:pPr>
        <w:rPr>
          <w:lang w:bidi="bn-BD"/>
        </w:rPr>
      </w:pPr>
    </w:p>
    <w:p w:rsidR="00FD77E0" w:rsidRDefault="00FD77E0" w:rsidP="00FD77E0">
      <w:pPr>
        <w:pStyle w:val="ListParagraph"/>
        <w:spacing w:after="200" w:line="276" w:lineRule="auto"/>
        <w:rPr>
          <w:b/>
          <w:bCs/>
          <w:sz w:val="28"/>
          <w:szCs w:val="28"/>
        </w:rPr>
      </w:pPr>
    </w:p>
    <w:p w:rsidR="00FD77E0" w:rsidRDefault="00FD77E0" w:rsidP="00FD77E0">
      <w:pPr>
        <w:pStyle w:val="intro"/>
        <w:jc w:val="center"/>
      </w:pPr>
      <w:r>
        <w:t>Appendix C</w:t>
      </w:r>
    </w:p>
    <w:p w:rsidR="00FD77E0" w:rsidRDefault="00FD77E0" w:rsidP="00FD77E0">
      <w:pPr>
        <w:spacing w:after="200" w:line="276" w:lineRule="auto"/>
        <w:ind w:left="360"/>
        <w:rPr>
          <w:b/>
          <w:bCs/>
          <w:sz w:val="28"/>
          <w:szCs w:val="28"/>
        </w:rPr>
      </w:pPr>
    </w:p>
    <w:p w:rsidR="00FD77E0" w:rsidRDefault="00FD77E0" w:rsidP="00FD77E0">
      <w:pPr>
        <w:spacing w:after="200" w:line="276" w:lineRule="auto"/>
        <w:ind w:left="360"/>
        <w:rPr>
          <w:b/>
          <w:bCs/>
          <w:sz w:val="28"/>
          <w:szCs w:val="28"/>
        </w:rPr>
      </w:pPr>
    </w:p>
    <w:p w:rsidR="00FD77E0" w:rsidRDefault="00FD77E0" w:rsidP="00FD77E0">
      <w:pPr>
        <w:spacing w:after="200" w:line="276" w:lineRule="auto"/>
        <w:ind w:left="360"/>
        <w:rPr>
          <w:b/>
          <w:bCs/>
          <w:sz w:val="28"/>
          <w:szCs w:val="28"/>
        </w:rPr>
      </w:pP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2012544" behindDoc="0" locked="0" layoutInCell="1" allowOverlap="1" wp14:anchorId="30B06E5A" wp14:editId="7B8652FA">
                <wp:simplePos x="0" y="0"/>
                <wp:positionH relativeFrom="margin">
                  <wp:align>center</wp:align>
                </wp:positionH>
                <wp:positionV relativeFrom="paragraph">
                  <wp:posOffset>-441325</wp:posOffset>
                </wp:positionV>
                <wp:extent cx="1504950" cy="755650"/>
                <wp:effectExtent l="0" t="0" r="19050" b="25400"/>
                <wp:wrapNone/>
                <wp:docPr id="117" name="Oval 117"/>
                <wp:cNvGraphicFramePr/>
                <a:graphic xmlns:a="http://schemas.openxmlformats.org/drawingml/2006/main">
                  <a:graphicData uri="http://schemas.microsoft.com/office/word/2010/wordprocessingShape">
                    <wps:wsp>
                      <wps:cNvSpPr/>
                      <wps:spPr>
                        <a:xfrm>
                          <a:off x="0" y="0"/>
                          <a:ext cx="1504950" cy="755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06E5A" id="Oval 117" o:spid="_x0000_s1097" style="position:absolute;margin-left:0;margin-top:-34.75pt;width:118.5pt;height:59.5pt;z-index:252012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communicate</w:t>
                      </w:r>
                    </w:p>
                  </w:txbxContent>
                </v:textbox>
                <w10:wrap anchorx="margin"/>
              </v:oval>
            </w:pict>
          </mc:Fallback>
        </mc:AlternateContent>
      </w:r>
      <w:r>
        <w:rPr>
          <w:rFonts w:hint="cs"/>
          <w:noProof/>
          <w:lang w:eastAsia="en-US"/>
        </w:rPr>
        <mc:AlternateContent>
          <mc:Choice Requires="wps">
            <w:drawing>
              <wp:anchor distT="0" distB="0" distL="114300" distR="114300" simplePos="0" relativeHeight="252023808" behindDoc="0" locked="0" layoutInCell="1" allowOverlap="1" wp14:anchorId="6B2A2A51" wp14:editId="4BA65C09">
                <wp:simplePos x="0" y="0"/>
                <wp:positionH relativeFrom="column">
                  <wp:posOffset>3686175</wp:posOffset>
                </wp:positionH>
                <wp:positionV relativeFrom="paragraph">
                  <wp:posOffset>-114300</wp:posOffset>
                </wp:positionV>
                <wp:extent cx="1676400" cy="733425"/>
                <wp:effectExtent l="0" t="0" r="19050" b="28575"/>
                <wp:wrapNone/>
                <wp:docPr id="128" name="Straight Connector 128"/>
                <wp:cNvGraphicFramePr/>
                <a:graphic xmlns:a="http://schemas.openxmlformats.org/drawingml/2006/main">
                  <a:graphicData uri="http://schemas.microsoft.com/office/word/2010/wordprocessingShape">
                    <wps:wsp>
                      <wps:cNvCnPr/>
                      <wps:spPr>
                        <a:xfrm>
                          <a:off x="0" y="0"/>
                          <a:ext cx="16764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C2160" id="Straight Connector 128"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9pt" to="422.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044288" behindDoc="0" locked="0" layoutInCell="1" allowOverlap="1" wp14:anchorId="4825B3CA" wp14:editId="696F2326">
                <wp:simplePos x="0" y="0"/>
                <wp:positionH relativeFrom="column">
                  <wp:posOffset>836930</wp:posOffset>
                </wp:positionH>
                <wp:positionV relativeFrom="paragraph">
                  <wp:posOffset>24765</wp:posOffset>
                </wp:positionV>
                <wp:extent cx="1828800" cy="18288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requirement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25B3CA" id="Text Box 148" o:spid="_x0000_s1098" type="#_x0000_t202" style="position:absolute;margin-left:65.9pt;margin-top:1.95pt;width:2in;height:2in;z-index:252044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4YKAIAAGE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" filled="f" stroked="f">
                <v:textbox style="mso-fit-shape-to-text:t">
                  <w:txbxContent>
                    <w:p w:rsidR="00FD2E7F" w:rsidRPr="004A40AB" w:rsidRDefault="00FD2E7F" w:rsidP="00FD77E0">
                      <w:pPr>
                        <w:rPr>
                          <w:noProof/>
                          <w:lang w:bidi="bn-BD"/>
                        </w:rPr>
                      </w:pPr>
                      <w:r w:rsidRPr="004A40AB">
                        <w:rPr>
                          <w:rFonts w:hint="cs"/>
                          <w:noProof/>
                          <w:cs/>
                          <w:lang w:bidi="bn-BD"/>
                        </w:rPr>
                        <w:t>requirement</w:t>
                      </w:r>
                    </w:p>
                  </w:txbxContent>
                </v:textbox>
              </v:shape>
            </w:pict>
          </mc:Fallback>
        </mc:AlternateContent>
      </w:r>
      <w:r>
        <w:rPr>
          <w:noProof/>
          <w:lang w:eastAsia="en-US"/>
        </w:rPr>
        <mc:AlternateContent>
          <mc:Choice Requires="wps">
            <w:drawing>
              <wp:anchor distT="0" distB="0" distL="114300" distR="114300" simplePos="0" relativeHeight="252043264" behindDoc="0" locked="0" layoutInCell="1" allowOverlap="1" wp14:anchorId="67A44FAE" wp14:editId="2591AF1D">
                <wp:simplePos x="0" y="0"/>
                <wp:positionH relativeFrom="column">
                  <wp:posOffset>3952875</wp:posOffset>
                </wp:positionH>
                <wp:positionV relativeFrom="paragraph">
                  <wp:posOffset>-137795</wp:posOffset>
                </wp:positionV>
                <wp:extent cx="1828800" cy="1828800"/>
                <wp:effectExtent l="0" t="76200" r="10160" b="91440"/>
                <wp:wrapNone/>
                <wp:docPr id="147" name="Text Box 147"/>
                <wp:cNvGraphicFramePr/>
                <a:graphic xmlns:a="http://schemas.openxmlformats.org/drawingml/2006/main">
                  <a:graphicData uri="http://schemas.microsoft.com/office/word/2010/wordprocessingShape">
                    <wps:wsp>
                      <wps:cNvSpPr txBox="1"/>
                      <wps:spPr>
                        <a:xfrm rot="634882">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fulfill requirement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A44FAE" id="Text Box 147" o:spid="_x0000_s1099" type="#_x0000_t202" style="position:absolute;margin-left:311.25pt;margin-top:-10.85pt;width:2in;height:2in;rotation:693460fd;z-index:252043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" filled="f" stroked="f">
                <v:textbox style="mso-fit-shape-to-text:t">
                  <w:txbxContent>
                    <w:p w:rsidR="00FD2E7F" w:rsidRPr="004A40AB" w:rsidRDefault="00FD2E7F" w:rsidP="00FD77E0">
                      <w:pPr>
                        <w:rPr>
                          <w:noProof/>
                          <w:lang w:bidi="bn-BD"/>
                        </w:rPr>
                      </w:pPr>
                      <w:r w:rsidRPr="004A40AB">
                        <w:rPr>
                          <w:rFonts w:hint="cs"/>
                          <w:noProof/>
                          <w:cs/>
                          <w:lang w:bidi="bn-BD"/>
                        </w:rPr>
                        <w:t>fulfill requirement</w:t>
                      </w:r>
                    </w:p>
                  </w:txbxContent>
                </v:textbox>
              </v:shape>
            </w:pict>
          </mc:Fallback>
        </mc:AlternateContent>
      </w:r>
      <w:r>
        <w:rPr>
          <w:rFonts w:hint="cs"/>
          <w:noProof/>
          <w:lang w:eastAsia="en-US"/>
        </w:rPr>
        <mc:AlternateContent>
          <mc:Choice Requires="wps">
            <w:drawing>
              <wp:anchor distT="0" distB="0" distL="114300" distR="114300" simplePos="0" relativeHeight="252006400" behindDoc="0" locked="0" layoutInCell="1" allowOverlap="1" wp14:anchorId="60F7AA66" wp14:editId="1850F41B">
                <wp:simplePos x="0" y="0"/>
                <wp:positionH relativeFrom="column">
                  <wp:posOffset>5334000</wp:posOffset>
                </wp:positionH>
                <wp:positionV relativeFrom="paragraph">
                  <wp:posOffset>-304800</wp:posOffset>
                </wp:positionV>
                <wp:extent cx="28575" cy="590550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28575" cy="590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A56293" id="Straight Connector 54" o:spid="_x0000_s1026" style="position:absolute;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0pt,-24pt" to="422.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05376" behindDoc="0" locked="0" layoutInCell="1" allowOverlap="1" wp14:anchorId="74B17C9B" wp14:editId="58064D7A">
                <wp:simplePos x="0" y="0"/>
                <wp:positionH relativeFrom="column">
                  <wp:posOffset>619125</wp:posOffset>
                </wp:positionH>
                <wp:positionV relativeFrom="paragraph">
                  <wp:posOffset>-304800</wp:posOffset>
                </wp:positionV>
                <wp:extent cx="28575" cy="590550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28575" cy="5905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C94B5D" id="Straight Connector 53" o:spid="_x0000_s1026" style="position:absolute;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5pt,-24pt" to="51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22784" behindDoc="0" locked="0" layoutInCell="1" allowOverlap="1" wp14:anchorId="04D7353D" wp14:editId="4F22188F">
                <wp:simplePos x="0" y="0"/>
                <wp:positionH relativeFrom="column">
                  <wp:posOffset>704850</wp:posOffset>
                </wp:positionH>
                <wp:positionV relativeFrom="paragraph">
                  <wp:posOffset>28575</wp:posOffset>
                </wp:positionV>
                <wp:extent cx="1495425" cy="603885"/>
                <wp:effectExtent l="0" t="0" r="28575" b="24765"/>
                <wp:wrapNone/>
                <wp:docPr id="127" name="Straight Connector 127"/>
                <wp:cNvGraphicFramePr/>
                <a:graphic xmlns:a="http://schemas.openxmlformats.org/drawingml/2006/main">
                  <a:graphicData uri="http://schemas.microsoft.com/office/word/2010/wordprocessingShape">
                    <wps:wsp>
                      <wps:cNvCnPr/>
                      <wps:spPr>
                        <a:xfrm flipV="1">
                          <a:off x="0" y="0"/>
                          <a:ext cx="1495425" cy="603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38A13" id="Straight Connector 127" o:spid="_x0000_s1026" style="position:absolute;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5pt" to="173.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" strokecolor="#3494ba [3204]" strokeweight="1pt">
                <v:stroke endcap="round"/>
              </v:lin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41216" behindDoc="0" locked="0" layoutInCell="1" allowOverlap="1" wp14:anchorId="6A151704" wp14:editId="4620D1F7">
                <wp:simplePos x="0" y="0"/>
                <wp:positionH relativeFrom="column">
                  <wp:posOffset>3952875</wp:posOffset>
                </wp:positionH>
                <wp:positionV relativeFrom="paragraph">
                  <wp:posOffset>294640</wp:posOffset>
                </wp:positionV>
                <wp:extent cx="1828800" cy="18288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prepare delivery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151704" id="Text Box 145" o:spid="_x0000_s1100" type="#_x0000_t202" style="position:absolute;margin-left:311.25pt;margin-top:23.2pt;width:2in;height:2in;z-index:252041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NMKQIAAGE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" filled="f" stroked="f">
                <v:textbox style="mso-fit-shape-to-text:t">
                  <w:txbxContent>
                    <w:p w:rsidR="00FD2E7F" w:rsidRPr="004A40AB" w:rsidRDefault="00FD2E7F" w:rsidP="00FD77E0">
                      <w:pPr>
                        <w:rPr>
                          <w:noProof/>
                          <w:lang w:bidi="bn-BD"/>
                        </w:rPr>
                      </w:pPr>
                      <w:r w:rsidRPr="004A40AB">
                        <w:rPr>
                          <w:rFonts w:hint="cs"/>
                          <w:noProof/>
                          <w:cs/>
                          <w:lang w:bidi="bn-BD"/>
                        </w:rPr>
                        <w:t>prepare delivery</w:t>
                      </w:r>
                    </w:p>
                  </w:txbxContent>
                </v:textbox>
              </v:shape>
            </w:pict>
          </mc:Fallback>
        </mc:AlternateContent>
      </w:r>
      <w:r>
        <w:rPr>
          <w:noProof/>
          <w:lang w:eastAsia="en-US"/>
        </w:rPr>
        <mc:AlternateContent>
          <mc:Choice Requires="wpg">
            <w:drawing>
              <wp:anchor distT="0" distB="0" distL="114300" distR="114300" simplePos="0" relativeHeight="252007424" behindDoc="0" locked="0" layoutInCell="1" allowOverlap="1" wp14:anchorId="7423BE94" wp14:editId="1A532968">
                <wp:simplePos x="0" y="0"/>
                <wp:positionH relativeFrom="column">
                  <wp:posOffset>-217805</wp:posOffset>
                </wp:positionH>
                <wp:positionV relativeFrom="paragraph">
                  <wp:posOffset>21590</wp:posOffset>
                </wp:positionV>
                <wp:extent cx="321945" cy="678180"/>
                <wp:effectExtent l="38100" t="0" r="59055" b="83820"/>
                <wp:wrapNone/>
                <wp:docPr id="107" name="Group 107"/>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102" name="Oval 102"/>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105" name="Straight Connector 105"/>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106" name="Straight Connector 106"/>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67F830B" id="Group 107" o:spid="_x0000_s1026" style="position:absolute;margin-left:-17.15pt;margin-top:1.7pt;width:25.35pt;height:53.4pt;z-index:252007424"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">
                <v:oval id="Oval 102"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5ocIA&#10;AADcAAAADwAAAGRycy9kb3ducmV2LnhtbERPTWvCQBC9F/wPyxR6KbpRwUp0FbEteCvGFq9Ddkxi&#10;s7Nhd6rpv3cLQm/zeJ+zXPeuVRcKsfFsYDzKQBGX3jZcGfg8vA/noKIgW2w9k4FfirBeDR6WmFt/&#10;5T1dCqlUCuGYo4FapMu1jmVNDuPId8SJO/ngUBIMlbYBrynctXqSZTPtsOHUUGNH25rK7+LHGShm&#10;7bN87eTlIG/H+cc5voapPRvz9NhvFqCEevkX3907m+ZnE/h7Jl2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mhwgAAANwAAAAPAAAAAAAAAAAAAAAAAJgCAABkcnMvZG93&#10;bnJldi54bWxQSwUGAAAAAAQABAD1AAAAhwMAAAAA&#10;" fillcolor="white [3201]" strokecolor="black [3200]" strokeweight="1.5pt">
                  <v:stroke endcap="round"/>
                </v:oval>
                <v:line id="Straight Connector 103"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KpsMAAADcAAAADwAAAGRycy9kb3ducmV2LnhtbERPzWrCQBC+F3yHZYReRDe22kp0Fa0I&#10;igdr0gcYsmMSzM6G7Krx7V1B6G0+vt+ZLVpTiSs1rrSsYDiIQBBnVpecK/hLN/0JCOeRNVaWScGd&#10;HCzmnbcZxtre+EjXxOcihLCLUUHhfR1L6bKCDLqBrYkDd7KNQR9gk0vd4C2Em0p+RNGXNFhyaCiw&#10;pp+CsnNyMQp2y1H7zWmSHdartd2Xv71xKi9KvXfb5RSEp9b/i1/urQ7zo094PhMu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hiqbDAAAA3AAAAA8AAAAAAAAAAAAA&#10;AAAAoQIAAGRycy9kb3ducmV2LnhtbFBLBQYAAAAABAAEAPkAAACRAwAAAAA=&#10;" strokecolor="black [3200]" strokeweight="1.5pt">
                  <v:stroke endcap="round"/>
                </v:line>
                <v:line id="Straight Connector 104"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7LMMAAADcAAAADwAAAGRycy9kb3ducmV2LnhtbERPS4vCMBC+C/6HMII3TRWRpRpFFHfV&#10;Pfm47G22mW27NpPSRFv99UYQvM3H95zpvDGFuFLlcssKBv0IBHFidc6pgtNx3fsA4TyyxsIyKbiR&#10;g/ms3ZpirG3Ne7oefCpCCLsYFWTel7GULsnIoOvbkjhwf7Yy6AOsUqkrrEO4KeQwisbSYM6hIcOS&#10;lhkl58PFKLgPC/25Ol9+d4v99/+4tj9fzXarVLfTLCYgPDX+LX65NzrMj0b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quyzDAAAA3AAAAA8AAAAAAAAAAAAA&#10;AAAAoQIAAGRycy9kb3ducmV2LnhtbFBLBQYAAAAABAAEAPkAAACRAwAAAAA=&#10;" strokecolor="black [3200]" strokeweight="1.5pt">
                  <v:stroke endcap="round"/>
                </v:line>
                <v:line id="Straight Connector 105"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3ScIAAADcAAAADwAAAGRycy9kb3ducmV2LnhtbERP24rCMBB9X/Afwgi+iKaKN6pRvCDs&#10;sg+rrR8wNGNbbCaliVr/frMg7NscznVWm9ZU4kGNKy0rGA0jEMSZ1SXnCi7pcbAA4TyyxsoyKXiR&#10;g82687HCWNsnn+mR+FyEEHYxKii8r2MpXVaQQTe0NXHgrrYx6ANscqkbfIZwU8lxFM2kwZJDQ4E1&#10;7QvKbsndKPjaTto5p0n2c9gd7Hd56k9TeVeq1223SxCeWv8vfrs/dZgfTeHvmXCB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S3ScIAAADcAAAADwAAAAAAAAAAAAAA&#10;AAChAgAAZHJzL2Rvd25yZXYueG1sUEsFBgAAAAAEAAQA+QAAAJADAAAAAA==&#10;" strokecolor="black [3200]" strokeweight="1.5pt">
                  <v:stroke endcap="round"/>
                </v:line>
                <v:line id="Straight Connector 106"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AwMIAAADcAAAADwAAAGRycy9kb3ducmV2LnhtbERPTYvCMBC9L+x/CCPsbU31UKRrFFFW&#10;Vz2pe/E2NmNbbSalibb6640geJvH+5zhuDWluFLtCssKet0IBHFqdcGZgv/d7/cAhPPIGkvLpOBG&#10;Dsajz48hJto2vKHr1mcihLBLUEHufZVI6dKcDLqurYgDd7S1QR9gnUldYxPCTSn7URRLgwWHhhwr&#10;muaUnrcXo+DeL/V8dr4cVpPN+hQ3dr9ol0ulvjrt5AeEp9a/xS/3nw7zoxiez4QL5O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SAwMIAAADcAAAADwAAAAAAAAAAAAAA&#10;AAChAgAAZHJzL2Rvd25yZXYueG1sUEsFBgAAAAAEAAQA+QAAAJADAAAAAA==&#10;" strokecolor="black [3200]" strokeweight="1.5pt">
                  <v:stroke endcap="round"/>
                </v:line>
              </v:group>
            </w:pict>
          </mc:Fallback>
        </mc:AlternateContent>
      </w:r>
      <w:r>
        <w:rPr>
          <w:noProof/>
          <w:lang w:eastAsia="en-US"/>
        </w:rPr>
        <mc:AlternateContent>
          <mc:Choice Requires="wpg">
            <w:drawing>
              <wp:anchor distT="0" distB="0" distL="114300" distR="114300" simplePos="0" relativeHeight="252008448" behindDoc="0" locked="0" layoutInCell="1" allowOverlap="1" wp14:anchorId="03683528" wp14:editId="4FCBDFC0">
                <wp:simplePos x="0" y="0"/>
                <wp:positionH relativeFrom="column">
                  <wp:posOffset>5714365</wp:posOffset>
                </wp:positionH>
                <wp:positionV relativeFrom="paragraph">
                  <wp:posOffset>12065</wp:posOffset>
                </wp:positionV>
                <wp:extent cx="321945" cy="678180"/>
                <wp:effectExtent l="38100" t="0" r="59055" b="83820"/>
                <wp:wrapNone/>
                <wp:docPr id="55" name="Group 55"/>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56" name="Oval 56"/>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58" name="Straight Connector 58"/>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60" name="Straight Connector 60"/>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A2734BC" id="Group 55" o:spid="_x0000_s1026" style="position:absolute;margin-left:449.95pt;margin-top:.95pt;width:25.35pt;height:53.4pt;z-index:252008448"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">
                <v:oval id="Oval 56"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UbMQA&#10;AADbAAAADwAAAGRycy9kb3ducmV2LnhtbESPX2vCQBDE34V+h2MLfRG9tKWpRE8p/QO+lcaKr0tu&#10;TaK5vXC31fjtvUKhj8PM/IZZrAbXqROF2Ho2cD/NQBFX3rZcG/jefExmoKIgW+w8k4ELRVgtb0YL&#10;LKw/8xedSqlVgnAs0EAj0hdax6ohh3Hqe+Lk7X1wKEmGWtuA5wR3nX7Islw7bDktNNjTa0PVsfxx&#10;Bsq8G8t2Lc8bed/NPg/xLTzagzF3t8PLHJTQIP/hv/baGnjK4fdL+gF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q1GzEAAAA2wAAAA8AAAAAAAAAAAAAAAAAmAIAAGRycy9k&#10;b3ducmV2LnhtbFBLBQYAAAAABAAEAPUAAACJAwAAAAA=&#10;" fillcolor="white [3201]" strokecolor="black [3200]" strokeweight="1.5pt">
                  <v:stroke endcap="round"/>
                </v:oval>
                <v:line id="Straight Connector 57"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yZKMQAAADbAAAADwAAAGRycy9kb3ducmV2LnhtbESP3YrCMBSE7wXfIRxhbxZNlfWHahR/&#10;WFjxQm19gENzbIvNSWmidt9+Iyx4OczMN8xi1ZpKPKhxpWUFw0EEgjizuuRcwSX97s9AOI+ssbJM&#10;Cn7JwWrZ7Sww1vbJZ3okPhcBwi5GBYX3dSylywoy6Aa2Jg7e1TYGfZBNLnWDzwA3lRxF0UQaLDks&#10;FFjTtqDsltyNgv36q51ymmTH3WZnD+Xpc5zKu1IfvXY9B+Gp9e/wf/tHKxhP4fU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vJkoxAAAANsAAAAPAAAAAAAAAAAA&#10;AAAAAKECAABkcnMvZG93bnJldi54bWxQSwUGAAAAAAQABAD5AAAAkgMAAAAA&#10;" strokecolor="black [3200]" strokeweight="1.5pt">
                  <v:stroke endcap="round"/>
                </v:line>
                <v:line id="Straight Connector 58"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0J8MAAADbAAAADwAAAGRycy9kb3ducmV2LnhtbERPPW/CMBDdK/U/WIfE1jhEKkIhBqFW&#10;baFMBBa2a3xNUuJzFDsk7a+vByTGp/edrUfTiCt1rrasYBbFIIgLq2suFZyOb08LEM4ja2wsk4Jf&#10;crBePT5kmGo78IGuuS9FCGGXooLK+zaV0hUVGXSRbYkD9207gz7ArpS6wyGEm0YmcTyXBmsODRW2&#10;9FJRccl7o+AvafT766X/+twc9j/zwZ4/xt1Oqelk3CxBeBr9XXxzb7WC5zA2fA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oNCfDAAAA2wAAAA8AAAAAAAAAAAAA&#10;AAAAoQIAAGRycy9kb3ducmV2LnhtbFBLBQYAAAAABAAEAPkAAACRAwAAAAA=&#10;" strokecolor="black [3200]" strokeweight="1.5pt">
                  <v:stroke endcap="round"/>
                </v:line>
                <v:line id="Straight Connector 59"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owcUAAADbAAAADwAAAGRycy9kb3ducmV2LnhtbESP3WrCQBSE7wXfYTmCN0U3Fn9qdBWr&#10;CBUv2iY+wCF7TILZsyG7anx7t1DwcpiZb5jlujWVuFHjSssKRsMIBHFmdcm5glO6H3yAcB5ZY2WZ&#10;FDzIwXrV7Swx1vbOv3RLfC4ChF2MCgrv61hKlxVk0A1tTRy8s20M+iCbXOoG7wFuKvkeRVNpsOSw&#10;UGBN24KyS3I1Cg6bcTvjNMm+d587eyx/3iapvCrV77WbBQhPrX+F/9tfWsFkDn9fwg+Qq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owcUAAADbAAAADwAAAAAAAAAA&#10;AAAAAAChAgAAZHJzL2Rvd25yZXYueG1sUEsFBgAAAAAEAAQA+QAAAJMDAAAAAA==&#10;" strokecolor="black [3200]" strokeweight="1.5pt">
                  <v:stroke endcap="round"/>
                </v:line>
                <v:line id="Straight Connector 60"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ynMEAAADbAAAADwAAAGRycy9kb3ducmV2LnhtbERPuY7CMBDtV+IfrEGiWxwoIhQwCIFg&#10;F7biaOiGeEgC8TiKDQl8PS5Wonx692TWmlI8qHaFZQWDfgSCOLW64EzB8bD6HoFwHlljaZkUPMnB&#10;bNr5mmCibcM7eux9JkIIuwQV5N5XiZQuzcmg69uKOHAXWxv0AdaZ1DU2IdyUchhFsTRYcGjIsaJF&#10;TultfzcKXsNSr5e3+3k73/1d48aeftrNRqlet52PQXhq/Uf87/7VCuKwPnwJP0B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svKcwQAAANsAAAAPAAAAAAAAAAAAAAAA&#10;AKECAABkcnMvZG93bnJldi54bWxQSwUGAAAAAAQABAD5AAAAjwMAAAAA&#10;" strokecolor="black [3200]" strokeweight="1.5pt">
                  <v:stroke endcap="round"/>
                </v:line>
              </v:group>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42240" behindDoc="0" locked="0" layoutInCell="1" allowOverlap="1" wp14:anchorId="5B53A6A2" wp14:editId="332C858B">
                <wp:simplePos x="0" y="0"/>
                <wp:positionH relativeFrom="column">
                  <wp:posOffset>1066800</wp:posOffset>
                </wp:positionH>
                <wp:positionV relativeFrom="paragraph">
                  <wp:posOffset>202027</wp:posOffset>
                </wp:positionV>
                <wp:extent cx="704850" cy="779683"/>
                <wp:effectExtent l="0" t="0" r="0" b="1905"/>
                <wp:wrapNone/>
                <wp:docPr id="146" name="Text Box 146"/>
                <wp:cNvGraphicFramePr/>
                <a:graphic xmlns:a="http://schemas.openxmlformats.org/drawingml/2006/main">
                  <a:graphicData uri="http://schemas.microsoft.com/office/word/2010/wordprocessingShape">
                    <wps:wsp>
                      <wps:cNvSpPr txBox="1"/>
                      <wps:spPr>
                        <a:xfrm>
                          <a:off x="0" y="0"/>
                          <a:ext cx="704850" cy="779683"/>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receive</w:t>
                            </w:r>
                          </w:p>
                          <w:p w:rsidR="00FD2E7F" w:rsidRPr="004A40AB" w:rsidRDefault="00FD2E7F" w:rsidP="00FD77E0">
                            <w:pPr>
                              <w:jc w:val="center"/>
                              <w:rPr>
                                <w:b/>
                                <w:noProof/>
                                <w:color w:val="CEDBE6" w:themeColor="background2"/>
                                <w:sz w:val="18"/>
                                <w:szCs w:val="18"/>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A6A2" id="Text Box 146" o:spid="_x0000_s1101" type="#_x0000_t202" style="position:absolute;margin-left:84pt;margin-top:15.9pt;width:55.5pt;height:61.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" filled="f" stroked="f">
                <v:textbox>
                  <w:txbxContent>
                    <w:p w:rsidR="00FD2E7F" w:rsidRPr="004A40AB" w:rsidRDefault="00FD2E7F" w:rsidP="00FD77E0">
                      <w:pPr>
                        <w:rPr>
                          <w:noProof/>
                          <w:lang w:bidi="bn-BD"/>
                        </w:rPr>
                      </w:pPr>
                      <w:r w:rsidRPr="004A40AB">
                        <w:rPr>
                          <w:rFonts w:hint="cs"/>
                          <w:noProof/>
                          <w:cs/>
                          <w:lang w:bidi="bn-BD"/>
                        </w:rPr>
                        <w:t>receive</w:t>
                      </w:r>
                    </w:p>
                    <w:p w:rsidR="00FD2E7F" w:rsidRPr="004A40AB" w:rsidRDefault="00FD2E7F" w:rsidP="00FD77E0">
                      <w:pPr>
                        <w:jc w:val="center"/>
                        <w:rPr>
                          <w:b/>
                          <w:noProof/>
                          <w:color w:val="CEDBE6" w:themeColor="background2"/>
                          <w:sz w:val="18"/>
                          <w:szCs w:val="18"/>
                          <w:lang w:bidi="bn-BD"/>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Pr>
          <w:rFonts w:hint="cs"/>
          <w:noProof/>
          <w:lang w:eastAsia="en-US"/>
        </w:rPr>
        <mc:AlternateContent>
          <mc:Choice Requires="wps">
            <w:drawing>
              <wp:anchor distT="0" distB="0" distL="114300" distR="114300" simplePos="0" relativeHeight="252024832" behindDoc="0" locked="0" layoutInCell="1" allowOverlap="1" wp14:anchorId="4E0C0687" wp14:editId="3E634B80">
                <wp:simplePos x="0" y="0"/>
                <wp:positionH relativeFrom="column">
                  <wp:posOffset>3657600</wp:posOffset>
                </wp:positionH>
                <wp:positionV relativeFrom="paragraph">
                  <wp:posOffset>172720</wp:posOffset>
                </wp:positionV>
                <wp:extent cx="1800225" cy="294640"/>
                <wp:effectExtent l="0" t="0" r="28575" b="29210"/>
                <wp:wrapNone/>
                <wp:docPr id="129" name="Straight Connector 129"/>
                <wp:cNvGraphicFramePr/>
                <a:graphic xmlns:a="http://schemas.openxmlformats.org/drawingml/2006/main">
                  <a:graphicData uri="http://schemas.microsoft.com/office/word/2010/wordprocessingShape">
                    <wps:wsp>
                      <wps:cNvCnPr/>
                      <wps:spPr>
                        <a:xfrm flipV="1">
                          <a:off x="0" y="0"/>
                          <a:ext cx="1800225"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6228" id="Straight Connector 129" o:spid="_x0000_s1026" style="position:absolute;flip:y;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3.6pt" to="429.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25856" behindDoc="0" locked="0" layoutInCell="1" allowOverlap="1" wp14:anchorId="02543AE8" wp14:editId="74647BBE">
                <wp:simplePos x="0" y="0"/>
                <wp:positionH relativeFrom="column">
                  <wp:posOffset>619125</wp:posOffset>
                </wp:positionH>
                <wp:positionV relativeFrom="paragraph">
                  <wp:posOffset>172720</wp:posOffset>
                </wp:positionV>
                <wp:extent cx="1524000" cy="201295"/>
                <wp:effectExtent l="0" t="0" r="19050" b="27305"/>
                <wp:wrapNone/>
                <wp:docPr id="130" name="Straight Connector 130"/>
                <wp:cNvGraphicFramePr/>
                <a:graphic xmlns:a="http://schemas.openxmlformats.org/drawingml/2006/main">
                  <a:graphicData uri="http://schemas.microsoft.com/office/word/2010/wordprocessingShape">
                    <wps:wsp>
                      <wps:cNvCnPr/>
                      <wps:spPr>
                        <a:xfrm>
                          <a:off x="0" y="0"/>
                          <a:ext cx="1524000" cy="201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3CAD7" id="Straight Connector 130" o:spid="_x0000_s1026" style="position:absolute;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3.6pt" to="168.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" strokecolor="#3494ba [3204]" strokeweight="1pt">
                <v:stroke endcap="round"/>
              </v:line>
            </w:pict>
          </mc:Fallback>
        </mc:AlternateContent>
      </w:r>
      <w:r>
        <w:rPr>
          <w:rFonts w:hint="cs"/>
          <w:noProof/>
          <w:lang w:eastAsia="en-US"/>
        </w:rPr>
        <mc:AlternateContent>
          <mc:Choice Requires="wps">
            <w:drawing>
              <wp:anchor distT="0" distB="0" distL="114300" distR="114300" simplePos="0" relativeHeight="252013568" behindDoc="0" locked="0" layoutInCell="1" allowOverlap="1" wp14:anchorId="4DEC2156" wp14:editId="76C7ADA4">
                <wp:simplePos x="0" y="0"/>
                <wp:positionH relativeFrom="column">
                  <wp:posOffset>2143125</wp:posOffset>
                </wp:positionH>
                <wp:positionV relativeFrom="paragraph">
                  <wp:posOffset>195381</wp:posOffset>
                </wp:positionV>
                <wp:extent cx="1457325" cy="695325"/>
                <wp:effectExtent l="0" t="0" r="28575" b="28575"/>
                <wp:wrapNone/>
                <wp:docPr id="118" name="Oval 118"/>
                <wp:cNvGraphicFramePr/>
                <a:graphic xmlns:a="http://schemas.openxmlformats.org/drawingml/2006/main">
                  <a:graphicData uri="http://schemas.microsoft.com/office/word/2010/wordprocessingShape">
                    <wps:wsp>
                      <wps:cNvSpPr/>
                      <wps:spPr>
                        <a:xfrm>
                          <a:off x="0" y="0"/>
                          <a:ext cx="14573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deliver the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C2156" id="Oval 118" o:spid="_x0000_s1102" style="position:absolute;margin-left:168.75pt;margin-top:15.4pt;width:114.75pt;height:54.7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deliver the plot</w:t>
                      </w:r>
                    </w:p>
                  </w:txbxContent>
                </v:textbox>
              </v:oval>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26880" behindDoc="0" locked="0" layoutInCell="1" allowOverlap="1" wp14:anchorId="655D5EC4" wp14:editId="4A097E83">
                <wp:simplePos x="0" y="0"/>
                <wp:positionH relativeFrom="column">
                  <wp:posOffset>2752725</wp:posOffset>
                </wp:positionH>
                <wp:positionV relativeFrom="paragraph">
                  <wp:posOffset>88899</wp:posOffset>
                </wp:positionV>
                <wp:extent cx="2819400" cy="1095375"/>
                <wp:effectExtent l="0" t="0" r="19050" b="28575"/>
                <wp:wrapNone/>
                <wp:docPr id="131" name="Straight Connector 131"/>
                <wp:cNvGraphicFramePr/>
                <a:graphic xmlns:a="http://schemas.openxmlformats.org/drawingml/2006/main">
                  <a:graphicData uri="http://schemas.microsoft.com/office/word/2010/wordprocessingShape">
                    <wps:wsp>
                      <wps:cNvCnPr/>
                      <wps:spPr>
                        <a:xfrm flipV="1">
                          <a:off x="0" y="0"/>
                          <a:ext cx="281940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38793" id="Straight Connector 131" o:spid="_x0000_s1026" style="position:absolute;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7pt" to="438.75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018688" behindDoc="0" locked="0" layoutInCell="1" allowOverlap="1" wp14:anchorId="69474459" wp14:editId="6E160596">
                <wp:simplePos x="0" y="0"/>
                <wp:positionH relativeFrom="column">
                  <wp:posOffset>5495925</wp:posOffset>
                </wp:positionH>
                <wp:positionV relativeFrom="paragraph">
                  <wp:posOffset>135255</wp:posOffset>
                </wp:positionV>
                <wp:extent cx="1828800" cy="1828800"/>
                <wp:effectExtent l="0" t="0" r="0" b="3175"/>
                <wp:wrapNone/>
                <wp:docPr id="123" name="Text Box 1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lang w:bidi="bn-BD"/>
                              </w:rPr>
                            </w:pPr>
                            <w:r w:rsidRPr="00881336">
                              <w:rPr>
                                <w:rFonts w:hint="cs"/>
                                <w:cs/>
                                <w:lang w:bidi="bn-BD"/>
                              </w:rPr>
                              <w:t>front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474459" id="Text Box 123" o:spid="_x0000_s1103" type="#_x0000_t202" style="position:absolute;margin-left:432.75pt;margin-top:10.65pt;width:2in;height:2in;z-index:25201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AQKQIAAGE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" filled="f" stroked="f">
                <v:textbox style="mso-fit-shape-to-text:t">
                  <w:txbxContent>
                    <w:p w:rsidR="00FD2E7F" w:rsidRPr="00881336" w:rsidRDefault="00FD2E7F" w:rsidP="00FD77E0">
                      <w:pPr>
                        <w:rPr>
                          <w:lang w:bidi="bn-BD"/>
                        </w:rPr>
                      </w:pPr>
                      <w:r w:rsidRPr="00881336">
                        <w:rPr>
                          <w:rFonts w:hint="cs"/>
                          <w:cs/>
                          <w:lang w:bidi="bn-BD"/>
                        </w:rPr>
                        <w:t>front officer</w:t>
                      </w:r>
                    </w:p>
                  </w:txbxContent>
                </v:textbox>
              </v:shape>
            </w:pict>
          </mc:Fallback>
        </mc:AlternateContent>
      </w:r>
      <w:r>
        <w:rPr>
          <w:noProof/>
          <w:lang w:eastAsia="en-US"/>
        </w:rPr>
        <mc:AlternateContent>
          <mc:Choice Requires="wps">
            <w:drawing>
              <wp:anchor distT="0" distB="0" distL="114300" distR="114300" simplePos="0" relativeHeight="252017664" behindDoc="0" locked="0" layoutInCell="1" allowOverlap="1" wp14:anchorId="5DE143FA" wp14:editId="25F9AAA9">
                <wp:simplePos x="0" y="0"/>
                <wp:positionH relativeFrom="column">
                  <wp:posOffset>-381000</wp:posOffset>
                </wp:positionH>
                <wp:positionV relativeFrom="paragraph">
                  <wp:posOffset>145117</wp:posOffset>
                </wp:positionV>
                <wp:extent cx="1828800" cy="1828800"/>
                <wp:effectExtent l="0" t="0" r="0" b="3175"/>
                <wp:wrapNone/>
                <wp:docPr id="122" name="Text Box 1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CB7D9B" w:rsidRDefault="00FD2E7F" w:rsidP="00FD77E0">
                            <w:pPr>
                              <w:rPr>
                                <w:lang w:bidi="bn-BD"/>
                              </w:rPr>
                            </w:pPr>
                            <w:r w:rsidRPr="00CB7D9B">
                              <w:rPr>
                                <w:rFonts w:hint="cs"/>
                                <w:cs/>
                                <w:lang w:bidi="bn-BD"/>
                              </w:rPr>
                              <w:t>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E143FA" id="Text Box 122" o:spid="_x0000_s1104" type="#_x0000_t202" style="position:absolute;margin-left:-30pt;margin-top:11.45pt;width:2in;height:2in;z-index:25201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" filled="f" stroked="f">
                <v:textbox style="mso-fit-shape-to-text:t">
                  <w:txbxContent>
                    <w:p w:rsidR="00FD2E7F" w:rsidRPr="00CB7D9B" w:rsidRDefault="00FD2E7F" w:rsidP="00FD77E0">
                      <w:pPr>
                        <w:rPr>
                          <w:lang w:bidi="bn-BD"/>
                        </w:rPr>
                      </w:pPr>
                      <w:r w:rsidRPr="00CB7D9B">
                        <w:rPr>
                          <w:rFonts w:hint="cs"/>
                          <w:cs/>
                          <w:lang w:bidi="bn-BD"/>
                        </w:rPr>
                        <w:t>customer</w:t>
                      </w:r>
                    </w:p>
                  </w:txbxContent>
                </v:textbox>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40192" behindDoc="0" locked="0" layoutInCell="1" allowOverlap="1" wp14:anchorId="7614CAE4" wp14:editId="16B88132">
                <wp:simplePos x="0" y="0"/>
                <wp:positionH relativeFrom="column">
                  <wp:posOffset>3476625</wp:posOffset>
                </wp:positionH>
                <wp:positionV relativeFrom="paragraph">
                  <wp:posOffset>151765</wp:posOffset>
                </wp:positionV>
                <wp:extent cx="1828800" cy="1828800"/>
                <wp:effectExtent l="0" t="228600" r="0" b="234950"/>
                <wp:wrapNone/>
                <wp:docPr id="144" name="Text Box 144"/>
                <wp:cNvGraphicFramePr/>
                <a:graphic xmlns:a="http://schemas.openxmlformats.org/drawingml/2006/main">
                  <a:graphicData uri="http://schemas.microsoft.com/office/word/2010/wordprocessingShape">
                    <wps:wsp>
                      <wps:cNvSpPr txBox="1"/>
                      <wps:spPr>
                        <a:xfrm rot="20258408">
                          <a:off x="0" y="0"/>
                          <a:ext cx="1828800" cy="1828800"/>
                        </a:xfrm>
                        <a:prstGeom prst="rect">
                          <a:avLst/>
                        </a:prstGeom>
                        <a:noFill/>
                        <a:ln>
                          <a:noFill/>
                        </a:ln>
                        <a:effectLst/>
                      </wps:spPr>
                      <wps:txbx>
                        <w:txbxContent>
                          <w:p w:rsidR="00FD2E7F" w:rsidRPr="004A40AB" w:rsidRDefault="00FD2E7F" w:rsidP="00FD77E0">
                            <w:pPr>
                              <w:rPr>
                                <w:lang w:bidi="bn-BD"/>
                              </w:rPr>
                            </w:pPr>
                            <w:r w:rsidRPr="004A40AB">
                              <w:rPr>
                                <w:rFonts w:hint="cs"/>
                                <w:cs/>
                                <w:lang w:bidi="bn-BD"/>
                              </w:rPr>
                              <w:t>collect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14CAE4" id="Text Box 144" o:spid="_x0000_s1105" type="#_x0000_t202" style="position:absolute;margin-left:273.75pt;margin-top:11.95pt;width:2in;height:2in;rotation:-1465376fd;z-index:25204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" filled="f" stroked="f">
                <v:textbox style="mso-fit-shape-to-text:t">
                  <w:txbxContent>
                    <w:p w:rsidR="00FD2E7F" w:rsidRPr="004A40AB" w:rsidRDefault="00FD2E7F" w:rsidP="00FD77E0">
                      <w:pPr>
                        <w:rPr>
                          <w:lang w:bidi="bn-BD"/>
                        </w:rPr>
                      </w:pPr>
                      <w:r w:rsidRPr="004A40AB">
                        <w:rPr>
                          <w:rFonts w:hint="cs"/>
                          <w:cs/>
                          <w:lang w:bidi="bn-BD"/>
                        </w:rPr>
                        <w:t>collect documentation</w:t>
                      </w:r>
                    </w:p>
                  </w:txbxContent>
                </v:textbox>
              </v:shape>
            </w:pict>
          </mc:Fallback>
        </mc:AlternateContent>
      </w:r>
      <w:r>
        <w:rPr>
          <w:noProof/>
          <w:lang w:eastAsia="en-US"/>
        </w:rPr>
        <mc:AlternateContent>
          <mc:Choice Requires="wps">
            <w:drawing>
              <wp:anchor distT="0" distB="0" distL="114300" distR="114300" simplePos="0" relativeHeight="252034048" behindDoc="0" locked="0" layoutInCell="1" allowOverlap="1" wp14:anchorId="3F411216" wp14:editId="3E5FB54D">
                <wp:simplePos x="0" y="0"/>
                <wp:positionH relativeFrom="column">
                  <wp:posOffset>5143500</wp:posOffset>
                </wp:positionH>
                <wp:positionV relativeFrom="paragraph">
                  <wp:posOffset>155575</wp:posOffset>
                </wp:positionV>
                <wp:extent cx="1238250" cy="1828800"/>
                <wp:effectExtent l="0" t="0" r="0" b="8255"/>
                <wp:wrapNone/>
                <wp:docPr id="138" name="Text Box 138"/>
                <wp:cNvGraphicFramePr/>
                <a:graphic xmlns:a="http://schemas.openxmlformats.org/drawingml/2006/main">
                  <a:graphicData uri="http://schemas.microsoft.com/office/word/2010/wordprocessingShape">
                    <wps:wsp>
                      <wps:cNvSpPr txBox="1"/>
                      <wps:spPr>
                        <a:xfrm>
                          <a:off x="0" y="0"/>
                          <a:ext cx="1238250" cy="1828800"/>
                        </a:xfrm>
                        <a:prstGeom prst="rect">
                          <a:avLst/>
                        </a:prstGeom>
                        <a:noFill/>
                        <a:ln>
                          <a:noFill/>
                        </a:ln>
                        <a:effectLst/>
                      </wps:spPr>
                      <wps:txbx>
                        <w:txbxContent>
                          <w:p w:rsidR="00FD2E7F" w:rsidRPr="00881336" w:rsidRDefault="00FD2E7F" w:rsidP="00FD77E0">
                            <w:pPr>
                              <w:spacing w:after="0"/>
                              <w:rPr>
                                <w:noProof/>
                                <w:lang w:bidi="bn-BD"/>
                              </w:rPr>
                            </w:pPr>
                            <w:r w:rsidRPr="00881336">
                              <w:rPr>
                                <w:rFonts w:hint="cs"/>
                                <w:noProof/>
                                <w:cs/>
                                <w:lang w:bidi="bn-BD"/>
                              </w:rPr>
                              <w:t>prepare customer’s payment and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11216" id="Text Box 138" o:spid="_x0000_s1106" type="#_x0000_t202" style="position:absolute;margin-left:405pt;margin-top:12.25pt;width:97.5pt;height:2in;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" filled="f" stroked="f">
                <v:textbox style="mso-fit-shape-to-text:t">
                  <w:txbxContent>
                    <w:p w:rsidR="00FD2E7F" w:rsidRPr="00881336" w:rsidRDefault="00FD2E7F" w:rsidP="00FD77E0">
                      <w:pPr>
                        <w:spacing w:after="0"/>
                        <w:rPr>
                          <w:noProof/>
                          <w:lang w:bidi="bn-BD"/>
                        </w:rPr>
                      </w:pPr>
                      <w:r w:rsidRPr="00881336">
                        <w:rPr>
                          <w:rFonts w:hint="cs"/>
                          <w:noProof/>
                          <w:cs/>
                          <w:lang w:bidi="bn-BD"/>
                        </w:rPr>
                        <w:t>prepare customer’s payment and information</w:t>
                      </w:r>
                    </w:p>
                  </w:txbxContent>
                </v:textbox>
              </v:shape>
            </w:pict>
          </mc:Fallback>
        </mc:AlternateContent>
      </w:r>
      <w:r>
        <w:rPr>
          <w:rFonts w:hint="cs"/>
          <w:noProof/>
          <w:lang w:eastAsia="en-US"/>
        </w:rPr>
        <mc:AlternateContent>
          <mc:Choice Requires="wps">
            <w:drawing>
              <wp:anchor distT="0" distB="0" distL="114300" distR="114300" simplePos="0" relativeHeight="252028928" behindDoc="0" locked="0" layoutInCell="1" allowOverlap="1" wp14:anchorId="78BB269B" wp14:editId="3EC50E22">
                <wp:simplePos x="0" y="0"/>
                <wp:positionH relativeFrom="column">
                  <wp:posOffset>4733925</wp:posOffset>
                </wp:positionH>
                <wp:positionV relativeFrom="paragraph">
                  <wp:posOffset>3175</wp:posOffset>
                </wp:positionV>
                <wp:extent cx="895350" cy="818515"/>
                <wp:effectExtent l="0" t="0" r="19050" b="19685"/>
                <wp:wrapNone/>
                <wp:docPr id="133" name="Straight Connector 133"/>
                <wp:cNvGraphicFramePr/>
                <a:graphic xmlns:a="http://schemas.openxmlformats.org/drawingml/2006/main">
                  <a:graphicData uri="http://schemas.microsoft.com/office/word/2010/wordprocessingShape">
                    <wps:wsp>
                      <wps:cNvCnPr/>
                      <wps:spPr>
                        <a:xfrm flipV="1">
                          <a:off x="0" y="0"/>
                          <a:ext cx="895350" cy="818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8C291" id="Straight Connector 133" o:spid="_x0000_s1026" style="position:absolute;flip: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25pt" to="443.2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" strokecolor="#3494ba [3204]" strokeweight="1pt">
                <v:stroke endcap="round"/>
              </v:line>
            </w:pict>
          </mc:Fallback>
        </mc:AlternateContent>
      </w:r>
    </w:p>
    <w:p w:rsidR="00FD77E0" w:rsidRDefault="00FD77E0" w:rsidP="00FD77E0">
      <w:pPr>
        <w:rPr>
          <w:lang w:bidi="bn-BD"/>
        </w:rPr>
      </w:pPr>
    </w:p>
    <w:p w:rsidR="00FD77E0" w:rsidRDefault="00FD77E0" w:rsidP="00FD77E0">
      <w:pPr>
        <w:rPr>
          <w:lang w:bidi="bn-BD"/>
        </w:rPr>
      </w:pPr>
      <w:r>
        <w:rPr>
          <w:rFonts w:hint="cs"/>
          <w:noProof/>
          <w:lang w:eastAsia="en-US"/>
        </w:rPr>
        <mc:AlternateContent>
          <mc:Choice Requires="wps">
            <w:drawing>
              <wp:anchor distT="0" distB="0" distL="114300" distR="114300" simplePos="0" relativeHeight="252015616" behindDoc="0" locked="0" layoutInCell="1" allowOverlap="1" wp14:anchorId="28BBF1B7" wp14:editId="4D34B845">
                <wp:simplePos x="0" y="0"/>
                <wp:positionH relativeFrom="column">
                  <wp:posOffset>1724025</wp:posOffset>
                </wp:positionH>
                <wp:positionV relativeFrom="paragraph">
                  <wp:posOffset>175260</wp:posOffset>
                </wp:positionV>
                <wp:extent cx="1457325" cy="695325"/>
                <wp:effectExtent l="0" t="0" r="28575" b="28575"/>
                <wp:wrapNone/>
                <wp:docPr id="120" name="Oval 120"/>
                <wp:cNvGraphicFramePr/>
                <a:graphic xmlns:a="http://schemas.openxmlformats.org/drawingml/2006/main">
                  <a:graphicData uri="http://schemas.microsoft.com/office/word/2010/wordprocessingShape">
                    <wps:wsp>
                      <wps:cNvSpPr/>
                      <wps:spPr>
                        <a:xfrm>
                          <a:off x="0" y="0"/>
                          <a:ext cx="14573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register the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BF1B7" id="Oval 120" o:spid="_x0000_s1107" style="position:absolute;margin-left:135.75pt;margin-top:13.8pt;width:114.75pt;height:54.75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register the plot</w:t>
                      </w:r>
                    </w:p>
                  </w:txbxContent>
                </v:textbox>
              </v:oval>
            </w:pict>
          </mc:Fallback>
        </mc:AlternateContent>
      </w:r>
      <w:r>
        <w:rPr>
          <w:rFonts w:hint="cs"/>
          <w:noProof/>
          <w:lang w:eastAsia="en-US"/>
        </w:rPr>
        <mc:AlternateContent>
          <mc:Choice Requires="wps">
            <w:drawing>
              <wp:anchor distT="0" distB="0" distL="114300" distR="114300" simplePos="0" relativeHeight="252014592" behindDoc="0" locked="0" layoutInCell="1" allowOverlap="1" wp14:anchorId="7A8E1125" wp14:editId="3734AFBA">
                <wp:simplePos x="0" y="0"/>
                <wp:positionH relativeFrom="column">
                  <wp:posOffset>3476625</wp:posOffset>
                </wp:positionH>
                <wp:positionV relativeFrom="paragraph">
                  <wp:posOffset>147320</wp:posOffset>
                </wp:positionV>
                <wp:extent cx="1457325" cy="1019175"/>
                <wp:effectExtent l="0" t="0" r="28575" b="28575"/>
                <wp:wrapNone/>
                <wp:docPr id="119" name="Oval 119"/>
                <wp:cNvGraphicFramePr/>
                <a:graphic xmlns:a="http://schemas.openxmlformats.org/drawingml/2006/main">
                  <a:graphicData uri="http://schemas.microsoft.com/office/word/2010/wordprocessingShape">
                    <wps:wsp>
                      <wps:cNvSpPr/>
                      <wps:spPr>
                        <a:xfrm>
                          <a:off x="0" y="0"/>
                          <a:ext cx="145732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CB7D9B" w:rsidRDefault="00FD2E7F" w:rsidP="00FD77E0">
                            <w:pPr>
                              <w:jc w:val="center"/>
                              <w:rPr>
                                <w:sz w:val="16"/>
                                <w:szCs w:val="16"/>
                                <w:lang w:bidi="bn-BD"/>
                              </w:rPr>
                            </w:pPr>
                            <w:r w:rsidRPr="00CB7D9B">
                              <w:rPr>
                                <w:rFonts w:hint="cs"/>
                                <w:sz w:val="16"/>
                                <w:szCs w:val="16"/>
                                <w:cs/>
                                <w:lang w:bidi="bn-BD"/>
                              </w:rPr>
                              <w:t>sent customer</w:t>
                            </w:r>
                            <w:r>
                              <w:rPr>
                                <w:rFonts w:hint="cs"/>
                                <w:sz w:val="16"/>
                                <w:szCs w:val="16"/>
                                <w:cs/>
                                <w:lang w:bidi="bn-BD"/>
                              </w:rPr>
                              <w:t>’s</w:t>
                            </w:r>
                            <w:r w:rsidRPr="00CB7D9B">
                              <w:rPr>
                                <w:rFonts w:hint="cs"/>
                                <w:sz w:val="16"/>
                                <w:szCs w:val="16"/>
                                <w:cs/>
                                <w:lang w:bidi="bn-BD"/>
                              </w:rPr>
                              <w:t xml:space="preserve"> payment and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8E1125" id="Oval 119" o:spid="_x0000_s1108" style="position:absolute;margin-left:273.75pt;margin-top:11.6pt;width:114.75pt;height:80.2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" fillcolor="#3494ba [3204]" strokecolor="#1a495c [1604]" strokeweight="1.5pt">
                <v:stroke endcap="round"/>
                <v:textbox>
                  <w:txbxContent>
                    <w:p w:rsidR="00FD2E7F" w:rsidRPr="00CB7D9B" w:rsidRDefault="00FD2E7F" w:rsidP="00FD77E0">
                      <w:pPr>
                        <w:jc w:val="center"/>
                        <w:rPr>
                          <w:sz w:val="16"/>
                          <w:szCs w:val="16"/>
                          <w:lang w:bidi="bn-BD"/>
                        </w:rPr>
                      </w:pPr>
                      <w:r w:rsidRPr="00CB7D9B">
                        <w:rPr>
                          <w:rFonts w:hint="cs"/>
                          <w:sz w:val="16"/>
                          <w:szCs w:val="16"/>
                          <w:cs/>
                          <w:lang w:bidi="bn-BD"/>
                        </w:rPr>
                        <w:t>sent customer</w:t>
                      </w:r>
                      <w:r>
                        <w:rPr>
                          <w:rFonts w:hint="cs"/>
                          <w:sz w:val="16"/>
                          <w:szCs w:val="16"/>
                          <w:cs/>
                          <w:lang w:bidi="bn-BD"/>
                        </w:rPr>
                        <w:t>’s</w:t>
                      </w:r>
                      <w:r w:rsidRPr="00CB7D9B">
                        <w:rPr>
                          <w:rFonts w:hint="cs"/>
                          <w:sz w:val="16"/>
                          <w:szCs w:val="16"/>
                          <w:cs/>
                          <w:lang w:bidi="bn-BD"/>
                        </w:rPr>
                        <w:t xml:space="preserve"> payment and information</w:t>
                      </w:r>
                    </w:p>
                  </w:txbxContent>
                </v:textbox>
              </v:oval>
            </w:pict>
          </mc:Fallback>
        </mc:AlternateContent>
      </w:r>
    </w:p>
    <w:p w:rsidR="00FD77E0" w:rsidRDefault="00FD77E0" w:rsidP="00FD77E0">
      <w:pPr>
        <w:rPr>
          <w:lang w:bidi="bn-BD"/>
        </w:rPr>
      </w:pPr>
      <w:r>
        <w:rPr>
          <w:noProof/>
          <w:lang w:eastAsia="en-US"/>
        </w:rPr>
        <mc:AlternateContent>
          <mc:Choice Requires="wpg">
            <w:drawing>
              <wp:anchor distT="0" distB="0" distL="114300" distR="114300" simplePos="0" relativeHeight="252009472" behindDoc="0" locked="0" layoutInCell="1" allowOverlap="1" wp14:anchorId="7B465300" wp14:editId="53EB1E6F">
                <wp:simplePos x="0" y="0"/>
                <wp:positionH relativeFrom="column">
                  <wp:posOffset>5777230</wp:posOffset>
                </wp:positionH>
                <wp:positionV relativeFrom="paragraph">
                  <wp:posOffset>-3175</wp:posOffset>
                </wp:positionV>
                <wp:extent cx="321945" cy="678180"/>
                <wp:effectExtent l="38100" t="0" r="59055" b="83820"/>
                <wp:wrapNone/>
                <wp:docPr id="61" name="Group 61"/>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62" name="Oval 62"/>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47C46DE" id="Group 61" o:spid="_x0000_s1026" style="position:absolute;margin-left:454.9pt;margin-top:-.25pt;width:25.35pt;height:53.4pt;z-index:252009472"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">
                <v:oval id="Oval 62"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0Y0sQA&#10;AADbAAAADwAAAGRycy9kb3ducmV2LnhtbESPQWvCQBSE70L/w/IKvYhutBAldZViW/AmjS1eH9nX&#10;JDb7Nuy+avrvu0LB4zAz3zCrzeA6daYQW88GZtMMFHHlbcu1gY/D22QJKgqyxc4zGfilCJv13WiF&#10;hfUXfqdzKbVKEI4FGmhE+kLrWDXkME59T5y8Lx8cSpKh1jbgJcFdp+dZlmuHLaeFBnvaNlR9lz/O&#10;QJl3Y/ncyeIgr8fl/hRfwqM9GfNwPzw/gRIa5Bb+b++sgXwO1y/pB+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9GNLEAAAA2wAAAA8AAAAAAAAAAAAAAAAAmAIAAGRycy9k&#10;b3ducmV2LnhtbFBLBQYAAAAABAAEAPUAAACJAwAAAAA=&#10;" fillcolor="white [3201]" strokecolor="black [3200]" strokeweight="1.5pt">
                  <v:stroke endcap="round"/>
                </v:oval>
                <v:line id="Straight Connector 63"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VlsQAAADbAAAADwAAAGRycy9kb3ducmV2LnhtbESP0WrCQBRE3wv+w3IFX0rdaNVKdBWt&#10;CIoP2qQfcMlek2D2bsiuGv/eFQp9HGbmDDNftqYSN2pcaVnBoB+BIM6sLjlX8JtuP6YgnEfWWFkm&#10;BQ9ysFx03uYYa3vnH7olPhcBwi5GBYX3dSylywoy6Pq2Jg7e2TYGfZBNLnWD9wA3lRxG0UQaLDks&#10;FFjTd0HZJbkaBfvVqP3iNMmOm/XGHsrT+ziVV6V63XY1A+Gp9f/hv/ZOK5h8wutL+AF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1WWxAAAANsAAAAPAAAAAAAAAAAA&#10;AAAAAKECAABkcnMvZG93bnJldi54bWxQSwUGAAAAAAQABAD5AAAAkgMAAAAA&#10;" strokecolor="black [3200]" strokeweight="1.5pt">
                  <v:stroke endcap="round"/>
                </v:line>
                <v:line id="Straight Connector 96"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K/VMQAAADbAAAADwAAAGRycy9kb3ducmV2LnhtbESPzW7CMBCE70i8g7VI3MAphwhSDEKt&#10;yu8J6IXbEm+TlHgdxYYEnr6uhMRxNDPfaKbz1pTiRrUrLCt4G0YgiFOrC84UfB+/BmMQziNrLC2T&#10;gjs5mM+6nSkm2ja8p9vBZyJA2CWoIPe+SqR0aU4G3dBWxMH7sbVBH2SdSV1jE+CmlKMoiqXBgsNC&#10;jhV95JReDlej4DEq9fLzcj1vF/vdb9zY06rdbJTq99rFOwhPrX+Fn+21VjCJ4f9L+AF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r9UxAAAANsAAAAPAAAAAAAAAAAA&#10;AAAAAKECAABkcnMvZG93bnJldi54bWxQSwUGAAAAAAQABAD5AAAAkgMAAAAA&#10;" strokecolor="black [3200]" strokeweight="1.5pt">
                  <v:stroke endcap="round"/>
                </v:line>
                <v:line id="Straight Connector 97"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UjssQAAADbAAAADwAAAGRycy9kb3ducmV2LnhtbESP0WrCQBRE3wv+w3IFX0rdKFVrdBWt&#10;CIoP2qQfcMlek2D2bsiuGv/eFQp9HGbmDDNftqYSN2pcaVnBoB+BIM6sLjlX8JtuP75AOI+ssbJM&#10;Ch7kYLnovM0x1vbOP3RLfC4ChF2MCgrv61hKlxVk0PVtTRy8s20M+iCbXOoG7wFuKjmMorE0WHJY&#10;KLCm74KyS3I1Cvarz3bCaZIdN+uNPZSn91Eqr0r1uu1qBsJT6//Df+2dVjCdwOtL+AF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OyxAAAANsAAAAPAAAAAAAAAAAA&#10;AAAAAKECAABkcnMvZG93bnJldi54bWxQSwUGAAAAAAQABAD5AAAAkgMAAAAA&#10;" strokecolor="black [3200]" strokeweight="1.5pt">
                  <v:stroke endcap="round"/>
                </v:line>
                <v:line id="Straight Connector 98"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vcIAAADbAAAADwAAAGRycy9kb3ducmV2LnhtbERPu27CMBTdK/EP1kViKw4ZojZgECoC&#10;Cp14LGy38W2SEl9HsfNovx4PlToenfdiNZhKdNS40rKC2TQCQZxZXXKu4HrZPr+AcB5ZY2WZFPyQ&#10;g9Vy9LTAVNueT9SdfS5CCLsUFRTe16mULivIoJvamjhwX7Yx6ANscqkb7EO4qWQcRYk0WHJoKLCm&#10;t4Ky+7k1Cn7jSu829/bzuD59fCe9ve2Hw0GpyXhYz0F4Gvy/+M/9rhW8hrHh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OvcIAAADbAAAADwAAAAAAAAAAAAAA&#10;AAChAgAAZHJzL2Rvd25yZXYueG1sUEsFBgAAAAAEAAQA+QAAAJADAAAAAA==&#10;" strokecolor="black [3200]" strokeweight="1.5pt">
                  <v:stroke endcap="round"/>
                </v:line>
              </v:group>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27904" behindDoc="0" locked="0" layoutInCell="1" allowOverlap="1" wp14:anchorId="7DFB76D7" wp14:editId="330B133D">
                <wp:simplePos x="0" y="0"/>
                <wp:positionH relativeFrom="column">
                  <wp:posOffset>647700</wp:posOffset>
                </wp:positionH>
                <wp:positionV relativeFrom="paragraph">
                  <wp:posOffset>72391</wp:posOffset>
                </wp:positionV>
                <wp:extent cx="1123950" cy="447674"/>
                <wp:effectExtent l="0" t="0" r="19050" b="29210"/>
                <wp:wrapNone/>
                <wp:docPr id="132" name="Straight Connector 132"/>
                <wp:cNvGraphicFramePr/>
                <a:graphic xmlns:a="http://schemas.openxmlformats.org/drawingml/2006/main">
                  <a:graphicData uri="http://schemas.microsoft.com/office/word/2010/wordprocessingShape">
                    <wps:wsp>
                      <wps:cNvCnPr/>
                      <wps:spPr>
                        <a:xfrm flipV="1">
                          <a:off x="0" y="0"/>
                          <a:ext cx="1123950" cy="447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DC2CB" id="Straight Connector 132" o:spid="_x0000_s1026" style="position:absolute;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5.7pt" to="139.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035072" behindDoc="0" locked="0" layoutInCell="1" allowOverlap="1" wp14:anchorId="4AEDCBD3" wp14:editId="1FB12E21">
                <wp:simplePos x="0" y="0"/>
                <wp:positionH relativeFrom="column">
                  <wp:posOffset>4912995</wp:posOffset>
                </wp:positionH>
                <wp:positionV relativeFrom="paragraph">
                  <wp:posOffset>70686</wp:posOffset>
                </wp:positionV>
                <wp:extent cx="1828800" cy="1828800"/>
                <wp:effectExtent l="0" t="0" r="0" b="3175"/>
                <wp:wrapNone/>
                <wp:docPr id="139" name="Text Box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noProof/>
                                <w:lang w:bidi="bn-BD"/>
                              </w:rPr>
                            </w:pPr>
                            <w:r w:rsidRPr="00881336">
                              <w:rPr>
                                <w:rFonts w:hint="cs"/>
                                <w:noProof/>
                                <w:cs/>
                                <w:lang w:bidi="bn-BD"/>
                              </w:rPr>
                              <w:t>collect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EDCBD3" id="Text Box 139" o:spid="_x0000_s1109" type="#_x0000_t202" style="position:absolute;margin-left:386.85pt;margin-top:5.55pt;width:2in;height:2in;z-index:252035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" filled="f" stroked="f">
                <v:textbox style="mso-fit-shape-to-text:t">
                  <w:txbxContent>
                    <w:p w:rsidR="00FD2E7F" w:rsidRPr="00881336" w:rsidRDefault="00FD2E7F" w:rsidP="00FD77E0">
                      <w:pPr>
                        <w:rPr>
                          <w:noProof/>
                          <w:lang w:bidi="bn-BD"/>
                        </w:rPr>
                      </w:pPr>
                      <w:r w:rsidRPr="00881336">
                        <w:rPr>
                          <w:rFonts w:hint="cs"/>
                          <w:noProof/>
                          <w:cs/>
                          <w:lang w:bidi="bn-BD"/>
                        </w:rPr>
                        <w:t>collect data</w:t>
                      </w:r>
                    </w:p>
                  </w:txbxContent>
                </v:textbox>
              </v:shape>
            </w:pict>
          </mc:Fallback>
        </mc:AlternateContent>
      </w:r>
      <w:r>
        <w:rPr>
          <w:rFonts w:hint="cs"/>
          <w:noProof/>
          <w:lang w:eastAsia="en-US"/>
        </w:rPr>
        <mc:AlternateContent>
          <mc:Choice Requires="wps">
            <w:drawing>
              <wp:anchor distT="0" distB="0" distL="114300" distR="114300" simplePos="0" relativeHeight="252033024" behindDoc="0" locked="0" layoutInCell="1" allowOverlap="1" wp14:anchorId="6B435E9C" wp14:editId="12917079">
                <wp:simplePos x="0" y="0"/>
                <wp:positionH relativeFrom="column">
                  <wp:posOffset>4933950</wp:posOffset>
                </wp:positionH>
                <wp:positionV relativeFrom="paragraph">
                  <wp:posOffset>72390</wp:posOffset>
                </wp:positionV>
                <wp:extent cx="781050" cy="46990"/>
                <wp:effectExtent l="0" t="0" r="19050" b="29210"/>
                <wp:wrapNone/>
                <wp:docPr id="137" name="Straight Connector 137"/>
                <wp:cNvGraphicFramePr/>
                <a:graphic xmlns:a="http://schemas.openxmlformats.org/drawingml/2006/main">
                  <a:graphicData uri="http://schemas.microsoft.com/office/word/2010/wordprocessingShape">
                    <wps:wsp>
                      <wps:cNvCnPr/>
                      <wps:spPr>
                        <a:xfrm>
                          <a:off x="0" y="0"/>
                          <a:ext cx="781050" cy="46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28D50" id="Straight Connector 137"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5.7pt" to="45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019712" behindDoc="0" locked="0" layoutInCell="1" allowOverlap="1" wp14:anchorId="709497B6" wp14:editId="0F8D2572">
                <wp:simplePos x="0" y="0"/>
                <wp:positionH relativeFrom="column">
                  <wp:posOffset>5495925</wp:posOffset>
                </wp:positionH>
                <wp:positionV relativeFrom="paragraph">
                  <wp:posOffset>306705</wp:posOffset>
                </wp:positionV>
                <wp:extent cx="1828800" cy="1828800"/>
                <wp:effectExtent l="0" t="0" r="0" b="3175"/>
                <wp:wrapNone/>
                <wp:docPr id="124" name="Text Box 1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noProof/>
                                <w:lang w:bidi="bn-BD"/>
                              </w:rPr>
                            </w:pPr>
                            <w:r w:rsidRPr="00881336">
                              <w:rPr>
                                <w:rFonts w:hint="cs"/>
                                <w:noProof/>
                                <w:cs/>
                                <w:lang w:bidi="bn-BD"/>
                              </w:rPr>
                              <w:t>account’s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9497B6" id="Text Box 124" o:spid="_x0000_s1110" type="#_x0000_t202" style="position:absolute;margin-left:432.75pt;margin-top:24.15pt;width:2in;height:2in;z-index:252019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SCKQIAAGE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" filled="f" stroked="f">
                <v:textbox style="mso-fit-shape-to-text:t">
                  <w:txbxContent>
                    <w:p w:rsidR="00FD2E7F" w:rsidRPr="00881336" w:rsidRDefault="00FD2E7F" w:rsidP="00FD77E0">
                      <w:pPr>
                        <w:rPr>
                          <w:noProof/>
                          <w:lang w:bidi="bn-BD"/>
                        </w:rPr>
                      </w:pPr>
                      <w:r w:rsidRPr="00881336">
                        <w:rPr>
                          <w:rFonts w:hint="cs"/>
                          <w:noProof/>
                          <w:cs/>
                          <w:lang w:bidi="bn-BD"/>
                        </w:rPr>
                        <w:t>account’s officer</w:t>
                      </w:r>
                    </w:p>
                  </w:txbxContent>
                </v:textbox>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39168" behindDoc="0" locked="0" layoutInCell="1" allowOverlap="1" wp14:anchorId="34E23180" wp14:editId="6491BFFC">
                <wp:simplePos x="0" y="0"/>
                <wp:positionH relativeFrom="column">
                  <wp:posOffset>619125</wp:posOffset>
                </wp:positionH>
                <wp:positionV relativeFrom="paragraph">
                  <wp:posOffset>133350</wp:posOffset>
                </wp:positionV>
                <wp:extent cx="1828800" cy="1828800"/>
                <wp:effectExtent l="0" t="0" r="0" b="889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complete registration</w:t>
                            </w:r>
                          </w:p>
                          <w:p w:rsidR="00FD2E7F" w:rsidRDefault="00FD2E7F" w:rsidP="00FD77E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E23180" id="Text Box 143" o:spid="_x0000_s1111" type="#_x0000_t202" style="position:absolute;margin-left:48.75pt;margin-top:10.5pt;width:2in;height:2in;z-index:252039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F7KQIAAGEEAAAOAAAAZHJzL2Uyb0RvYy54bWysVN9v2jAQfp+0/8Hy+wgwujJ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" filled="f" stroked="f">
                <v:textbox style="mso-fit-shape-to-text:t">
                  <w:txbxContent>
                    <w:p w:rsidR="00FD2E7F" w:rsidRPr="004A40AB" w:rsidRDefault="00FD2E7F" w:rsidP="00FD77E0">
                      <w:pPr>
                        <w:rPr>
                          <w:noProof/>
                          <w:lang w:bidi="bn-BD"/>
                        </w:rPr>
                      </w:pPr>
                      <w:r w:rsidRPr="004A40AB">
                        <w:rPr>
                          <w:rFonts w:hint="cs"/>
                          <w:noProof/>
                          <w:cs/>
                          <w:lang w:bidi="bn-BD"/>
                        </w:rPr>
                        <w:t>complete registration</w:t>
                      </w:r>
                    </w:p>
                    <w:p w:rsidR="00FD2E7F" w:rsidRDefault="00FD2E7F" w:rsidP="00FD77E0"/>
                  </w:txbxContent>
                </v:textbox>
              </v:shape>
            </w:pict>
          </mc:Fallback>
        </mc:AlternateContent>
      </w:r>
      <w:r>
        <w:rPr>
          <w:noProof/>
          <w:lang w:eastAsia="en-US"/>
        </w:rPr>
        <mc:AlternateContent>
          <mc:Choice Requires="wpg">
            <w:drawing>
              <wp:anchor distT="0" distB="0" distL="114300" distR="114300" simplePos="0" relativeHeight="252011520" behindDoc="0" locked="0" layoutInCell="1" allowOverlap="1" wp14:anchorId="467F0123" wp14:editId="115B6659">
                <wp:simplePos x="0" y="0"/>
                <wp:positionH relativeFrom="column">
                  <wp:posOffset>-171976</wp:posOffset>
                </wp:positionH>
                <wp:positionV relativeFrom="paragraph">
                  <wp:posOffset>132080</wp:posOffset>
                </wp:positionV>
                <wp:extent cx="321945" cy="678180"/>
                <wp:effectExtent l="38100" t="0" r="59055" b="83820"/>
                <wp:wrapNone/>
                <wp:docPr id="111" name="Group 111"/>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112" name="Oval 112"/>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114" name="Straight Connector 114"/>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115" name="Straight Connector 115"/>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116" name="Straight Connector 116"/>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4714BBB" id="Group 111" o:spid="_x0000_s1026" style="position:absolute;margin-left:-13.55pt;margin-top:10.4pt;width:25.35pt;height:53.4pt;z-index:252011520"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">
                <v:oval id="Oval 112"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pvfMIA&#10;AADcAAAADwAAAGRycy9kb3ducmV2LnhtbERPTWvCQBC9F/oflil4KbrRgpXoKqVV8FYaK16H7JhE&#10;s7Nhd6rx33cLBW/zeJ+zWPWuVRcKsfFsYDzKQBGX3jZcGfjebYYzUFGQLbaeycCNIqyWjw8LzK2/&#10;8hddCqlUCuGYo4FapMu1jmVNDuPId8SJO/rgUBIMlbYBrynctXqSZVPtsOHUUGNH7zWV5+LHGSim&#10;7bPst/K6k/Vh9nmKH+HFnowZPPVvc1BCvdzF/+6tTfPHE/h7Jl2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m98wgAAANwAAAAPAAAAAAAAAAAAAAAAAJgCAABkcnMvZG93&#10;bnJldi54bWxQSwUGAAAAAAQABAD1AAAAhwMAAAAA&#10;" fillcolor="white [3201]" strokecolor="black [3200]" strokeweight="1.5pt">
                  <v:stroke endcap="round"/>
                </v:oval>
                <v:line id="Straight Connector 113"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gce8MAAADcAAAADwAAAGRycy9kb3ducmV2LnhtbERP22rCQBB9L/gPywh9Kbqx1gvRVbxQ&#10;UHxQEz9gyI5JMDsbsqumf+8WCn2bw7nOfNmaSjyocaVlBYN+BII4s7rkXMEl/e5NQTiPrLGyTAp+&#10;yMFy0XmbY6ztk8/0SHwuQgi7GBUU3texlC4ryKDr25o4cFfbGPQBNrnUDT5DuKnkZxSNpcGSQ0OB&#10;NW0Kym7J3SjYr77aCadJdtyut/ZQnj5Gqbwr9d5tVzMQnlr/L/5z73SYPxjC7zPhAr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4HHvDAAAA3AAAAA8AAAAAAAAAAAAA&#10;AAAAoQIAAGRycy9kb3ducmV2LnhtbFBLBQYAAAAABAAEAPkAAACRAwAAAAA=&#10;" strokecolor="black [3200]" strokeweight="1.5pt">
                  <v:stroke endcap="round"/>
                </v:line>
                <v:line id="Straight Connector 114"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Mt8cQAAADcAAAADwAAAGRycy9kb3ducmV2LnhtbERPTWvCQBC9F/wPywi91U2kSImuEiq2&#10;1Z60vXgbs2OSujsbsqtJ/fWuUOhtHu9zZoveGnGh1teOFaSjBARx4XTNpYLvr9XTCwgfkDUax6Tg&#10;lzws5oOHGWbadbylyy6UIoawz1BBFUKTSemLiiz6kWuII3d0rcUQYVtK3WIXw62R4ySZSIs1x4YK&#10;G3qtqDjtzlbBdWz02/J0Pmzy7efPpHP79369Vupx2OdTEIH68C/+c3/oOD99hvsz8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3xxAAAANwAAAAPAAAAAAAAAAAA&#10;AAAAAKECAABkcnMvZG93bnJldi54bWxQSwUGAAAAAAQABAD5AAAAkgMAAAAA&#10;" strokecolor="black [3200]" strokeweight="1.5pt">
                  <v:stroke endcap="round"/>
                </v:line>
                <v:line id="Straight Connector 115"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0hlMIAAADcAAAADwAAAGRycy9kb3ducmV2LnhtbERP24rCMBB9X/Afwgi+yJoq6krXKF4Q&#10;XHxQWz9gaGbbYjMpTdT692ZB2Lc5nOvMl62pxJ0aV1pWMBxEIIgzq0vOFVzS3ecMhPPIGivLpOBJ&#10;DpaLzsccY20ffKZ74nMRQtjFqKDwvo6ldFlBBt3A1sSB+7WNQR9gk0vd4COEm0qOomgqDZYcGgqs&#10;aVNQdk1uRsHPatx+cZpkx+16aw/lqT9J5U2pXrddfYPw1Pp/8du912H+cAJ/z4QL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0hlMIAAADcAAAADwAAAAAAAAAAAAAA&#10;AAChAgAAZHJzL2Rvd25yZXYueG1sUEsFBgAAAAAEAAQA+QAAAJADAAAAAA==&#10;" strokecolor="black [3200]" strokeweight="1.5pt">
                  <v:stroke endcap="round"/>
                </v:line>
                <v:line id="Straight Connector 116"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WHcQAAADcAAAADwAAAGRycy9kb3ducmV2LnhtbERPPW/CMBDdkfgP1iF1AycZoipgECqi&#10;bdqJ0KXbER9JSnyOYkPS/vq6UiW2e3qft9qMphU36l1jWUG8iEAQl1Y3XCn4OO7njyCcR9bYWiYF&#10;3+Rgs55OVphpO/CBboWvRAhhl6GC2vsuk9KVNRl0C9sRB+5se4M+wL6SuschhJtWJlGUSoMNh4Ya&#10;O3qqqbwUV6PgJ2n18+5yPb1tD+9f6WA/X8Y8V+phNm6XIDyN/i7+d7/qMD9O4e+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RYdxAAAANwAAAAPAAAAAAAAAAAA&#10;AAAAAKECAABkcnMvZG93bnJldi54bWxQSwUGAAAAAAQABAD5AAAAkgMAAAAA&#10;" strokecolor="black [3200]" strokeweight="1.5pt">
                  <v:stroke endcap="round"/>
                </v:line>
              </v:group>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30976" behindDoc="0" locked="0" layoutInCell="1" allowOverlap="1" wp14:anchorId="7A721482" wp14:editId="0589B791">
                <wp:simplePos x="0" y="0"/>
                <wp:positionH relativeFrom="column">
                  <wp:posOffset>3848100</wp:posOffset>
                </wp:positionH>
                <wp:positionV relativeFrom="paragraph">
                  <wp:posOffset>6350</wp:posOffset>
                </wp:positionV>
                <wp:extent cx="1781175" cy="504825"/>
                <wp:effectExtent l="0" t="0" r="28575" b="28575"/>
                <wp:wrapNone/>
                <wp:docPr id="135" name="Straight Connector 135"/>
                <wp:cNvGraphicFramePr/>
                <a:graphic xmlns:a="http://schemas.openxmlformats.org/drawingml/2006/main">
                  <a:graphicData uri="http://schemas.microsoft.com/office/word/2010/wordprocessingShape">
                    <wps:wsp>
                      <wps:cNvCnPr/>
                      <wps:spPr>
                        <a:xfrm flipV="1">
                          <a:off x="0" y="0"/>
                          <a:ext cx="17811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1F6C2" id="Straight Connector 135"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5pt" to="443.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" strokecolor="#3494ba [3204]" strokeweight="1pt">
                <v:stroke endcap="round"/>
              </v:line>
            </w:pict>
          </mc:Fallback>
        </mc:AlternateContent>
      </w:r>
      <w:r>
        <w:rPr>
          <w:noProof/>
          <w:lang w:eastAsia="en-US"/>
        </w:rPr>
        <mc:AlternateContent>
          <mc:Choice Requires="wps">
            <w:drawing>
              <wp:anchor distT="0" distB="0" distL="114300" distR="114300" simplePos="0" relativeHeight="252036096" behindDoc="0" locked="0" layoutInCell="1" allowOverlap="1" wp14:anchorId="0F53DE5D" wp14:editId="1F866177">
                <wp:simplePos x="0" y="0"/>
                <wp:positionH relativeFrom="column">
                  <wp:posOffset>4860925</wp:posOffset>
                </wp:positionH>
                <wp:positionV relativeFrom="paragraph">
                  <wp:posOffset>275590</wp:posOffset>
                </wp:positionV>
                <wp:extent cx="638175" cy="42481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638175" cy="424815"/>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DE5D" id="Text Box 140" o:spid="_x0000_s1112" type="#_x0000_t202" style="position:absolute;margin-left:382.75pt;margin-top:21.7pt;width:50.25pt;height:33.4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" filled="f" stroked="f">
                <v:textbox>
                  <w:txbxContent>
                    <w:p w:rsidR="00FD2E7F" w:rsidRPr="004A40AB" w:rsidRDefault="00FD2E7F" w:rsidP="00FD77E0">
                      <w:pPr>
                        <w:rPr>
                          <w:noProof/>
                          <w:lang w:bidi="bn-BD"/>
                        </w:rPr>
                      </w:pPr>
                      <w:r w:rsidRPr="004A40AB">
                        <w:rPr>
                          <w:rFonts w:hint="cs"/>
                          <w:noProof/>
                          <w:cs/>
                          <w:lang w:bidi="bn-BD"/>
                        </w:rPr>
                        <w:t>record</w:t>
                      </w:r>
                    </w:p>
                  </w:txbxContent>
                </v:textbox>
              </v:shape>
            </w:pict>
          </mc:Fallback>
        </mc:AlternateContent>
      </w:r>
    </w:p>
    <w:p w:rsidR="00FD77E0" w:rsidRDefault="00FD77E0" w:rsidP="00FD77E0">
      <w:pPr>
        <w:rPr>
          <w:lang w:bidi="bn-BD"/>
        </w:rPr>
      </w:pPr>
      <w:r>
        <w:rPr>
          <w:rFonts w:hint="cs"/>
          <w:noProof/>
          <w:lang w:eastAsia="en-US"/>
        </w:rPr>
        <mc:AlternateContent>
          <mc:Choice Requires="wps">
            <w:drawing>
              <wp:anchor distT="0" distB="0" distL="114300" distR="114300" simplePos="0" relativeHeight="252029952" behindDoc="0" locked="0" layoutInCell="1" allowOverlap="1" wp14:anchorId="0155D73E" wp14:editId="552F242A">
                <wp:simplePos x="0" y="0"/>
                <wp:positionH relativeFrom="column">
                  <wp:posOffset>93980</wp:posOffset>
                </wp:positionH>
                <wp:positionV relativeFrom="paragraph">
                  <wp:posOffset>132080</wp:posOffset>
                </wp:positionV>
                <wp:extent cx="2238375" cy="323215"/>
                <wp:effectExtent l="0" t="0" r="28575" b="19685"/>
                <wp:wrapNone/>
                <wp:docPr id="134" name="Straight Connector 134"/>
                <wp:cNvGraphicFramePr/>
                <a:graphic xmlns:a="http://schemas.openxmlformats.org/drawingml/2006/main">
                  <a:graphicData uri="http://schemas.microsoft.com/office/word/2010/wordprocessingShape">
                    <wps:wsp>
                      <wps:cNvCnPr/>
                      <wps:spPr>
                        <a:xfrm>
                          <a:off x="0" y="0"/>
                          <a:ext cx="2238375"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80BA" id="Straight Connector 134"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10.4pt" to="183.6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021760" behindDoc="0" locked="0" layoutInCell="1" allowOverlap="1" wp14:anchorId="0C8B3368" wp14:editId="533FDB0C">
                <wp:simplePos x="0" y="0"/>
                <wp:positionH relativeFrom="column">
                  <wp:posOffset>-457200</wp:posOffset>
                </wp:positionH>
                <wp:positionV relativeFrom="paragraph">
                  <wp:posOffset>313690</wp:posOffset>
                </wp:positionV>
                <wp:extent cx="1828800" cy="1828800"/>
                <wp:effectExtent l="0" t="0" r="0" b="3175"/>
                <wp:wrapSquare wrapText="bothSides"/>
                <wp:docPr id="126" name="Text Box 1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lang w:bidi="bn-BD"/>
                              </w:rPr>
                            </w:pPr>
                            <w:r w:rsidRPr="00881336">
                              <w:rPr>
                                <w:rFonts w:hint="cs"/>
                                <w:cs/>
                                <w:lang w:bidi="bn-BD"/>
                              </w:rPr>
                              <w:t>Execute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8B3368" id="Text Box 126" o:spid="_x0000_s1113" type="#_x0000_t202" style="position:absolute;margin-left:-36pt;margin-top:24.7pt;width:2in;height:2in;z-index:25202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" filled="f" stroked="f">
                <v:textbox style="mso-fit-shape-to-text:t">
                  <w:txbxContent>
                    <w:p w:rsidR="00FD2E7F" w:rsidRPr="00881336" w:rsidRDefault="00FD2E7F" w:rsidP="00FD77E0">
                      <w:pPr>
                        <w:rPr>
                          <w:lang w:bidi="bn-BD"/>
                        </w:rPr>
                      </w:pPr>
                      <w:r w:rsidRPr="00881336">
                        <w:rPr>
                          <w:rFonts w:hint="cs"/>
                          <w:cs/>
                          <w:lang w:bidi="bn-BD"/>
                        </w:rPr>
                        <w:t>Execute officer</w:t>
                      </w:r>
                    </w:p>
                  </w:txbxContent>
                </v:textbox>
                <w10:wrap type="square"/>
              </v:shape>
            </w:pict>
          </mc:Fallback>
        </mc:AlternateContent>
      </w:r>
      <w:r>
        <w:rPr>
          <w:rFonts w:hint="cs"/>
          <w:noProof/>
          <w:lang w:eastAsia="en-US"/>
        </w:rPr>
        <mc:AlternateContent>
          <mc:Choice Requires="wps">
            <w:drawing>
              <wp:anchor distT="0" distB="0" distL="114300" distR="114300" simplePos="0" relativeHeight="252016640" behindDoc="0" locked="0" layoutInCell="1" allowOverlap="1" wp14:anchorId="53C33306" wp14:editId="02895AF4">
                <wp:simplePos x="0" y="0"/>
                <wp:positionH relativeFrom="column">
                  <wp:posOffset>2409825</wp:posOffset>
                </wp:positionH>
                <wp:positionV relativeFrom="paragraph">
                  <wp:posOffset>159385</wp:posOffset>
                </wp:positionV>
                <wp:extent cx="1457325" cy="695325"/>
                <wp:effectExtent l="0" t="0" r="28575" b="28575"/>
                <wp:wrapNone/>
                <wp:docPr id="121" name="Oval 121"/>
                <wp:cNvGraphicFramePr/>
                <a:graphic xmlns:a="http://schemas.openxmlformats.org/drawingml/2006/main">
                  <a:graphicData uri="http://schemas.microsoft.com/office/word/2010/wordprocessingShape">
                    <wps:wsp>
                      <wps:cNvSpPr/>
                      <wps:spPr>
                        <a:xfrm>
                          <a:off x="0" y="0"/>
                          <a:ext cx="14573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7F1405" w:rsidRDefault="00FD2E7F" w:rsidP="00FD77E0">
                            <w:pPr>
                              <w:jc w:val="center"/>
                              <w:rPr>
                                <w:rStyle w:val="Strong"/>
                              </w:rPr>
                            </w:pPr>
                            <w:r w:rsidRPr="007F1405">
                              <w:rPr>
                                <w:rStyle w:val="Strong"/>
                                <w:rFonts w:hint="cs"/>
                                <w:cs/>
                              </w:rPr>
                              <w:t>process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33306" id="Oval 121" o:spid="_x0000_s1114" style="position:absolute;margin-left:189.75pt;margin-top:12.55pt;width:114.75pt;height:54.7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" fillcolor="#3494ba [3204]" strokecolor="#1a495c [1604]" strokeweight="1.5pt">
                <v:stroke endcap="round"/>
                <v:textbox>
                  <w:txbxContent>
                    <w:p w:rsidR="00FD2E7F" w:rsidRPr="007F1405" w:rsidRDefault="00FD2E7F" w:rsidP="00FD77E0">
                      <w:pPr>
                        <w:jc w:val="center"/>
                        <w:rPr>
                          <w:rStyle w:val="Strong"/>
                        </w:rPr>
                      </w:pPr>
                      <w:r w:rsidRPr="007F1405">
                        <w:rPr>
                          <w:rStyle w:val="Strong"/>
                          <w:rFonts w:hint="cs"/>
                          <w:cs/>
                        </w:rPr>
                        <w:t>process report</w:t>
                      </w:r>
                    </w:p>
                  </w:txbxContent>
                </v:textbox>
              </v:oval>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38144" behindDoc="0" locked="0" layoutInCell="1" allowOverlap="1" wp14:anchorId="6A72FA16" wp14:editId="57F107B8">
                <wp:simplePos x="0" y="0"/>
                <wp:positionH relativeFrom="column">
                  <wp:posOffset>944880</wp:posOffset>
                </wp:positionH>
                <wp:positionV relativeFrom="paragraph">
                  <wp:posOffset>151130</wp:posOffset>
                </wp:positionV>
                <wp:extent cx="1828800" cy="1828800"/>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A40AB" w:rsidRDefault="00FD2E7F" w:rsidP="00FD77E0">
                            <w:pPr>
                              <w:rPr>
                                <w:noProof/>
                                <w:lang w:bidi="bn-BD"/>
                              </w:rPr>
                            </w:pPr>
                            <w:r w:rsidRPr="004A40AB">
                              <w:rPr>
                                <w:rFonts w:hint="cs"/>
                                <w:noProof/>
                                <w:cs/>
                                <w:lang w:bidi="bn-BD"/>
                              </w:rPr>
                              <w:t>payment complete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72FA16" id="Text Box 142" o:spid="_x0000_s1115" type="#_x0000_t202" style="position:absolute;margin-left:74.4pt;margin-top:11.9pt;width:2in;height:2in;z-index:252038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iSKAIAAGE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" filled="f" stroked="f">
                <v:textbox style="mso-fit-shape-to-text:t">
                  <w:txbxContent>
                    <w:p w:rsidR="00FD2E7F" w:rsidRPr="004A40AB" w:rsidRDefault="00FD2E7F" w:rsidP="00FD77E0">
                      <w:pPr>
                        <w:rPr>
                          <w:noProof/>
                          <w:lang w:bidi="bn-BD"/>
                        </w:rPr>
                      </w:pPr>
                      <w:r w:rsidRPr="004A40AB">
                        <w:rPr>
                          <w:rFonts w:hint="cs"/>
                          <w:noProof/>
                          <w:cs/>
                          <w:lang w:bidi="bn-BD"/>
                        </w:rPr>
                        <w:t>payment complete</w:t>
                      </w:r>
                    </w:p>
                  </w:txbxContent>
                </v:textbox>
              </v:shape>
            </w:pict>
          </mc:Fallback>
        </mc:AlternateContent>
      </w:r>
      <w:r>
        <w:rPr>
          <w:rFonts w:hint="cs"/>
          <w:noProof/>
          <w:lang w:eastAsia="en-US"/>
        </w:rPr>
        <mc:AlternateContent>
          <mc:Choice Requires="wps">
            <w:drawing>
              <wp:anchor distT="0" distB="0" distL="114300" distR="114300" simplePos="0" relativeHeight="252032000" behindDoc="0" locked="0" layoutInCell="1" allowOverlap="1" wp14:anchorId="54C1F3A3" wp14:editId="2FAC8D3B">
                <wp:simplePos x="0" y="0"/>
                <wp:positionH relativeFrom="column">
                  <wp:posOffset>3827780</wp:posOffset>
                </wp:positionH>
                <wp:positionV relativeFrom="paragraph">
                  <wp:posOffset>247015</wp:posOffset>
                </wp:positionV>
                <wp:extent cx="1516380" cy="285115"/>
                <wp:effectExtent l="0" t="0" r="26670" b="19685"/>
                <wp:wrapNone/>
                <wp:docPr id="136" name="Straight Connector 136"/>
                <wp:cNvGraphicFramePr/>
                <a:graphic xmlns:a="http://schemas.openxmlformats.org/drawingml/2006/main">
                  <a:graphicData uri="http://schemas.microsoft.com/office/word/2010/wordprocessingShape">
                    <wps:wsp>
                      <wps:cNvCnPr/>
                      <wps:spPr>
                        <a:xfrm>
                          <a:off x="0" y="0"/>
                          <a:ext cx="1516380" cy="285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81A41" id="Straight Connector 136"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4pt,19.45pt" to="420.8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" strokecolor="#3494ba [3204]" strokeweight="1pt">
                <v:stroke endcap="round"/>
              </v:line>
            </w:pict>
          </mc:Fallback>
        </mc:AlternateContent>
      </w:r>
      <w:r>
        <w:rPr>
          <w:noProof/>
          <w:lang w:eastAsia="en-US"/>
        </w:rPr>
        <mc:AlternateContent>
          <mc:Choice Requires="wpg">
            <w:drawing>
              <wp:anchor distT="0" distB="0" distL="114300" distR="114300" simplePos="0" relativeHeight="252010496" behindDoc="0" locked="0" layoutInCell="1" allowOverlap="1" wp14:anchorId="09B2E22F" wp14:editId="2E9BDF12">
                <wp:simplePos x="0" y="0"/>
                <wp:positionH relativeFrom="column">
                  <wp:posOffset>5391785</wp:posOffset>
                </wp:positionH>
                <wp:positionV relativeFrom="paragraph">
                  <wp:posOffset>68580</wp:posOffset>
                </wp:positionV>
                <wp:extent cx="321945" cy="678180"/>
                <wp:effectExtent l="38100" t="0" r="59055" b="83820"/>
                <wp:wrapNone/>
                <wp:docPr id="99" name="Group 99"/>
                <wp:cNvGraphicFramePr/>
                <a:graphic xmlns:a="http://schemas.openxmlformats.org/drawingml/2006/main">
                  <a:graphicData uri="http://schemas.microsoft.com/office/word/2010/wordprocessingGroup">
                    <wpg:wgp>
                      <wpg:cNvGrpSpPr/>
                      <wpg:grpSpPr>
                        <a:xfrm>
                          <a:off x="0" y="0"/>
                          <a:ext cx="321945" cy="678180"/>
                          <a:chOff x="0" y="0"/>
                          <a:chExt cx="322164" cy="678584"/>
                        </a:xfrm>
                      </wpg:grpSpPr>
                      <wps:wsp>
                        <wps:cNvPr id="100" name="Oval 100"/>
                        <wps:cNvSpPr/>
                        <wps:spPr>
                          <a:xfrm>
                            <a:off x="79802" y="0"/>
                            <a:ext cx="168249" cy="1828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a:off x="159604" y="182880"/>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108" name="Straight Connector 108"/>
                        <wps:cNvCnPr/>
                        <wps:spPr>
                          <a:xfrm flipH="1">
                            <a:off x="0" y="515389"/>
                            <a:ext cx="154940" cy="163195"/>
                          </a:xfrm>
                          <a:prstGeom prst="line">
                            <a:avLst/>
                          </a:prstGeom>
                        </wps:spPr>
                        <wps:style>
                          <a:lnRef idx="2">
                            <a:schemeClr val="dk1"/>
                          </a:lnRef>
                          <a:fillRef idx="0">
                            <a:schemeClr val="dk1"/>
                          </a:fillRef>
                          <a:effectRef idx="1">
                            <a:schemeClr val="dk1"/>
                          </a:effectRef>
                          <a:fontRef idx="minor">
                            <a:schemeClr val="tx1"/>
                          </a:fontRef>
                        </wps:style>
                        <wps:bodyPr/>
                      </wps:wsp>
                      <wps:wsp>
                        <wps:cNvPr id="109" name="Straight Connector 109"/>
                        <wps:cNvCnPr/>
                        <wps:spPr>
                          <a:xfrm>
                            <a:off x="159604" y="508739"/>
                            <a:ext cx="162560" cy="167005"/>
                          </a:xfrm>
                          <a:prstGeom prst="line">
                            <a:avLst/>
                          </a:prstGeom>
                        </wps:spPr>
                        <wps:style>
                          <a:lnRef idx="2">
                            <a:schemeClr val="dk1"/>
                          </a:lnRef>
                          <a:fillRef idx="0">
                            <a:schemeClr val="dk1"/>
                          </a:fillRef>
                          <a:effectRef idx="1">
                            <a:schemeClr val="dk1"/>
                          </a:effectRef>
                          <a:fontRef idx="minor">
                            <a:schemeClr val="tx1"/>
                          </a:fontRef>
                        </wps:style>
                        <wps:bodyPr/>
                      </wps:wsp>
                      <wps:wsp>
                        <wps:cNvPr id="110" name="Straight Connector 110"/>
                        <wps:cNvCnPr/>
                        <wps:spPr>
                          <a:xfrm flipV="1">
                            <a:off x="63176" y="285958"/>
                            <a:ext cx="194807" cy="39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C84C81C" id="Group 99" o:spid="_x0000_s1026" style="position:absolute;margin-left:424.55pt;margin-top:5.4pt;width:25.35pt;height:53.4pt;z-index:252010496" coordsize="3221,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">
                <v:oval id="Oval 100" o:spid="_x0000_s1027" style="position:absolute;left:798;width:1682;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CTcQA&#10;AADcAAAADwAAAGRycy9kb3ducmV2LnhtbESPQUsDQQyF70L/w5CCF7GzKtSy7bSUqtCbuFV6DTtx&#10;d+tOZpmJ7frvzUHwlvBe3vuy2oyhN2dKuYvs4G5WgCGuo++4cfB+eLldgMmC7LGPTA5+KMNmPbla&#10;Yenjhd/oXEljNIRziQ5akaG0NtctBcyzOBCr9hlTQNE1NdYnvGh46O19UcxtwI61ocWBdi3VX9V3&#10;cFDN+xv52MvjQZ6Pi9dTfkoP/uTc9XTcLsEIjfJv/rvee8UvFF+f0Qn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dwk3EAAAA3AAAAA8AAAAAAAAAAAAAAAAAmAIAAGRycy9k&#10;b3ducmV2LnhtbFBLBQYAAAAABAAEAPUAAACJAwAAAAA=&#10;" fillcolor="white [3201]" strokecolor="black [3200]" strokeweight="1.5pt">
                  <v:stroke endcap="round"/>
                </v:oval>
                <v:line id="Straight Connector 101" o:spid="_x0000_s1028" style="position:absolute;visibility:visible;mso-wrap-style:square" from="1596,1828" to="1596,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SsIAAADcAAAADwAAAGRycy9kb3ducmV2LnhtbERP24rCMBB9F/yHMMK+iKYu6yrVKF5Y&#10;UHxwbf2AoZltyzaT0kStf28Ewbc5nOvMl62pxJUaV1pWMBpGIIgzq0vOFZzTn8EUhPPIGivLpOBO&#10;DpaLbmeOsbY3PtE18bkIIexiVFB4X8dSuqwgg25oa+LA/dnGoA+wyaVu8BbCTSU/o+hbGiw5NBRY&#10;06ag7D+5GAX71Vc74TTJjtv11h7K3/44lRelPnrtagbCU+vf4pd7p8P8aATPZ8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SsIAAADcAAAADwAAAAAAAAAAAAAA&#10;AAChAgAAZHJzL2Rvd25yZXYueG1sUEsFBgAAAAAEAAQA+QAAAJADAAAAAA==&#10;" strokecolor="black [3200]" strokeweight="1.5pt">
                  <v:stroke endcap="round"/>
                </v:line>
                <v:line id="Straight Connector 108" o:spid="_x0000_s1029" style="position:absolute;flip:x;visibility:visible;mso-wrap-style:square" from="0,5153" to="1549,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xKcUAAADcAAAADwAAAGRycy9kb3ducmV2LnhtbESPzW7CQAyE70h9h5Ur9QabckAoZUGI&#10;quXvBOXCzWRNEsh6o+xC0j59fUDiZmvGM58ns85V6k5NKD0beB8koIgzb0vODRx+vvpjUCEiW6w8&#10;k4FfCjCbvvQmmFrf8o7u+5grCeGQooEixjrVOmQFOQwDXxOLdvaNwyhrk2vbYCvhrtLDJBlphyVL&#10;Q4E1LQrKrvubM/A3rOz35/V22sx328uo9cdlt14b8/bazT9AReri0/y4XlnBT4RWnpEJ9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xKcUAAADcAAAADwAAAAAAAAAA&#10;AAAAAAChAgAAZHJzL2Rvd25yZXYueG1sUEsFBgAAAAAEAAQA+QAAAJMDAAAAAA==&#10;" strokecolor="black [3200]" strokeweight="1.5pt">
                  <v:stroke endcap="round"/>
                </v:line>
                <v:line id="Straight Connector 109" o:spid="_x0000_s1030" style="position:absolute;visibility:visible;mso-wrap-style:square" from="1596,5087" to="3221,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9TMMAAADcAAAADwAAAGRycy9kb3ducmV2LnhtbERPzWrCQBC+F3yHZYReRDeWamt0Fa0I&#10;igdr0gcYsmMSzM6G7Krx7V1B6G0+vt+ZLVpTiSs1rrSsYDiIQBBnVpecK/hLN/1vEM4ja6wsk4I7&#10;OVjMO28zjLW98ZGuic9FCGEXo4LC+zqW0mUFGXQDWxMH7mQbgz7AJpe6wVsIN5X8iKKxNFhyaCiw&#10;pp+CsnNyMQp2y8/2i9MkO6xXa7svf3ujVF6Ueu+2yykIT63/F7/cWx3mRxN4PhMu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JvUzDAAAA3AAAAA8AAAAAAAAAAAAA&#10;AAAAoQIAAGRycy9kb3ducmV2LnhtbFBLBQYAAAAABAAEAPkAAACRAwAAAAA=&#10;" strokecolor="black [3200]" strokeweight="1.5pt">
                  <v:stroke endcap="round"/>
                </v:line>
                <v:line id="Straight Connector 110" o:spid="_x0000_s1031" style="position:absolute;flip:y;visibility:visible;mso-wrap-style:square" from="631,2859" to="2579,2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gr8sYAAADcAAAADwAAAGRycy9kb3ducmV2LnhtbESPMW/CQAyFd6T+h5MrdYMLDKhKOVDU&#10;ClrKBO3Szc2ZJCTni3IHSfn1eEDqZus9v/d5sRpcoy7UhcqzgekkAUWce1txYeD7az1+BhUissXG&#10;Mxn4owCr5cNogan1Pe/pcoiFkhAOKRooY2xTrUNeksMw8S2xaEffOYyydoW2HfYS7ho9S5K5dlix&#10;NJTY0mtJeX04OwPXWWM3b/X59zPb707z3v+8D9utMU+PQ/YCKtIQ/8336w8r+FPBl2dkAr2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IK/LGAAAA3AAAAA8AAAAAAAAA&#10;AAAAAAAAoQIAAGRycy9kb3ducmV2LnhtbFBLBQYAAAAABAAEAPkAAACUAwAAAAA=&#10;" strokecolor="black [3200]" strokeweight="1.5pt">
                  <v:stroke endcap="round"/>
                </v:line>
              </v:group>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37120" behindDoc="0" locked="0" layoutInCell="1" allowOverlap="1" wp14:anchorId="2CC97FA5" wp14:editId="4932A911">
                <wp:simplePos x="0" y="0"/>
                <wp:positionH relativeFrom="column">
                  <wp:posOffset>4047490</wp:posOffset>
                </wp:positionH>
                <wp:positionV relativeFrom="paragraph">
                  <wp:posOffset>62865</wp:posOffset>
                </wp:positionV>
                <wp:extent cx="1828800" cy="1828800"/>
                <wp:effectExtent l="0" t="38100" r="0" b="34290"/>
                <wp:wrapNone/>
                <wp:docPr id="141" name="Text Box 141"/>
                <wp:cNvGraphicFramePr/>
                <a:graphic xmlns:a="http://schemas.openxmlformats.org/drawingml/2006/main">
                  <a:graphicData uri="http://schemas.microsoft.com/office/word/2010/wordprocessingShape">
                    <wps:wsp>
                      <wps:cNvSpPr txBox="1"/>
                      <wps:spPr>
                        <a:xfrm rot="447896">
                          <a:off x="0" y="0"/>
                          <a:ext cx="1828800" cy="1828800"/>
                        </a:xfrm>
                        <a:prstGeom prst="rect">
                          <a:avLst/>
                        </a:prstGeom>
                        <a:noFill/>
                        <a:ln>
                          <a:noFill/>
                        </a:ln>
                        <a:effectLst/>
                      </wps:spPr>
                      <wps:txbx>
                        <w:txbxContent>
                          <w:p w:rsidR="00FD2E7F" w:rsidRPr="004A40AB" w:rsidRDefault="00FD2E7F" w:rsidP="00FD77E0">
                            <w:pPr>
                              <w:rPr>
                                <w:lang w:bidi="bn-BD"/>
                              </w:rPr>
                            </w:pPr>
                            <w:r>
                              <w:rPr>
                                <w:rFonts w:hint="cs"/>
                                <w:cs/>
                                <w:lang w:bidi="bn-BD"/>
                              </w:rPr>
                              <w:t>D</w:t>
                            </w:r>
                            <w:r w:rsidRPr="004A40AB">
                              <w:rPr>
                                <w:rFonts w:hint="cs"/>
                                <w:cs/>
                                <w:lang w:bidi="bn-BD"/>
                              </w:rPr>
                              <w:t>aily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C97FA5" id="Text Box 141" o:spid="_x0000_s1116" type="#_x0000_t202" style="position:absolute;margin-left:318.7pt;margin-top:4.95pt;width:2in;height:2in;rotation:489222fd;z-index:252037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" filled="f" stroked="f">
                <v:textbox style="mso-fit-shape-to-text:t">
                  <w:txbxContent>
                    <w:p w:rsidR="00FD2E7F" w:rsidRPr="004A40AB" w:rsidRDefault="00FD2E7F" w:rsidP="00FD77E0">
                      <w:pPr>
                        <w:rPr>
                          <w:lang w:bidi="bn-BD"/>
                        </w:rPr>
                      </w:pPr>
                      <w:r>
                        <w:rPr>
                          <w:rFonts w:hint="cs"/>
                          <w:cs/>
                          <w:lang w:bidi="bn-BD"/>
                        </w:rPr>
                        <w:t>D</w:t>
                      </w:r>
                      <w:r w:rsidRPr="004A40AB">
                        <w:rPr>
                          <w:rFonts w:hint="cs"/>
                          <w:cs/>
                          <w:lang w:bidi="bn-BD"/>
                        </w:rPr>
                        <w:t>aily report</w:t>
                      </w:r>
                    </w:p>
                  </w:txbxContent>
                </v:textbox>
              </v:shape>
            </w:pict>
          </mc:Fallback>
        </mc:AlternateContent>
      </w:r>
    </w:p>
    <w:p w:rsidR="00FD77E0" w:rsidRDefault="00FD77E0" w:rsidP="00FD77E0">
      <w:pPr>
        <w:rPr>
          <w:lang w:bidi="bn-BD"/>
        </w:rPr>
      </w:pPr>
      <w:r>
        <w:rPr>
          <w:noProof/>
          <w:lang w:eastAsia="en-US"/>
        </w:rPr>
        <mc:AlternateContent>
          <mc:Choice Requires="wps">
            <w:drawing>
              <wp:anchor distT="0" distB="0" distL="114300" distR="114300" simplePos="0" relativeHeight="252020736" behindDoc="0" locked="0" layoutInCell="1" allowOverlap="1" wp14:anchorId="378CDFFF" wp14:editId="327A05EA">
                <wp:simplePos x="0" y="0"/>
                <wp:positionH relativeFrom="column">
                  <wp:posOffset>5713730</wp:posOffset>
                </wp:positionH>
                <wp:positionV relativeFrom="paragraph">
                  <wp:posOffset>201930</wp:posOffset>
                </wp:positionV>
                <wp:extent cx="1828800" cy="1828800"/>
                <wp:effectExtent l="0" t="0" r="0" b="3175"/>
                <wp:wrapNone/>
                <wp:docPr id="125" name="Text Box 1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81336" w:rsidRDefault="00FD2E7F" w:rsidP="00FD77E0">
                            <w:pPr>
                              <w:rPr>
                                <w:lang w:bidi="bn-BD"/>
                              </w:rPr>
                            </w:pPr>
                            <w:r w:rsidRPr="00881336">
                              <w:rPr>
                                <w:rFonts w:hint="cs"/>
                                <w:cs/>
                                <w:lang w:bidi="bn-BD"/>
                              </w:rPr>
                              <w:t>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8CDFFF" id="Text Box 125" o:spid="_x0000_s1117" type="#_x0000_t202" style="position:absolute;margin-left:449.9pt;margin-top:15.9pt;width:2in;height:2in;z-index:252020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" filled="f" stroked="f">
                <v:textbox style="mso-fit-shape-to-text:t">
                  <w:txbxContent>
                    <w:p w:rsidR="00FD2E7F" w:rsidRPr="00881336" w:rsidRDefault="00FD2E7F" w:rsidP="00FD77E0">
                      <w:pPr>
                        <w:rPr>
                          <w:lang w:bidi="bn-BD"/>
                        </w:rPr>
                      </w:pPr>
                      <w:r w:rsidRPr="00881336">
                        <w:rPr>
                          <w:rFonts w:hint="cs"/>
                          <w:cs/>
                          <w:lang w:bidi="bn-BD"/>
                        </w:rPr>
                        <w:t>manager</w:t>
                      </w:r>
                    </w:p>
                  </w:txbxContent>
                </v:textbox>
              </v:shape>
            </w:pict>
          </mc:Fallback>
        </mc:AlternateContent>
      </w:r>
    </w:p>
    <w:p w:rsidR="00FD77E0" w:rsidRDefault="00FD77E0" w:rsidP="00FD77E0">
      <w:pPr>
        <w:rPr>
          <w:lang w:bidi="bn-BD"/>
        </w:rPr>
      </w:pPr>
    </w:p>
    <w:p w:rsidR="00FD77E0" w:rsidRDefault="00FD77E0" w:rsidP="00FD77E0">
      <w:pPr>
        <w:rPr>
          <w:lang w:bidi="bn-BD"/>
        </w:rPr>
      </w:pPr>
    </w:p>
    <w:p w:rsidR="00FD77E0" w:rsidRDefault="00FD77E0" w:rsidP="00FD77E0">
      <w:pPr>
        <w:rPr>
          <w:lang w:bidi="bn-BD"/>
        </w:rPr>
      </w:pPr>
    </w:p>
    <w:p w:rsidR="00FD77E0" w:rsidRDefault="00FD77E0" w:rsidP="00FD77E0">
      <w:pPr>
        <w:rPr>
          <w:lang w:bidi="bn-BD"/>
        </w:rPr>
      </w:pPr>
    </w:p>
    <w:p w:rsidR="00FD77E0" w:rsidRDefault="00FD77E0" w:rsidP="00FD77E0">
      <w:pPr>
        <w:rPr>
          <w:lang w:bidi="bn-BD"/>
        </w:rPr>
      </w:pPr>
      <w:r>
        <w:rPr>
          <w:noProof/>
          <w:lang w:eastAsia="en-US"/>
        </w:rPr>
        <mc:AlternateContent>
          <mc:Choice Requires="wps">
            <w:drawing>
              <wp:anchor distT="0" distB="0" distL="114300" distR="114300" simplePos="0" relativeHeight="252045312" behindDoc="0" locked="0" layoutInCell="1" allowOverlap="1" wp14:anchorId="0E41B867" wp14:editId="0A4C0B75">
                <wp:simplePos x="0" y="0"/>
                <wp:positionH relativeFrom="column">
                  <wp:posOffset>2286000</wp:posOffset>
                </wp:positionH>
                <wp:positionV relativeFrom="paragraph">
                  <wp:posOffset>54610</wp:posOffset>
                </wp:positionV>
                <wp:extent cx="1828800" cy="1828800"/>
                <wp:effectExtent l="0" t="0" r="0" b="1905"/>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627FE" w:rsidRDefault="00FD2E7F" w:rsidP="00FD77E0">
                            <w:pPr>
                              <w:jc w:val="center"/>
                              <w:rPr>
                                <w:b/>
                                <w:color w:val="000000" w:themeColor="text1"/>
                                <w:sz w:val="24"/>
                                <w:szCs w:val="24"/>
                                <w:lang w:bidi="bn-BD"/>
                                <w14:textOutline w14:w="10541"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41B867" id="Text Box 149" o:spid="_x0000_s1118" type="#_x0000_t202" style="position:absolute;margin-left:180pt;margin-top:4.3pt;width:2in;height:2in;z-index:252045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ciKQIAAGE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" filled="f" stroked="f">
                <v:textbox style="mso-fit-shape-to-text:t">
                  <w:txbxContent>
                    <w:p w:rsidR="00FD2E7F" w:rsidRPr="004627FE" w:rsidRDefault="00FD2E7F" w:rsidP="00FD77E0">
                      <w:pPr>
                        <w:jc w:val="center"/>
                        <w:rPr>
                          <w:b/>
                          <w:color w:val="000000" w:themeColor="text1"/>
                          <w:sz w:val="24"/>
                          <w:szCs w:val="24"/>
                          <w:lang w:bidi="bn-BD"/>
                          <w14:textOutline w14:w="10541" w14:cap="flat" w14:cmpd="sng" w14:algn="ctr">
                            <w14:solidFill>
                              <w14:srgbClr w14:val="7D7D7D">
                                <w14:tint w14:val="100000"/>
                                <w14:shade w14:val="100000"/>
                                <w14:satMod w14:val="110000"/>
                              </w14:srgbClr>
                            </w14:solidFill>
                            <w14:prstDash w14:val="solid"/>
                            <w14:round/>
                          </w14:textOutline>
                        </w:rPr>
                      </w:pPr>
                    </w:p>
                  </w:txbxContent>
                </v:textbox>
              </v:shape>
            </w:pict>
          </mc:Fallback>
        </mc:AlternateContent>
      </w:r>
    </w:p>
    <w:p w:rsidR="00FD77E0" w:rsidRDefault="00FD77E0" w:rsidP="00FD77E0">
      <w:pPr>
        <w:spacing w:after="200" w:line="276" w:lineRule="auto"/>
        <w:ind w:left="360"/>
        <w:rPr>
          <w:b/>
          <w:bCs/>
          <w:sz w:val="28"/>
          <w:szCs w:val="28"/>
        </w:rPr>
      </w:pPr>
    </w:p>
    <w:p w:rsidR="00FD77E0" w:rsidRDefault="00FD77E0" w:rsidP="00FD77E0">
      <w:pPr>
        <w:spacing w:after="200" w:line="276" w:lineRule="auto"/>
        <w:ind w:left="360"/>
        <w:rPr>
          <w:b/>
          <w:bCs/>
          <w:sz w:val="28"/>
          <w:szCs w:val="28"/>
        </w:rPr>
      </w:pPr>
      <w:r>
        <w:rPr>
          <w:noProof/>
          <w:lang w:eastAsia="en-US"/>
        </w:rPr>
        <mc:AlternateContent>
          <mc:Choice Requires="wps">
            <w:drawing>
              <wp:anchor distT="0" distB="0" distL="114300" distR="114300" simplePos="0" relativeHeight="252046336" behindDoc="0" locked="0" layoutInCell="1" allowOverlap="1" wp14:anchorId="22603849" wp14:editId="605C0582">
                <wp:simplePos x="0" y="0"/>
                <wp:positionH relativeFrom="margin">
                  <wp:align>center</wp:align>
                </wp:positionH>
                <wp:positionV relativeFrom="paragraph">
                  <wp:posOffset>302260</wp:posOffset>
                </wp:positionV>
                <wp:extent cx="1828800" cy="1828800"/>
                <wp:effectExtent l="0" t="0" r="0" b="635"/>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FA10A0" w:rsidRDefault="00FD2E7F" w:rsidP="00FD77E0">
                            <w:pPr>
                              <w:pStyle w:val="intro"/>
                              <w:rPr>
                                <w:noProof/>
                                <w:color w:val="000000" w:themeColor="text1"/>
                              </w:rPr>
                            </w:pPr>
                            <w:r>
                              <w:rPr>
                                <w:noProof/>
                                <w:color w:val="000000" w:themeColor="text1"/>
                              </w:rPr>
                              <w:t xml:space="preserve">Fig: </w:t>
                            </w:r>
                            <w:r w:rsidRPr="00FA10A0">
                              <w:rPr>
                                <w:noProof/>
                                <w:color w:val="000000" w:themeColor="text1"/>
                              </w:rPr>
                              <w:t>USER CASE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603849" id="Text Box 64" o:spid="_x0000_s1119" type="#_x0000_t202" style="position:absolute;left:0;text-align:left;margin-left:0;margin-top:23.8pt;width:2in;height:2in;z-index:252046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" filled="f" stroked="f">
                <v:textbox style="mso-fit-shape-to-text:t">
                  <w:txbxContent>
                    <w:p w:rsidR="00FD2E7F" w:rsidRPr="00FA10A0" w:rsidRDefault="00FD2E7F" w:rsidP="00FD77E0">
                      <w:pPr>
                        <w:pStyle w:val="intro"/>
                        <w:rPr>
                          <w:noProof/>
                          <w:color w:val="000000" w:themeColor="text1"/>
                        </w:rPr>
                      </w:pPr>
                      <w:r>
                        <w:rPr>
                          <w:noProof/>
                          <w:color w:val="000000" w:themeColor="text1"/>
                        </w:rPr>
                        <w:t xml:space="preserve">Fig: </w:t>
                      </w:r>
                      <w:r w:rsidRPr="00FA10A0">
                        <w:rPr>
                          <w:noProof/>
                          <w:color w:val="000000" w:themeColor="text1"/>
                        </w:rPr>
                        <w:t>USER CASE DIAGRAM</w:t>
                      </w:r>
                    </w:p>
                  </w:txbxContent>
                </v:textbox>
                <w10:wrap anchorx="margin"/>
              </v:shape>
            </w:pict>
          </mc:Fallback>
        </mc:AlternateContent>
      </w:r>
    </w:p>
    <w:p w:rsidR="00FD77E0" w:rsidRDefault="00FD77E0" w:rsidP="00FD77E0">
      <w:pPr>
        <w:spacing w:after="200" w:line="276" w:lineRule="auto"/>
        <w:ind w:left="360"/>
        <w:rPr>
          <w:b/>
          <w:bCs/>
          <w:sz w:val="28"/>
          <w:szCs w:val="28"/>
        </w:rPr>
      </w:pPr>
    </w:p>
    <w:p w:rsidR="00FD77E0" w:rsidRDefault="00FD77E0" w:rsidP="00FD04A4">
      <w:pPr>
        <w:spacing w:after="200" w:line="276" w:lineRule="auto"/>
        <w:rPr>
          <w:b/>
          <w:bCs/>
          <w:sz w:val="28"/>
          <w:szCs w:val="28"/>
        </w:rPr>
      </w:pPr>
    </w:p>
    <w:p w:rsidR="00FA10A0" w:rsidRDefault="00FA10A0" w:rsidP="00FA10A0">
      <w:pPr>
        <w:pStyle w:val="intro"/>
        <w:jc w:val="center"/>
      </w:pPr>
      <w:r>
        <w:t>Appendix D</w:t>
      </w:r>
    </w:p>
    <w:p w:rsidR="00FA10A0" w:rsidRPr="00F0588F" w:rsidRDefault="00FA10A0" w:rsidP="00FA10A0">
      <w:pPr>
        <w:rPr>
          <w:b/>
          <w:bCs/>
          <w:lang w:bidi="bn-BD"/>
        </w:rPr>
      </w:pPr>
      <w:r>
        <w:rPr>
          <w:noProof/>
          <w:lang w:eastAsia="en-US"/>
        </w:rPr>
        <mc:AlternateContent>
          <mc:Choice Requires="wps">
            <w:drawing>
              <wp:anchor distT="0" distB="0" distL="114300" distR="114300" simplePos="0" relativeHeight="252097536" behindDoc="0" locked="0" layoutInCell="1" allowOverlap="1" wp14:anchorId="55814938" wp14:editId="5BE2C13C">
                <wp:simplePos x="0" y="0"/>
                <wp:positionH relativeFrom="column">
                  <wp:posOffset>4057650</wp:posOffset>
                </wp:positionH>
                <wp:positionV relativeFrom="paragraph">
                  <wp:posOffset>187959</wp:posOffset>
                </wp:positionV>
                <wp:extent cx="57150" cy="78581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57150" cy="785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A212CF" id="Straight Connector 66" o:spid="_x0000_s1026" style="position:absolute;z-index:252097536;visibility:visible;mso-wrap-style:square;mso-wrap-distance-left:9pt;mso-wrap-distance-top:0;mso-wrap-distance-right:9pt;mso-wrap-distance-bottom:0;mso-position-horizontal:absolute;mso-position-horizontal-relative:text;mso-position-vertical:absolute;mso-position-vertical-relative:text" from="319.5pt,14.8pt" to="324pt,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" strokecolor="black [3200]" strokeweight="1pt">
                <v:stroke endcap="round"/>
              </v:line>
            </w:pict>
          </mc:Fallback>
        </mc:AlternateContent>
      </w:r>
      <w:r>
        <w:rPr>
          <w:noProof/>
          <w:lang w:eastAsia="en-US"/>
        </w:rPr>
        <mc:AlternateContent>
          <mc:Choice Requires="wps">
            <w:drawing>
              <wp:anchor distT="0" distB="0" distL="114300" distR="114300" simplePos="0" relativeHeight="252049408" behindDoc="0" locked="0" layoutInCell="1" allowOverlap="1" wp14:anchorId="251BF71C" wp14:editId="3CE3BE9F">
                <wp:simplePos x="0" y="0"/>
                <wp:positionH relativeFrom="margin">
                  <wp:posOffset>2423160</wp:posOffset>
                </wp:positionH>
                <wp:positionV relativeFrom="paragraph">
                  <wp:posOffset>180340</wp:posOffset>
                </wp:positionV>
                <wp:extent cx="1140460" cy="34417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1140460" cy="344170"/>
                        </a:xfrm>
                        <a:prstGeom prst="rect">
                          <a:avLst/>
                        </a:prstGeom>
                        <a:noFill/>
                        <a:ln>
                          <a:noFill/>
                        </a:ln>
                        <a:effectLst/>
                      </wps:spPr>
                      <wps:txb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BF71C" id="Text Box 204" o:spid="_x0000_s1120" type="#_x0000_t202" style="position:absolute;margin-left:190.8pt;margin-top:14.2pt;width:89.8pt;height:27.1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" filled="f" stroked="f">
                <v:textbo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Software</w:t>
                      </w:r>
                    </w:p>
                  </w:txbxContent>
                </v:textbox>
                <w10:wrap anchorx="margin"/>
              </v:shape>
            </w:pict>
          </mc:Fallback>
        </mc:AlternateContent>
      </w:r>
      <w:r>
        <w:rPr>
          <w:noProof/>
          <w:lang w:eastAsia="en-US"/>
        </w:rPr>
        <mc:AlternateContent>
          <mc:Choice Requires="wps">
            <w:drawing>
              <wp:anchor distT="0" distB="0" distL="114300" distR="114300" simplePos="0" relativeHeight="252050432" behindDoc="0" locked="0" layoutInCell="1" allowOverlap="1" wp14:anchorId="08149E40" wp14:editId="1A07B17A">
                <wp:simplePos x="0" y="0"/>
                <wp:positionH relativeFrom="column">
                  <wp:posOffset>4525645</wp:posOffset>
                </wp:positionH>
                <wp:positionV relativeFrom="paragraph">
                  <wp:posOffset>215900</wp:posOffset>
                </wp:positionV>
                <wp:extent cx="1140460" cy="34417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140460" cy="344170"/>
                        </a:xfrm>
                        <a:prstGeom prst="rect">
                          <a:avLst/>
                        </a:prstGeom>
                        <a:noFill/>
                        <a:ln>
                          <a:noFill/>
                        </a:ln>
                        <a:effectLst/>
                      </wps:spPr>
                      <wps:txb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Front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9E40" id="Text Box 205" o:spid="_x0000_s1121" type="#_x0000_t202" style="position:absolute;margin-left:356.35pt;margin-top:17pt;width:89.8pt;height:27.1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" filled="f" stroked="f">
                <v:textbox>
                  <w:txbxContent>
                    <w:p w:rsidR="00FD2E7F" w:rsidRPr="006D1911" w:rsidRDefault="00FD2E7F" w:rsidP="00FA10A0">
                      <w:pPr>
                        <w:jc w:val="center"/>
                        <w:rPr>
                          <w:b/>
                          <w:sz w:val="24"/>
                          <w:szCs w:val="24"/>
                          <w:u w:val="single"/>
                          <w:lang w:bidi="bn-BD"/>
                          <w14:textOutline w14:w="12700" w14:cap="flat" w14:cmpd="sng" w14:algn="ctr">
                            <w14:noFill/>
                            <w14:prstDash w14:val="solid"/>
                            <w14:round/>
                          </w14:textOutline>
                        </w:rPr>
                      </w:pPr>
                      <w:r w:rsidRPr="006D1911">
                        <w:rPr>
                          <w:rFonts w:hint="cs"/>
                          <w:b/>
                          <w:sz w:val="24"/>
                          <w:szCs w:val="24"/>
                          <w:u w:val="single"/>
                          <w:cs/>
                          <w:lang w:bidi="bn-BD"/>
                          <w14:textOutline w14:w="12700" w14:cap="flat" w14:cmpd="sng" w14:algn="ctr">
                            <w14:noFill/>
                            <w14:prstDash w14:val="solid"/>
                            <w14:round/>
                          </w14:textOutline>
                        </w:rPr>
                        <w:t>Front officer</w:t>
                      </w:r>
                    </w:p>
                  </w:txbxContent>
                </v:textbox>
              </v:shape>
            </w:pict>
          </mc:Fallback>
        </mc:AlternateContent>
      </w:r>
      <w:r>
        <w:rPr>
          <w:noProof/>
          <w:lang w:eastAsia="en-US"/>
        </w:rPr>
        <mc:AlternateContent>
          <mc:Choice Requires="wps">
            <w:drawing>
              <wp:anchor distT="0" distB="0" distL="114300" distR="114300" simplePos="0" relativeHeight="252048384" behindDoc="0" locked="0" layoutInCell="1" allowOverlap="1" wp14:anchorId="34305FF3" wp14:editId="3EDDC3D2">
                <wp:simplePos x="0" y="0"/>
                <wp:positionH relativeFrom="column">
                  <wp:posOffset>307975</wp:posOffset>
                </wp:positionH>
                <wp:positionV relativeFrom="paragraph">
                  <wp:posOffset>208915</wp:posOffset>
                </wp:positionV>
                <wp:extent cx="1140460" cy="34417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140460" cy="344170"/>
                        </a:xfrm>
                        <a:prstGeom prst="rect">
                          <a:avLst/>
                        </a:prstGeom>
                        <a:noFill/>
                        <a:ln>
                          <a:noFill/>
                        </a:ln>
                        <a:effectLst/>
                      </wps:spPr>
                      <wps:txbx>
                        <w:txbxContent>
                          <w:p w:rsidR="00FD2E7F" w:rsidRPr="006F1AAB" w:rsidRDefault="00FD2E7F" w:rsidP="00FA10A0">
                            <w:pPr>
                              <w:jc w:val="center"/>
                              <w:rPr>
                                <w:b/>
                                <w:sz w:val="24"/>
                                <w:szCs w:val="24"/>
                                <w:u w:val="single"/>
                                <w:lang w:bidi="bn-BD"/>
                                <w14:textOutline w14:w="12700" w14:cap="flat" w14:cmpd="sng" w14:algn="ctr">
                                  <w14:noFill/>
                                  <w14:prstDash w14:val="solid"/>
                                  <w14:round/>
                                </w14:textOutline>
                              </w:rPr>
                            </w:pPr>
                            <w:r w:rsidRPr="006F1AAB">
                              <w:rPr>
                                <w:rFonts w:hint="cs"/>
                                <w:b/>
                                <w:sz w:val="24"/>
                                <w:szCs w:val="24"/>
                                <w:u w:val="single"/>
                                <w:cs/>
                                <w:lang w:bidi="bn-BD"/>
                                <w14:textOutline w14:w="1270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05FF3" id="Text Box 203" o:spid="_x0000_s1122" type="#_x0000_t202" style="position:absolute;margin-left:24.25pt;margin-top:16.45pt;width:89.8pt;height:27.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" filled="f" stroked="f">
                <v:textbox>
                  <w:txbxContent>
                    <w:p w:rsidR="00FD2E7F" w:rsidRPr="006F1AAB" w:rsidRDefault="00FD2E7F" w:rsidP="00FA10A0">
                      <w:pPr>
                        <w:jc w:val="center"/>
                        <w:rPr>
                          <w:b/>
                          <w:sz w:val="24"/>
                          <w:szCs w:val="24"/>
                          <w:u w:val="single"/>
                          <w:lang w:bidi="bn-BD"/>
                          <w14:textOutline w14:w="12700" w14:cap="flat" w14:cmpd="sng" w14:algn="ctr">
                            <w14:noFill/>
                            <w14:prstDash w14:val="solid"/>
                            <w14:round/>
                          </w14:textOutline>
                        </w:rPr>
                      </w:pPr>
                      <w:r w:rsidRPr="006F1AAB">
                        <w:rPr>
                          <w:rFonts w:hint="cs"/>
                          <w:b/>
                          <w:sz w:val="24"/>
                          <w:szCs w:val="24"/>
                          <w:u w:val="single"/>
                          <w:cs/>
                          <w:lang w:bidi="bn-BD"/>
                          <w14:textOutline w14:w="12700" w14:cap="flat" w14:cmpd="sng" w14:algn="ctr">
                            <w14:noFill/>
                            <w14:prstDash w14:val="solid"/>
                            <w14:round/>
                          </w14:textOutline>
                        </w:rPr>
                        <w:t>Customer</w:t>
                      </w:r>
                    </w:p>
                  </w:txbxContent>
                </v:textbox>
              </v:shape>
            </w:pict>
          </mc:Fallback>
        </mc:AlternateContent>
      </w:r>
      <w:r w:rsidRPr="00F0588F">
        <w:rPr>
          <w:rFonts w:hint="cs"/>
          <w:b/>
          <w:bCs/>
          <w:cs/>
          <w:lang w:bidi="bn-BD"/>
        </w:rPr>
        <w:t>Activity Diagram : 1</w: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6512" behindDoc="0" locked="0" layoutInCell="1" allowOverlap="1" wp14:anchorId="5CAE2142" wp14:editId="1F3ED63E">
                <wp:simplePos x="0" y="0"/>
                <wp:positionH relativeFrom="column">
                  <wp:posOffset>1819275</wp:posOffset>
                </wp:positionH>
                <wp:positionV relativeFrom="paragraph">
                  <wp:posOffset>19685</wp:posOffset>
                </wp:positionV>
                <wp:extent cx="9525" cy="77724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9525" cy="777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792D7" id="Straight Connector 24" o:spid="_x0000_s1026" style="position:absolute;flip:x y;z-index:252096512;visibility:visible;mso-wrap-style:square;mso-wrap-distance-left:9pt;mso-wrap-distance-top:0;mso-wrap-distance-right:9pt;mso-wrap-distance-bottom:0;mso-position-horizontal:absolute;mso-position-horizontal-relative:text;mso-position-vertical:absolute;mso-position-vertical-relative:text" from="143.25pt,1.55pt" to="2in,6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055552" behindDoc="0" locked="0" layoutInCell="1" allowOverlap="1" wp14:anchorId="48ADC644" wp14:editId="4D9BEBF4">
                <wp:simplePos x="0" y="0"/>
                <wp:positionH relativeFrom="column">
                  <wp:posOffset>38099</wp:posOffset>
                </wp:positionH>
                <wp:positionV relativeFrom="paragraph">
                  <wp:posOffset>249555</wp:posOffset>
                </wp:positionV>
                <wp:extent cx="5925185" cy="0"/>
                <wp:effectExtent l="0" t="0" r="18415" b="19050"/>
                <wp:wrapNone/>
                <wp:docPr id="150" name="Straight Connector 150"/>
                <wp:cNvGraphicFramePr/>
                <a:graphic xmlns:a="http://schemas.openxmlformats.org/drawingml/2006/main">
                  <a:graphicData uri="http://schemas.microsoft.com/office/word/2010/wordprocessingShape">
                    <wps:wsp>
                      <wps:cNvCnPr/>
                      <wps:spPr>
                        <a:xfrm>
                          <a:off x="0" y="0"/>
                          <a:ext cx="5925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CC3FA" id="Straight Connector 150"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3pt,19.65pt" to="469.5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" strokecolor="#3494ba [3204]" strokeweight="1pt">
                <v:stroke endcap="round"/>
              </v:line>
            </w:pict>
          </mc:Fallback>
        </mc:AlternateContent>
      </w:r>
    </w:p>
    <w:p w:rsidR="00FA10A0" w:rsidRDefault="00FA10A0" w:rsidP="00FA10A0">
      <w:pPr>
        <w:tabs>
          <w:tab w:val="left" w:pos="4019"/>
        </w:tabs>
        <w:jc w:val="center"/>
        <w:rPr>
          <w:sz w:val="24"/>
        </w:rPr>
      </w:pPr>
      <w:r>
        <w:rPr>
          <w:noProof/>
          <w:sz w:val="24"/>
          <w:lang w:eastAsia="en-US"/>
        </w:rPr>
        <mc:AlternateContent>
          <mc:Choice Requires="wps">
            <w:drawing>
              <wp:anchor distT="0" distB="0" distL="114300" distR="114300" simplePos="0" relativeHeight="252052480" behindDoc="0" locked="0" layoutInCell="1" allowOverlap="1" wp14:anchorId="71B7D3E4" wp14:editId="3448D361">
                <wp:simplePos x="0" y="0"/>
                <wp:positionH relativeFrom="column">
                  <wp:posOffset>5048250</wp:posOffset>
                </wp:positionH>
                <wp:positionV relativeFrom="paragraph">
                  <wp:posOffset>247015</wp:posOffset>
                </wp:positionV>
                <wp:extent cx="0" cy="238760"/>
                <wp:effectExtent l="95250" t="0" r="57150" b="66040"/>
                <wp:wrapNone/>
                <wp:docPr id="224" name="Straight Arrow Connector 224"/>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8EFBF" id="Straight Arrow Connector 224" o:spid="_x0000_s1026" type="#_x0000_t32" style="position:absolute;margin-left:397.5pt;margin-top:19.45pt;width:0;height:18.8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54528" behindDoc="0" locked="0" layoutInCell="1" allowOverlap="1" wp14:anchorId="68E20C53" wp14:editId="42FFAF0F">
                <wp:simplePos x="0" y="0"/>
                <wp:positionH relativeFrom="column">
                  <wp:posOffset>4996180</wp:posOffset>
                </wp:positionH>
                <wp:positionV relativeFrom="paragraph">
                  <wp:posOffset>121285</wp:posOffset>
                </wp:positionV>
                <wp:extent cx="106680" cy="94615"/>
                <wp:effectExtent l="0" t="0" r="26670" b="19685"/>
                <wp:wrapNone/>
                <wp:docPr id="206" name="Oval 206"/>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D3C5D" id="Oval 206" o:spid="_x0000_s1026" style="position:absolute;margin-left:393.4pt;margin-top:9.55pt;width:8.4pt;height:7.4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" fillcolor="black [3200]" strokecolor="black [1600]" strokeweight="1.5pt">
                <v:stroke endcap="round"/>
              </v:oval>
            </w:pict>
          </mc:Fallback>
        </mc:AlternateContent>
      </w:r>
      <w:r>
        <w:rPr>
          <w:noProof/>
          <w:lang w:eastAsia="en-US"/>
        </w:rPr>
        <mc:AlternateContent>
          <mc:Choice Requires="wps">
            <w:drawing>
              <wp:anchor distT="0" distB="0" distL="114300" distR="114300" simplePos="0" relativeHeight="252053504" behindDoc="0" locked="0" layoutInCell="1" allowOverlap="1" wp14:anchorId="65EBA34B" wp14:editId="1BE47414">
                <wp:simplePos x="0" y="0"/>
                <wp:positionH relativeFrom="column">
                  <wp:posOffset>4358640</wp:posOffset>
                </wp:positionH>
                <wp:positionV relativeFrom="paragraph">
                  <wp:posOffset>123352</wp:posOffset>
                </wp:positionV>
                <wp:extent cx="1140460" cy="2476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140460" cy="247650"/>
                        </a:xfrm>
                        <a:prstGeom prst="rect">
                          <a:avLst/>
                        </a:prstGeom>
                        <a:noFill/>
                        <a:ln>
                          <a:noFill/>
                        </a:ln>
                        <a:effectLst/>
                      </wps:spPr>
                      <wps:txbx>
                        <w:txbxContent>
                          <w:p w:rsidR="00FD2E7F" w:rsidRDefault="00FD2E7F" w:rsidP="00FA10A0">
                            <w:pPr>
                              <w:rPr>
                                <w:b/>
                                <w:szCs w:val="72"/>
                                <w:lang w:bidi="bn-BD"/>
                                <w14:textOutline w14:w="12700" w14:cap="flat" w14:cmpd="sng" w14:algn="ctr">
                                  <w14:noFill/>
                                  <w14:prstDash w14:val="solid"/>
                                  <w14:round/>
                                </w14:textOutline>
                              </w:rPr>
                            </w:pPr>
                          </w:p>
                          <w:p w:rsidR="00FD2E7F" w:rsidRDefault="00FD2E7F" w:rsidP="00FA10A0">
                            <w:pPr>
                              <w:jc w:val="center"/>
                              <w:rPr>
                                <w:b/>
                                <w:szCs w:val="72"/>
                                <w:lang w:bidi="bn-BD"/>
                                <w14:textOutline w14:w="1270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BA34B" id="Text Box 287" o:spid="_x0000_s1123" type="#_x0000_t202" style="position:absolute;left:0;text-align:left;margin-left:343.2pt;margin-top:9.7pt;width:89.8pt;height:19.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" filled="f" stroked="f">
                <v:textbox>
                  <w:txbxContent>
                    <w:p w:rsidR="00FD2E7F" w:rsidRDefault="00FD2E7F" w:rsidP="00FA10A0">
                      <w:pPr>
                        <w:rPr>
                          <w:b/>
                          <w:szCs w:val="72"/>
                          <w:lang w:bidi="bn-BD"/>
                          <w14:textOutline w14:w="12700" w14:cap="flat" w14:cmpd="sng" w14:algn="ctr">
                            <w14:noFill/>
                            <w14:prstDash w14:val="solid"/>
                            <w14:round/>
                          </w14:textOutline>
                        </w:rPr>
                      </w:pPr>
                    </w:p>
                    <w:p w:rsidR="00FD2E7F" w:rsidRDefault="00FD2E7F" w:rsidP="00FA10A0">
                      <w:pPr>
                        <w:jc w:val="center"/>
                        <w:rPr>
                          <w:b/>
                          <w:szCs w:val="72"/>
                          <w:lang w:bidi="bn-BD"/>
                          <w14:textOutline w14:w="12700" w14:cap="flat" w14:cmpd="sng" w14:algn="ctr">
                            <w14:noFill/>
                            <w14:prstDash w14:val="solid"/>
                            <w14:round/>
                          </w14:textOutline>
                        </w:rPr>
                      </w:pPr>
                    </w:p>
                  </w:txbxContent>
                </v:textbox>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56576" behindDoc="0" locked="0" layoutInCell="1" allowOverlap="1" wp14:anchorId="2645D219" wp14:editId="5F99D0B6">
                <wp:simplePos x="0" y="0"/>
                <wp:positionH relativeFrom="column">
                  <wp:posOffset>2324100</wp:posOffset>
                </wp:positionH>
                <wp:positionV relativeFrom="paragraph">
                  <wp:posOffset>241300</wp:posOffset>
                </wp:positionV>
                <wp:extent cx="1238250" cy="409575"/>
                <wp:effectExtent l="0" t="0" r="19050" b="28575"/>
                <wp:wrapNone/>
                <wp:docPr id="152" name="Rounded Rectangle 152"/>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45D219" id="Rounded Rectangle 152" o:spid="_x0000_s1124" style="position:absolute;margin-left:183pt;margin-top:19pt;width:97.5pt;height:32.25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" fillcolor="white [3201]" strokecolor="black [3200]" strokeweight="1.5pt">
                <v:stroke endcap="round"/>
                <v:textbox>
                  <w:txbxContent>
                    <w:p w:rsidR="00FD2E7F" w:rsidRDefault="00FD2E7F" w:rsidP="00FA10A0">
                      <w:pPr>
                        <w:jc w:val="center"/>
                        <w:rPr>
                          <w:lang w:bidi="bn-BD"/>
                        </w:rPr>
                      </w:pPr>
                      <w:r>
                        <w:rPr>
                          <w:rFonts w:hint="cs"/>
                          <w:cs/>
                          <w:lang w:bidi="bn-BD"/>
                        </w:rPr>
                        <w:t>Authentication</w:t>
                      </w:r>
                    </w:p>
                  </w:txbxContent>
                </v:textbox>
              </v:roundrect>
            </w:pict>
          </mc:Fallback>
        </mc:AlternateContent>
      </w:r>
      <w:r>
        <w:rPr>
          <w:noProof/>
          <w:sz w:val="24"/>
          <w:lang w:eastAsia="en-US"/>
        </w:rPr>
        <mc:AlternateContent>
          <mc:Choice Requires="wps">
            <w:drawing>
              <wp:anchor distT="0" distB="0" distL="114300" distR="114300" simplePos="0" relativeHeight="252051456" behindDoc="0" locked="0" layoutInCell="1" allowOverlap="1" wp14:anchorId="2AE8C8D6" wp14:editId="3F6D70BD">
                <wp:simplePos x="0" y="0"/>
                <wp:positionH relativeFrom="column">
                  <wp:posOffset>4459605</wp:posOffset>
                </wp:positionH>
                <wp:positionV relativeFrom="paragraph">
                  <wp:posOffset>203200</wp:posOffset>
                </wp:positionV>
                <wp:extent cx="1238250" cy="409575"/>
                <wp:effectExtent l="0" t="0" r="19050" b="28575"/>
                <wp:wrapNone/>
                <wp:docPr id="207" name="Rounded Rectangle 207"/>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pPr>
                            <w:r>
                              <w:t>Enter Id &amp;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E8C8D6" id="Rounded Rectangle 207" o:spid="_x0000_s1125" style="position:absolute;margin-left:351.15pt;margin-top:16pt;width:97.5pt;height:32.25pt;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" fillcolor="white [3201]" strokecolor="black [3200]" strokeweight="1.5pt">
                <v:stroke endcap="round"/>
                <v:textbox>
                  <w:txbxContent>
                    <w:p w:rsidR="00FD2E7F" w:rsidRDefault="00FD2E7F" w:rsidP="00FA10A0">
                      <w:pPr>
                        <w:jc w:val="center"/>
                      </w:pPr>
                      <w:r>
                        <w:t>Enter Id &amp; Pass</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72960" behindDoc="0" locked="0" layoutInCell="1" allowOverlap="1" wp14:anchorId="012F7858" wp14:editId="15288809">
                <wp:simplePos x="0" y="0"/>
                <wp:positionH relativeFrom="column">
                  <wp:posOffset>3597910</wp:posOffset>
                </wp:positionH>
                <wp:positionV relativeFrom="paragraph">
                  <wp:posOffset>128270</wp:posOffset>
                </wp:positionV>
                <wp:extent cx="862330" cy="0"/>
                <wp:effectExtent l="38100" t="76200" r="0" b="114300"/>
                <wp:wrapNone/>
                <wp:docPr id="232" name="Straight Arrow Connector 232"/>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7BB0E" id="Straight Arrow Connector 232" o:spid="_x0000_s1026" type="#_x0000_t32" style="position:absolute;margin-left:283.3pt;margin-top:10.1pt;width:67.9pt;height:0;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75008" behindDoc="0" locked="0" layoutInCell="1" allowOverlap="1" wp14:anchorId="7C7B29E4" wp14:editId="1C031B93">
                <wp:simplePos x="0" y="0"/>
                <wp:positionH relativeFrom="column">
                  <wp:posOffset>5048250</wp:posOffset>
                </wp:positionH>
                <wp:positionV relativeFrom="paragraph">
                  <wp:posOffset>5080</wp:posOffset>
                </wp:positionV>
                <wp:extent cx="0" cy="666750"/>
                <wp:effectExtent l="95250" t="38100" r="57150" b="19050"/>
                <wp:wrapNone/>
                <wp:docPr id="236" name="Straight Arrow Connector 236"/>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090CB" id="Straight Arrow Connector 236" o:spid="_x0000_s1026" type="#_x0000_t32" style="position:absolute;margin-left:397.5pt;margin-top:.4pt;width:0;height:52.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73984" behindDoc="0" locked="0" layoutInCell="1" allowOverlap="1" wp14:anchorId="30B57A74" wp14:editId="3D2779F9">
                <wp:simplePos x="0" y="0"/>
                <wp:positionH relativeFrom="column">
                  <wp:posOffset>2914650</wp:posOffset>
                </wp:positionH>
                <wp:positionV relativeFrom="paragraph">
                  <wp:posOffset>5080</wp:posOffset>
                </wp:positionV>
                <wp:extent cx="0" cy="285750"/>
                <wp:effectExtent l="95250" t="0" r="57150" b="57150"/>
                <wp:wrapNone/>
                <wp:docPr id="233" name="Straight Arrow Connector 23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1B9D" id="Straight Arrow Connector 233" o:spid="_x0000_s1026" type="#_x0000_t32" style="position:absolute;margin-left:229.5pt;margin-top:.4pt;width:0;height:22.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57600" behindDoc="0" locked="0" layoutInCell="1" allowOverlap="1" wp14:anchorId="2E7F2A63" wp14:editId="5F89E524">
                <wp:simplePos x="0" y="0"/>
                <wp:positionH relativeFrom="column">
                  <wp:posOffset>2619375</wp:posOffset>
                </wp:positionH>
                <wp:positionV relativeFrom="paragraph">
                  <wp:posOffset>54610</wp:posOffset>
                </wp:positionV>
                <wp:extent cx="638175" cy="438150"/>
                <wp:effectExtent l="0" t="0" r="28575" b="19050"/>
                <wp:wrapNone/>
                <wp:docPr id="220" name="Diamond 220"/>
                <wp:cNvGraphicFramePr/>
                <a:graphic xmlns:a="http://schemas.openxmlformats.org/drawingml/2006/main">
                  <a:graphicData uri="http://schemas.microsoft.com/office/word/2010/wordprocessingShape">
                    <wps:wsp>
                      <wps:cNvSpPr/>
                      <wps:spPr>
                        <a:xfrm>
                          <a:off x="0" y="0"/>
                          <a:ext cx="638175" cy="4381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244C1" id="_x0000_t4" coordsize="21600,21600" o:spt="4" path="m10800,l,10800,10800,21600,21600,10800xe">
                <v:stroke joinstyle="miter"/>
                <v:path gradientshapeok="t" o:connecttype="rect" textboxrect="5400,5400,16200,16200"/>
              </v:shapetype>
              <v:shape id="Diamond 220" o:spid="_x0000_s1026" type="#_x0000_t4" style="position:absolute;margin-left:206.25pt;margin-top:4.3pt;width:50.25pt;height:34.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" fillcolor="white [3201]" strokecolor="black [3200]" strokeweight="1.5pt">
                <v:stroke endcap="round"/>
              </v:shape>
            </w:pict>
          </mc:Fallback>
        </mc:AlternateContent>
      </w:r>
      <w:r>
        <w:rPr>
          <w:noProof/>
          <w:lang w:eastAsia="en-US"/>
        </w:rPr>
        <mc:AlternateContent>
          <mc:Choice Requires="wps">
            <w:drawing>
              <wp:anchor distT="0" distB="0" distL="114300" distR="114300" simplePos="0" relativeHeight="252077056" behindDoc="0" locked="0" layoutInCell="1" allowOverlap="1" wp14:anchorId="4828735D" wp14:editId="52DE9618">
                <wp:simplePos x="0" y="0"/>
                <wp:positionH relativeFrom="column">
                  <wp:posOffset>3427730</wp:posOffset>
                </wp:positionH>
                <wp:positionV relativeFrom="paragraph">
                  <wp:posOffset>42545</wp:posOffset>
                </wp:positionV>
                <wp:extent cx="5925185" cy="8353425"/>
                <wp:effectExtent l="0" t="0" r="0" b="7620"/>
                <wp:wrapNone/>
                <wp:docPr id="238" name="Text Box 238"/>
                <wp:cNvGraphicFramePr/>
                <a:graphic xmlns:a="http://schemas.openxmlformats.org/drawingml/2006/main">
                  <a:graphicData uri="http://schemas.microsoft.com/office/word/2010/wordprocessingShape">
                    <wps:wsp>
                      <wps:cNvSpPr txBox="1"/>
                      <wps:spPr>
                        <a:xfrm>
                          <a:off x="0" y="0"/>
                          <a:ext cx="5925185" cy="8353425"/>
                        </a:xfrm>
                        <a:prstGeom prst="rect">
                          <a:avLst/>
                        </a:prstGeom>
                        <a:noFill/>
                        <a:ln>
                          <a:noFill/>
                        </a:ln>
                        <a:effectLst/>
                      </wps:spPr>
                      <wps:txbx>
                        <w:txbxContent>
                          <w:p w:rsidR="00FD2E7F" w:rsidRPr="00F0588F" w:rsidRDefault="00FD2E7F" w:rsidP="00FA10A0">
                            <w:pPr>
                              <w:rPr>
                                <w:noProof/>
                                <w:lang w:bidi="bn-BD"/>
                              </w:rPr>
                            </w:pPr>
                            <w:r w:rsidRPr="00F0588F">
                              <w:rPr>
                                <w:rFonts w:hint="cs"/>
                                <w:noProof/>
                                <w:cs/>
                                <w:lang w:bidi="bn-BD"/>
                              </w:rPr>
                              <w:t>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28735D" id="Text Box 238" o:spid="_x0000_s1126" type="#_x0000_t202" style="position:absolute;margin-left:269.9pt;margin-top:3.35pt;width:466.55pt;height:657.75pt;z-index:252077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" filled="f" stroked="f">
                <v:textbox style="mso-fit-shape-to-text:t">
                  <w:txbxContent>
                    <w:p w:rsidR="00FD2E7F" w:rsidRPr="00F0588F" w:rsidRDefault="00FD2E7F" w:rsidP="00FA10A0">
                      <w:pPr>
                        <w:rPr>
                          <w:noProof/>
                          <w:lang w:bidi="bn-BD"/>
                        </w:rPr>
                      </w:pPr>
                      <w:r w:rsidRPr="00F0588F">
                        <w:rPr>
                          <w:rFonts w:hint="cs"/>
                          <w:noProof/>
                          <w:cs/>
                          <w:lang w:bidi="bn-BD"/>
                        </w:rPr>
                        <w:t>invalid</w:t>
                      </w:r>
                    </w:p>
                  </w:txbxContent>
                </v:textbox>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76032" behindDoc="0" locked="0" layoutInCell="1" allowOverlap="1" wp14:anchorId="4030F25B" wp14:editId="30CE6C85">
                <wp:simplePos x="0" y="0"/>
                <wp:positionH relativeFrom="column">
                  <wp:posOffset>3352800</wp:posOffset>
                </wp:positionH>
                <wp:positionV relativeFrom="paragraph">
                  <wp:posOffset>25400</wp:posOffset>
                </wp:positionV>
                <wp:extent cx="16954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848E9B" id="Straight Connector 237" o:spid="_x0000_s1026" style="position:absolute;z-index:25207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pt" to="3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" strokecolor="black [3200]" strokeweight="1pt">
                <v:stroke endcap="round"/>
              </v:line>
            </w:pict>
          </mc:Fallback>
        </mc:AlternateContent>
      </w:r>
    </w:p>
    <w:p w:rsidR="00FA10A0" w:rsidRPr="00EB43F8" w:rsidRDefault="00FA10A0" w:rsidP="00FA10A0">
      <w:r w:rsidRPr="00EB43F8">
        <w:rPr>
          <w:rFonts w:hint="cs"/>
          <w:noProof/>
          <w:highlight w:val="black"/>
          <w:lang w:eastAsia="en-US"/>
        </w:rPr>
        <mc:AlternateContent>
          <mc:Choice Requires="wps">
            <w:drawing>
              <wp:anchor distT="0" distB="0" distL="114300" distR="114300" simplePos="0" relativeHeight="252078080" behindDoc="0" locked="0" layoutInCell="1" allowOverlap="1" wp14:anchorId="7A25ED86" wp14:editId="1C162B43">
                <wp:simplePos x="0" y="0"/>
                <wp:positionH relativeFrom="column">
                  <wp:posOffset>2868434</wp:posOffset>
                </wp:positionH>
                <wp:positionV relativeFrom="paragraph">
                  <wp:posOffset>17697</wp:posOffset>
                </wp:positionV>
                <wp:extent cx="45719" cy="262393"/>
                <wp:effectExtent l="76200" t="0" r="69215" b="61595"/>
                <wp:wrapNone/>
                <wp:docPr id="239" name="Straight Arrow Connector 239"/>
                <wp:cNvGraphicFramePr/>
                <a:graphic xmlns:a="http://schemas.openxmlformats.org/drawingml/2006/main">
                  <a:graphicData uri="http://schemas.microsoft.com/office/word/2010/wordprocessingShape">
                    <wps:wsp>
                      <wps:cNvCnPr/>
                      <wps:spPr>
                        <a:xfrm flipH="1">
                          <a:off x="0" y="0"/>
                          <a:ext cx="45719" cy="2623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DE4D6" id="Straight Arrow Connector 239" o:spid="_x0000_s1026" type="#_x0000_t32" style="position:absolute;margin-left:225.85pt;margin-top:1.4pt;width:3.6pt;height:20.65pt;flip:x;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2079104" behindDoc="0" locked="0" layoutInCell="1" allowOverlap="1" wp14:anchorId="19866D4D" wp14:editId="551BF325">
                <wp:simplePos x="0" y="0"/>
                <wp:positionH relativeFrom="column">
                  <wp:posOffset>2901315</wp:posOffset>
                </wp:positionH>
                <wp:positionV relativeFrom="paragraph">
                  <wp:posOffset>15240</wp:posOffset>
                </wp:positionV>
                <wp:extent cx="5925185" cy="8353425"/>
                <wp:effectExtent l="0" t="0" r="0" b="7620"/>
                <wp:wrapNone/>
                <wp:docPr id="240" name="Text Box 240"/>
                <wp:cNvGraphicFramePr/>
                <a:graphic xmlns:a="http://schemas.openxmlformats.org/drawingml/2006/main">
                  <a:graphicData uri="http://schemas.microsoft.com/office/word/2010/wordprocessingShape">
                    <wps:wsp>
                      <wps:cNvSpPr txBox="1"/>
                      <wps:spPr>
                        <a:xfrm>
                          <a:off x="0" y="0"/>
                          <a:ext cx="5925185" cy="8353425"/>
                        </a:xfrm>
                        <a:prstGeom prst="rect">
                          <a:avLst/>
                        </a:prstGeom>
                        <a:noFill/>
                        <a:ln>
                          <a:noFill/>
                        </a:ln>
                        <a:effectLst/>
                      </wps:spPr>
                      <wps:txbx>
                        <w:txbxContent>
                          <w:p w:rsidR="00FD2E7F" w:rsidRPr="00F0588F" w:rsidRDefault="00FD2E7F" w:rsidP="00FA10A0">
                            <w:pPr>
                              <w:rPr>
                                <w:noProof/>
                                <w:lang w:bidi="bn-BD"/>
                              </w:rPr>
                            </w:pPr>
                            <w:r w:rsidRPr="00F0588F">
                              <w:rPr>
                                <w:rFonts w:hint="cs"/>
                                <w:noProof/>
                                <w:cs/>
                                <w:lang w:bidi="bn-BD"/>
                              </w:rP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866D4D" id="Text Box 240" o:spid="_x0000_s1127" type="#_x0000_t202" style="position:absolute;margin-left:228.45pt;margin-top:1.2pt;width:466.55pt;height:657.75pt;z-index:252079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" filled="f" stroked="f">
                <v:textbox style="mso-fit-shape-to-text:t">
                  <w:txbxContent>
                    <w:p w:rsidR="00FD2E7F" w:rsidRPr="00F0588F" w:rsidRDefault="00FD2E7F" w:rsidP="00FA10A0">
                      <w:pPr>
                        <w:rPr>
                          <w:noProof/>
                          <w:lang w:bidi="bn-BD"/>
                        </w:rPr>
                      </w:pPr>
                      <w:r w:rsidRPr="00F0588F">
                        <w:rPr>
                          <w:rFonts w:hint="cs"/>
                          <w:noProof/>
                          <w:cs/>
                          <w:lang w:bidi="bn-BD"/>
                        </w:rPr>
                        <w:t>valid</w:t>
                      </w:r>
                    </w:p>
                  </w:txbxContent>
                </v:textbox>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0672" behindDoc="0" locked="0" layoutInCell="1" allowOverlap="1" wp14:anchorId="2C4BB9EB" wp14:editId="7028404A">
                <wp:simplePos x="0" y="0"/>
                <wp:positionH relativeFrom="column">
                  <wp:posOffset>256540</wp:posOffset>
                </wp:positionH>
                <wp:positionV relativeFrom="paragraph">
                  <wp:posOffset>45720</wp:posOffset>
                </wp:positionV>
                <wp:extent cx="1238250" cy="409575"/>
                <wp:effectExtent l="0" t="0" r="19050" b="28575"/>
                <wp:wrapNone/>
                <wp:docPr id="157" name="Rounded Rectangle 157"/>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E2720" w:rsidRDefault="00FD2E7F" w:rsidP="00FA10A0">
                            <w:pPr>
                              <w:jc w:val="center"/>
                              <w:rPr>
                                <w:sz w:val="16"/>
                                <w:szCs w:val="16"/>
                                <w:lang w:bidi="bn-BD"/>
                              </w:rPr>
                            </w:pPr>
                            <w:r w:rsidRPr="006E2720">
                              <w:rPr>
                                <w:rFonts w:hint="cs"/>
                                <w:sz w:val="16"/>
                                <w:szCs w:val="16"/>
                                <w:cs/>
                                <w:lang w:bidi="bn-BD"/>
                              </w:rPr>
                              <w:t>Customer</w:t>
                            </w:r>
                            <w:r>
                              <w:rPr>
                                <w:rFonts w:hint="cs"/>
                                <w:sz w:val="16"/>
                                <w:szCs w:val="16"/>
                                <w:cs/>
                                <w:lang w:bidi="bn-BD"/>
                              </w:rPr>
                              <w:t>’s q</w:t>
                            </w:r>
                            <w:r w:rsidRPr="006E2720">
                              <w:rPr>
                                <w:rFonts w:hint="cs"/>
                                <w:sz w:val="16"/>
                                <w:szCs w:val="16"/>
                                <w:cs/>
                                <w:lang w:bidi="bn-BD"/>
                              </w:rPr>
                              <w:t>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4BB9EB" id="Rounded Rectangle 157" o:spid="_x0000_s1128" style="position:absolute;margin-left:20.2pt;margin-top:3.6pt;width:97.5pt;height:32.25pt;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" fillcolor="white [3201]" strokecolor="black [3200]" strokeweight="1.5pt">
                <v:stroke endcap="round"/>
                <v:textbox>
                  <w:txbxContent>
                    <w:p w:rsidR="00FD2E7F" w:rsidRPr="006E2720" w:rsidRDefault="00FD2E7F" w:rsidP="00FA10A0">
                      <w:pPr>
                        <w:jc w:val="center"/>
                        <w:rPr>
                          <w:sz w:val="16"/>
                          <w:szCs w:val="16"/>
                          <w:lang w:bidi="bn-BD"/>
                        </w:rPr>
                      </w:pPr>
                      <w:r w:rsidRPr="006E2720">
                        <w:rPr>
                          <w:rFonts w:hint="cs"/>
                          <w:sz w:val="16"/>
                          <w:szCs w:val="16"/>
                          <w:cs/>
                          <w:lang w:bidi="bn-BD"/>
                        </w:rPr>
                        <w:t>Customer</w:t>
                      </w:r>
                      <w:r>
                        <w:rPr>
                          <w:rFonts w:hint="cs"/>
                          <w:sz w:val="16"/>
                          <w:szCs w:val="16"/>
                          <w:cs/>
                          <w:lang w:bidi="bn-BD"/>
                        </w:rPr>
                        <w:t>’s q</w:t>
                      </w:r>
                      <w:r w:rsidRPr="006E2720">
                        <w:rPr>
                          <w:rFonts w:hint="cs"/>
                          <w:sz w:val="16"/>
                          <w:szCs w:val="16"/>
                          <w:cs/>
                          <w:lang w:bidi="bn-BD"/>
                        </w:rPr>
                        <w:t>uestion</w:t>
                      </w:r>
                    </w:p>
                  </w:txbxContent>
                </v:textbox>
              </v:roundrect>
            </w:pict>
          </mc:Fallback>
        </mc:AlternateContent>
      </w:r>
      <w:r>
        <w:rPr>
          <w:noProof/>
          <w:sz w:val="24"/>
          <w:lang w:eastAsia="en-US"/>
        </w:rPr>
        <mc:AlternateContent>
          <mc:Choice Requires="wps">
            <w:drawing>
              <wp:anchor distT="0" distB="0" distL="114300" distR="114300" simplePos="0" relativeHeight="252059648" behindDoc="0" locked="0" layoutInCell="1" allowOverlap="1" wp14:anchorId="53374181" wp14:editId="09D8DDFD">
                <wp:simplePos x="0" y="0"/>
                <wp:positionH relativeFrom="column">
                  <wp:posOffset>4410075</wp:posOffset>
                </wp:positionH>
                <wp:positionV relativeFrom="paragraph">
                  <wp:posOffset>7620</wp:posOffset>
                </wp:positionV>
                <wp:extent cx="1238250" cy="561975"/>
                <wp:effectExtent l="0" t="0" r="19050" b="28575"/>
                <wp:wrapNone/>
                <wp:docPr id="156" name="Rounded Rectangle 156"/>
                <wp:cNvGraphicFramePr/>
                <a:graphic xmlns:a="http://schemas.openxmlformats.org/drawingml/2006/main">
                  <a:graphicData uri="http://schemas.microsoft.com/office/word/2010/wordprocessingShape">
                    <wps:wsp>
                      <wps:cNvSpPr/>
                      <wps:spPr>
                        <a:xfrm>
                          <a:off x="0" y="0"/>
                          <a:ext cx="1238250" cy="5619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6"/>
                                <w:szCs w:val="16"/>
                                <w:lang w:bidi="bn-BD"/>
                              </w:rPr>
                            </w:pPr>
                            <w:r w:rsidRPr="00C92EA7">
                              <w:rPr>
                                <w:rFonts w:hint="cs"/>
                                <w:sz w:val="16"/>
                                <w:szCs w:val="16"/>
                                <w:cs/>
                                <w:lang w:bidi="bn-BD"/>
                              </w:rPr>
                              <w:t>Answer to the customer’s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74181" id="Rounded Rectangle 156" o:spid="_x0000_s1129" style="position:absolute;margin-left:347.25pt;margin-top:.6pt;width:97.5pt;height:44.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" fillcolor="white [3201]" strokecolor="black [3200]" strokeweight="1.5pt">
                <v:stroke endcap="round"/>
                <v:textbox>
                  <w:txbxContent>
                    <w:p w:rsidR="00FD2E7F" w:rsidRPr="00C92EA7" w:rsidRDefault="00FD2E7F" w:rsidP="00FA10A0">
                      <w:pPr>
                        <w:jc w:val="center"/>
                        <w:rPr>
                          <w:sz w:val="16"/>
                          <w:szCs w:val="16"/>
                          <w:lang w:bidi="bn-BD"/>
                        </w:rPr>
                      </w:pPr>
                      <w:r w:rsidRPr="00C92EA7">
                        <w:rPr>
                          <w:rFonts w:hint="cs"/>
                          <w:sz w:val="16"/>
                          <w:szCs w:val="16"/>
                          <w:cs/>
                          <w:lang w:bidi="bn-BD"/>
                        </w:rPr>
                        <w:t>Answer to the customer’s question</w:t>
                      </w:r>
                    </w:p>
                  </w:txbxContent>
                </v:textbox>
              </v:roundrect>
            </w:pict>
          </mc:Fallback>
        </mc:AlternateContent>
      </w:r>
      <w:r>
        <w:rPr>
          <w:noProof/>
          <w:sz w:val="24"/>
          <w:lang w:eastAsia="en-US"/>
        </w:rPr>
        <mc:AlternateContent>
          <mc:Choice Requires="wps">
            <w:drawing>
              <wp:anchor distT="0" distB="0" distL="114300" distR="114300" simplePos="0" relativeHeight="252058624" behindDoc="0" locked="0" layoutInCell="1" allowOverlap="1" wp14:anchorId="5FC8EA81" wp14:editId="39D94E86">
                <wp:simplePos x="0" y="0"/>
                <wp:positionH relativeFrom="column">
                  <wp:posOffset>2371725</wp:posOffset>
                </wp:positionH>
                <wp:positionV relativeFrom="paragraph">
                  <wp:posOffset>45720</wp:posOffset>
                </wp:positionV>
                <wp:extent cx="1238250" cy="523875"/>
                <wp:effectExtent l="0" t="0" r="19050" b="28575"/>
                <wp:wrapNone/>
                <wp:docPr id="155" name="Rounded Rectangle 155"/>
                <wp:cNvGraphicFramePr/>
                <a:graphic xmlns:a="http://schemas.openxmlformats.org/drawingml/2006/main">
                  <a:graphicData uri="http://schemas.microsoft.com/office/word/2010/wordprocessingShape">
                    <wps:wsp>
                      <wps:cNvSpPr/>
                      <wps:spPr>
                        <a:xfrm>
                          <a:off x="0" y="0"/>
                          <a:ext cx="12382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E2720" w:rsidRDefault="00FD2E7F" w:rsidP="00FA10A0">
                            <w:pPr>
                              <w:spacing w:after="0"/>
                              <w:jc w:val="center"/>
                              <w:rPr>
                                <w:sz w:val="18"/>
                                <w:szCs w:val="18"/>
                                <w:lang w:bidi="bn-BD"/>
                              </w:rPr>
                            </w:pPr>
                            <w:r w:rsidRPr="006E2720">
                              <w:rPr>
                                <w:rFonts w:hint="cs"/>
                                <w:sz w:val="18"/>
                                <w:szCs w:val="18"/>
                                <w:cs/>
                                <w:lang w:bidi="bn-BD"/>
                              </w:rPr>
                              <w:t>Collect data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8EA81" id="Rounded Rectangle 155" o:spid="_x0000_s1130" style="position:absolute;margin-left:186.75pt;margin-top:3.6pt;width:97.5pt;height:41.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" fillcolor="white [3201]" strokecolor="black [3200]" strokeweight="1.5pt">
                <v:stroke endcap="round"/>
                <v:textbox>
                  <w:txbxContent>
                    <w:p w:rsidR="00FD2E7F" w:rsidRPr="006E2720" w:rsidRDefault="00FD2E7F" w:rsidP="00FA10A0">
                      <w:pPr>
                        <w:spacing w:after="0"/>
                        <w:jc w:val="center"/>
                        <w:rPr>
                          <w:sz w:val="18"/>
                          <w:szCs w:val="18"/>
                          <w:lang w:bidi="bn-BD"/>
                        </w:rPr>
                      </w:pPr>
                      <w:r w:rsidRPr="006E2720">
                        <w:rPr>
                          <w:rFonts w:hint="cs"/>
                          <w:sz w:val="18"/>
                          <w:szCs w:val="18"/>
                          <w:cs/>
                          <w:lang w:bidi="bn-BD"/>
                        </w:rPr>
                        <w:t>Collect data from database</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0128" behindDoc="0" locked="0" layoutInCell="1" allowOverlap="1" wp14:anchorId="60A64797" wp14:editId="66154EAF">
                <wp:simplePos x="0" y="0"/>
                <wp:positionH relativeFrom="column">
                  <wp:posOffset>1492885</wp:posOffset>
                </wp:positionH>
                <wp:positionV relativeFrom="paragraph">
                  <wp:posOffset>-635</wp:posOffset>
                </wp:positionV>
                <wp:extent cx="878840" cy="9525"/>
                <wp:effectExtent l="0" t="76200" r="16510" b="104775"/>
                <wp:wrapNone/>
                <wp:docPr id="241" name="Straight Arrow Connector 241"/>
                <wp:cNvGraphicFramePr/>
                <a:graphic xmlns:a="http://schemas.openxmlformats.org/drawingml/2006/main">
                  <a:graphicData uri="http://schemas.microsoft.com/office/word/2010/wordprocessingShape">
                    <wps:wsp>
                      <wps:cNvCnPr/>
                      <wps:spPr>
                        <a:xfrm>
                          <a:off x="0" y="0"/>
                          <a:ext cx="87884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441138D" id="Straight Arrow Connector 241" o:spid="_x0000_s1026" type="#_x0000_t32" style="position:absolute;margin-left:117.55pt;margin-top:-.05pt;width:69.2pt;height:.75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81152" behindDoc="0" locked="0" layoutInCell="1" allowOverlap="1" wp14:anchorId="5A787FD1" wp14:editId="5BCC5283">
                <wp:simplePos x="0" y="0"/>
                <wp:positionH relativeFrom="column">
                  <wp:posOffset>3629025</wp:posOffset>
                </wp:positionH>
                <wp:positionV relativeFrom="paragraph">
                  <wp:posOffset>8890</wp:posOffset>
                </wp:positionV>
                <wp:extent cx="781050" cy="0"/>
                <wp:effectExtent l="0" t="76200" r="19050" b="114300"/>
                <wp:wrapNone/>
                <wp:docPr id="242" name="Straight Arrow Connector 242"/>
                <wp:cNvGraphicFramePr/>
                <a:graphic xmlns:a="http://schemas.openxmlformats.org/drawingml/2006/main">
                  <a:graphicData uri="http://schemas.microsoft.com/office/word/2010/wordprocessingShape">
                    <wps:wsp>
                      <wps:cNvCnPr/>
                      <wps:spPr>
                        <a:xfrm flipV="1">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FFE0E" id="Straight Arrow Connector 242" o:spid="_x0000_s1026" type="#_x0000_t32" style="position:absolute;margin-left:285.75pt;margin-top:.7pt;width:61.5pt;height:0;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2176" behindDoc="0" locked="0" layoutInCell="1" allowOverlap="1" wp14:anchorId="48864069" wp14:editId="6161C74C">
                <wp:simplePos x="0" y="0"/>
                <wp:positionH relativeFrom="column">
                  <wp:posOffset>2935606</wp:posOffset>
                </wp:positionH>
                <wp:positionV relativeFrom="paragraph">
                  <wp:posOffset>81915</wp:posOffset>
                </wp:positionV>
                <wp:extent cx="45719" cy="590550"/>
                <wp:effectExtent l="57150" t="0" r="69215" b="57150"/>
                <wp:wrapNone/>
                <wp:docPr id="243" name="Straight Arrow Connector 243"/>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29325" id="Straight Arrow Connector 243" o:spid="_x0000_s1026" type="#_x0000_t32" style="position:absolute;margin-left:231.15pt;margin-top:6.45pt;width:3.6pt;height:46.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62720" behindDoc="0" locked="0" layoutInCell="1" allowOverlap="1" wp14:anchorId="7F278F90" wp14:editId="2BBB892A">
                <wp:simplePos x="0" y="0"/>
                <wp:positionH relativeFrom="column">
                  <wp:posOffset>4171950</wp:posOffset>
                </wp:positionH>
                <wp:positionV relativeFrom="paragraph">
                  <wp:posOffset>171451</wp:posOffset>
                </wp:positionV>
                <wp:extent cx="1476375" cy="495300"/>
                <wp:effectExtent l="0" t="0" r="28575" b="19050"/>
                <wp:wrapNone/>
                <wp:docPr id="159" name="Rounded Rectangle 159"/>
                <wp:cNvGraphicFramePr/>
                <a:graphic xmlns:a="http://schemas.openxmlformats.org/drawingml/2006/main">
                  <a:graphicData uri="http://schemas.microsoft.com/office/word/2010/wordprocessingShape">
                    <wps:wsp>
                      <wps:cNvSpPr/>
                      <wps:spPr>
                        <a:xfrm>
                          <a:off x="0" y="0"/>
                          <a:ext cx="1476375"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6"/>
                                <w:szCs w:val="16"/>
                                <w:lang w:bidi="bn-BD"/>
                              </w:rPr>
                            </w:pPr>
                            <w:r w:rsidRPr="00C92EA7">
                              <w:rPr>
                                <w:rFonts w:hint="cs"/>
                                <w:sz w:val="16"/>
                                <w:szCs w:val="16"/>
                                <w:cs/>
                                <w:lang w:bidi="bn-BD"/>
                              </w:rPr>
                              <w:t>Data of specific installment or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78F90" id="Rounded Rectangle 159" o:spid="_x0000_s1131" style="position:absolute;margin-left:328.5pt;margin-top:13.5pt;width:116.25pt;height:39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" fillcolor="white [3201]" strokecolor="black [3200]" strokeweight="1.5pt">
                <v:stroke endcap="round"/>
                <v:textbox>
                  <w:txbxContent>
                    <w:p w:rsidR="00FD2E7F" w:rsidRPr="00C92EA7" w:rsidRDefault="00FD2E7F" w:rsidP="00FA10A0">
                      <w:pPr>
                        <w:jc w:val="center"/>
                        <w:rPr>
                          <w:sz w:val="16"/>
                          <w:szCs w:val="16"/>
                          <w:lang w:bidi="bn-BD"/>
                        </w:rPr>
                      </w:pPr>
                      <w:r w:rsidRPr="00C92EA7">
                        <w:rPr>
                          <w:rFonts w:hint="cs"/>
                          <w:sz w:val="16"/>
                          <w:szCs w:val="16"/>
                          <w:cs/>
                          <w:lang w:bidi="bn-BD"/>
                        </w:rPr>
                        <w:t>Data of specific installment or booking</w:t>
                      </w:r>
                    </w:p>
                  </w:txbxContent>
                </v:textbox>
              </v:roundrect>
            </w:pict>
          </mc:Fallback>
        </mc:AlternateContent>
      </w:r>
      <w:r>
        <w:rPr>
          <w:noProof/>
          <w:sz w:val="24"/>
          <w:lang w:eastAsia="en-US"/>
        </w:rPr>
        <mc:AlternateContent>
          <mc:Choice Requires="wps">
            <w:drawing>
              <wp:anchor distT="0" distB="0" distL="114300" distR="114300" simplePos="0" relativeHeight="252063744" behindDoc="0" locked="0" layoutInCell="1" allowOverlap="1" wp14:anchorId="5489E1DB" wp14:editId="48AA60FB">
                <wp:simplePos x="0" y="0"/>
                <wp:positionH relativeFrom="column">
                  <wp:posOffset>352425</wp:posOffset>
                </wp:positionH>
                <wp:positionV relativeFrom="paragraph">
                  <wp:posOffset>171450</wp:posOffset>
                </wp:positionV>
                <wp:extent cx="1238250" cy="495300"/>
                <wp:effectExtent l="0" t="0" r="19050" b="19050"/>
                <wp:wrapNone/>
                <wp:docPr id="225" name="Rounded Rectangle 225"/>
                <wp:cNvGraphicFramePr/>
                <a:graphic xmlns:a="http://schemas.openxmlformats.org/drawingml/2006/main">
                  <a:graphicData uri="http://schemas.microsoft.com/office/word/2010/wordprocessingShape">
                    <wps:wsp>
                      <wps:cNvSpPr/>
                      <wps:spPr>
                        <a:xfrm>
                          <a:off x="0" y="0"/>
                          <a:ext cx="123825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6"/>
                                <w:szCs w:val="16"/>
                                <w:lang w:bidi="bn-BD"/>
                              </w:rPr>
                            </w:pPr>
                            <w:r w:rsidRPr="00C92EA7">
                              <w:rPr>
                                <w:rFonts w:hint="cs"/>
                                <w:sz w:val="16"/>
                                <w:szCs w:val="16"/>
                                <w:cs/>
                                <w:lang w:bidi="bn-BD"/>
                              </w:rPr>
                              <w:t>give a bo</w:t>
                            </w:r>
                            <w:r>
                              <w:rPr>
                                <w:rFonts w:hint="cs"/>
                                <w:sz w:val="16"/>
                                <w:szCs w:val="16"/>
                                <w:cs/>
                                <w:lang w:bidi="bn-BD"/>
                              </w:rPr>
                              <w:t xml:space="preserve">oking </w:t>
                            </w:r>
                            <w:r w:rsidRPr="00C92EA7">
                              <w:rPr>
                                <w:rFonts w:hint="cs"/>
                                <w:sz w:val="16"/>
                                <w:szCs w:val="16"/>
                                <w:cs/>
                                <w:lang w:bidi="bn-BD"/>
                              </w:rPr>
                              <w:t>or installment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9E1DB" id="Rounded Rectangle 225" o:spid="_x0000_s1132" style="position:absolute;margin-left:27.75pt;margin-top:13.5pt;width:97.5pt;height:39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" fillcolor="white [3201]" strokecolor="black [3200]" strokeweight="1.5pt">
                <v:stroke endcap="round"/>
                <v:textbox>
                  <w:txbxContent>
                    <w:p w:rsidR="00FD2E7F" w:rsidRPr="00C92EA7" w:rsidRDefault="00FD2E7F" w:rsidP="00FA10A0">
                      <w:pPr>
                        <w:jc w:val="center"/>
                        <w:rPr>
                          <w:sz w:val="16"/>
                          <w:szCs w:val="16"/>
                          <w:lang w:bidi="bn-BD"/>
                        </w:rPr>
                      </w:pPr>
                      <w:r w:rsidRPr="00C92EA7">
                        <w:rPr>
                          <w:rFonts w:hint="cs"/>
                          <w:sz w:val="16"/>
                          <w:szCs w:val="16"/>
                          <w:cs/>
                          <w:lang w:bidi="bn-BD"/>
                        </w:rPr>
                        <w:t>give a bo</w:t>
                      </w:r>
                      <w:r>
                        <w:rPr>
                          <w:rFonts w:hint="cs"/>
                          <w:sz w:val="16"/>
                          <w:szCs w:val="16"/>
                          <w:cs/>
                          <w:lang w:bidi="bn-BD"/>
                        </w:rPr>
                        <w:t xml:space="preserve">oking </w:t>
                      </w:r>
                      <w:r w:rsidRPr="00C92EA7">
                        <w:rPr>
                          <w:rFonts w:hint="cs"/>
                          <w:sz w:val="16"/>
                          <w:szCs w:val="16"/>
                          <w:cs/>
                          <w:lang w:bidi="bn-BD"/>
                        </w:rPr>
                        <w:t>or installment</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4224" behindDoc="0" locked="0" layoutInCell="1" allowOverlap="1" wp14:anchorId="4B574F88" wp14:editId="6F92DFC8">
                <wp:simplePos x="0" y="0"/>
                <wp:positionH relativeFrom="column">
                  <wp:posOffset>2828924</wp:posOffset>
                </wp:positionH>
                <wp:positionV relativeFrom="paragraph">
                  <wp:posOffset>33655</wp:posOffset>
                </wp:positionV>
                <wp:extent cx="45719" cy="447675"/>
                <wp:effectExtent l="57150" t="0" r="50165" b="66675"/>
                <wp:wrapNone/>
                <wp:docPr id="245" name="Straight Arrow Connector 245"/>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C4F59" id="Straight Arrow Connector 245" o:spid="_x0000_s1026" type="#_x0000_t32" style="position:absolute;margin-left:222.75pt;margin-top:2.65pt;width:3.6pt;height:3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83200" behindDoc="0" locked="0" layoutInCell="1" allowOverlap="1" wp14:anchorId="709FF184" wp14:editId="43014A84">
                <wp:simplePos x="0" y="0"/>
                <wp:positionH relativeFrom="column">
                  <wp:posOffset>3088006</wp:posOffset>
                </wp:positionH>
                <wp:positionV relativeFrom="paragraph">
                  <wp:posOffset>33655</wp:posOffset>
                </wp:positionV>
                <wp:extent cx="45719" cy="409575"/>
                <wp:effectExtent l="76200" t="0" r="69215" b="66675"/>
                <wp:wrapNone/>
                <wp:docPr id="244" name="Straight Arrow Connector 244"/>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92B42" id="Straight Arrow Connector 244" o:spid="_x0000_s1026" type="#_x0000_t32" style="position:absolute;margin-left:243.15pt;margin-top:2.65pt;width:3.6pt;height:32.25pt;flip:x;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086272" behindDoc="0" locked="0" layoutInCell="1" allowOverlap="1" wp14:anchorId="239483A5" wp14:editId="138B14AE">
                <wp:simplePos x="0" y="0"/>
                <wp:positionH relativeFrom="column">
                  <wp:posOffset>3133725</wp:posOffset>
                </wp:positionH>
                <wp:positionV relativeFrom="paragraph">
                  <wp:posOffset>29210</wp:posOffset>
                </wp:positionV>
                <wp:extent cx="10382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B71D2" id="Straight Connector 248"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2.3pt" to="32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085248" behindDoc="0" locked="0" layoutInCell="1" allowOverlap="1" wp14:anchorId="59A5127A" wp14:editId="2CC2C629">
                <wp:simplePos x="0" y="0"/>
                <wp:positionH relativeFrom="column">
                  <wp:posOffset>1590675</wp:posOffset>
                </wp:positionH>
                <wp:positionV relativeFrom="paragraph">
                  <wp:posOffset>29210</wp:posOffset>
                </wp:positionV>
                <wp:extent cx="1238250" cy="0"/>
                <wp:effectExtent l="0" t="0" r="19050" b="19050"/>
                <wp:wrapNone/>
                <wp:docPr id="246" name="Straight Connector 246"/>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FAC71C" id="Straight Connector 246" o:spid="_x0000_s1026" style="position:absolute;z-index:25208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2.3pt" to="222.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oUtwEAALsDAAAOAAAAZHJzL2Uyb0RvYy54bWysU8GOEzEMvSPxD1HudKYFVq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" strokecolor="black [3200]" strokeweight="1pt">
                <v:stroke endcap="round"/>
              </v:lin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71936" behindDoc="0" locked="0" layoutInCell="1" allowOverlap="1" wp14:anchorId="4738E5B1" wp14:editId="6CD0861F">
                <wp:simplePos x="0" y="0"/>
                <wp:positionH relativeFrom="column">
                  <wp:posOffset>2447925</wp:posOffset>
                </wp:positionH>
                <wp:positionV relativeFrom="paragraph">
                  <wp:posOffset>229235</wp:posOffset>
                </wp:positionV>
                <wp:extent cx="1064260" cy="85725"/>
                <wp:effectExtent l="0" t="0" r="21590" b="28575"/>
                <wp:wrapNone/>
                <wp:docPr id="231" name="Rectangle 231"/>
                <wp:cNvGraphicFramePr/>
                <a:graphic xmlns:a="http://schemas.openxmlformats.org/drawingml/2006/main">
                  <a:graphicData uri="http://schemas.microsoft.com/office/word/2010/wordprocessingShape">
                    <wps:wsp>
                      <wps:cNvSpPr/>
                      <wps:spPr>
                        <a:xfrm>
                          <a:off x="0" y="0"/>
                          <a:ext cx="106426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7ECFB4" id="Rectangle 231" o:spid="_x0000_s1026" style="position:absolute;margin-left:192.75pt;margin-top:18.05pt;width:83.8pt;height:6.7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" fillcolor="black [3200]" strokecolor="black [1600]" strokeweight="1.5pt">
                <v:stroke endcap="round"/>
              </v:rect>
            </w:pict>
          </mc:Fallback>
        </mc:AlternateContent>
      </w:r>
      <w:r>
        <w:rPr>
          <w:noProof/>
          <w:sz w:val="24"/>
          <w:lang w:eastAsia="en-US"/>
        </w:rPr>
        <mc:AlternateContent>
          <mc:Choice Requires="wps">
            <w:drawing>
              <wp:anchor distT="0" distB="0" distL="114300" distR="114300" simplePos="0" relativeHeight="252087296" behindDoc="0" locked="0" layoutInCell="1" allowOverlap="1" wp14:anchorId="16B656C4" wp14:editId="6C2B4849">
                <wp:simplePos x="0" y="0"/>
                <wp:positionH relativeFrom="column">
                  <wp:posOffset>2981325</wp:posOffset>
                </wp:positionH>
                <wp:positionV relativeFrom="paragraph">
                  <wp:posOffset>29845</wp:posOffset>
                </wp:positionV>
                <wp:extent cx="0" cy="180975"/>
                <wp:effectExtent l="95250" t="0" r="57150" b="66675"/>
                <wp:wrapNone/>
                <wp:docPr id="249" name="Straight Arrow Connector 24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283B4" id="Straight Arrow Connector 249" o:spid="_x0000_s1026" type="#_x0000_t32" style="position:absolute;margin-left:234.75pt;margin-top:2.35pt;width:0;height:14.2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" strokecolor="black [3200]" strokeweight="1pt">
                <v:stroke endarrow="open" endcap="round"/>
              </v:shap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095488" behindDoc="0" locked="0" layoutInCell="1" allowOverlap="1" wp14:anchorId="5381035E" wp14:editId="176B07E4">
                <wp:simplePos x="0" y="0"/>
                <wp:positionH relativeFrom="column">
                  <wp:posOffset>2933700</wp:posOffset>
                </wp:positionH>
                <wp:positionV relativeFrom="paragraph">
                  <wp:posOffset>90805</wp:posOffset>
                </wp:positionV>
                <wp:extent cx="16510" cy="438150"/>
                <wp:effectExtent l="57150" t="0" r="59690" b="57150"/>
                <wp:wrapNone/>
                <wp:docPr id="65" name="Straight Arrow Connector 65"/>
                <wp:cNvGraphicFramePr/>
                <a:graphic xmlns:a="http://schemas.openxmlformats.org/drawingml/2006/main">
                  <a:graphicData uri="http://schemas.microsoft.com/office/word/2010/wordprocessingShape">
                    <wps:wsp>
                      <wps:cNvCnPr/>
                      <wps:spPr>
                        <a:xfrm>
                          <a:off x="0" y="0"/>
                          <a:ext cx="1651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5A42D" id="Straight Arrow Connector 65" o:spid="_x0000_s1026" type="#_x0000_t32" style="position:absolute;margin-left:231pt;margin-top:7.15pt;width:1.3pt;height: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" strokecolor="black [3200]" strokeweight="1pt">
                <v:stroke endarrow="block" endcap="round"/>
              </v:shape>
            </w:pict>
          </mc:Fallback>
        </mc:AlternateContent>
      </w:r>
    </w:p>
    <w:p w:rsidR="00FA10A0" w:rsidRDefault="00FA10A0" w:rsidP="00FA10A0">
      <w:pPr>
        <w:rPr>
          <w:lang w:bidi="bn-BD"/>
        </w:rPr>
      </w:pPr>
    </w:p>
    <w:p w:rsidR="00FA10A0" w:rsidRDefault="00FA10A0" w:rsidP="00FA10A0">
      <w:pPr>
        <w:rPr>
          <w:lang w:bidi="bn-BD"/>
        </w:rPr>
      </w:pPr>
      <w:r>
        <w:rPr>
          <w:noProof/>
          <w:sz w:val="24"/>
          <w:lang w:eastAsia="en-US"/>
        </w:rPr>
        <mc:AlternateContent>
          <mc:Choice Requires="wps">
            <w:drawing>
              <wp:anchor distT="0" distB="0" distL="114300" distR="114300" simplePos="0" relativeHeight="252061696" behindDoc="0" locked="0" layoutInCell="1" allowOverlap="1" wp14:anchorId="001A6809" wp14:editId="1015C936">
                <wp:simplePos x="0" y="0"/>
                <wp:positionH relativeFrom="margin">
                  <wp:align>center</wp:align>
                </wp:positionH>
                <wp:positionV relativeFrom="paragraph">
                  <wp:posOffset>38735</wp:posOffset>
                </wp:positionV>
                <wp:extent cx="1238250" cy="409575"/>
                <wp:effectExtent l="0" t="0" r="19050" b="28575"/>
                <wp:wrapNone/>
                <wp:docPr id="158" name="Rounded Rectangle 158"/>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lang w:bidi="bn-BD"/>
                              </w:rPr>
                            </w:pPr>
                            <w:r w:rsidRPr="00C92EA7">
                              <w:rPr>
                                <w:rFonts w:hint="cs"/>
                                <w:cs/>
                                <w:lang w:bidi="bn-BD"/>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1A6809" id="Rounded Rectangle 158" o:spid="_x0000_s1133" style="position:absolute;margin-left:0;margin-top:3.05pt;width:97.5pt;height:32.25pt;z-index:252061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" fillcolor="white [3201]" strokecolor="black [3200]" strokeweight="1.5pt">
                <v:stroke endcap="round"/>
                <v:textbox>
                  <w:txbxContent>
                    <w:p w:rsidR="00FD2E7F" w:rsidRPr="00C92EA7" w:rsidRDefault="00FD2E7F" w:rsidP="00FA10A0">
                      <w:pPr>
                        <w:jc w:val="center"/>
                        <w:rPr>
                          <w:lang w:bidi="bn-BD"/>
                        </w:rPr>
                      </w:pPr>
                      <w:r w:rsidRPr="00C92EA7">
                        <w:rPr>
                          <w:rFonts w:hint="cs"/>
                          <w:cs/>
                          <w:lang w:bidi="bn-BD"/>
                        </w:rPr>
                        <w:t>update database</w:t>
                      </w:r>
                    </w:p>
                  </w:txbxContent>
                </v:textbox>
                <w10:wrap anchorx="margin"/>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8320" behindDoc="0" locked="0" layoutInCell="1" allowOverlap="1" wp14:anchorId="2ED4C8FA" wp14:editId="342EF50C">
                <wp:simplePos x="0" y="0"/>
                <wp:positionH relativeFrom="margin">
                  <wp:posOffset>2905124</wp:posOffset>
                </wp:positionH>
                <wp:positionV relativeFrom="paragraph">
                  <wp:posOffset>203835</wp:posOffset>
                </wp:positionV>
                <wp:extent cx="45719" cy="257175"/>
                <wp:effectExtent l="76200" t="0" r="69215" b="66675"/>
                <wp:wrapNone/>
                <wp:docPr id="250" name="Straight Arrow Connector 250"/>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3802D" id="Straight Arrow Connector 250" o:spid="_x0000_s1026" type="#_x0000_t32" style="position:absolute;margin-left:228.75pt;margin-top:16.05pt;width:3.6pt;height:20.25pt;flip:x;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" strokecolor="black [3200]" strokeweight="1pt">
                <v:stroke endarrow="open" endcap="round"/>
                <w10:wrap anchorx="margin"/>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5792" behindDoc="0" locked="0" layoutInCell="1" allowOverlap="1" wp14:anchorId="087B8B54" wp14:editId="069CD150">
                <wp:simplePos x="0" y="0"/>
                <wp:positionH relativeFrom="column">
                  <wp:posOffset>204470</wp:posOffset>
                </wp:positionH>
                <wp:positionV relativeFrom="paragraph">
                  <wp:posOffset>233045</wp:posOffset>
                </wp:positionV>
                <wp:extent cx="1238250" cy="600075"/>
                <wp:effectExtent l="0" t="0" r="19050" b="28575"/>
                <wp:wrapNone/>
                <wp:docPr id="227" name="Rounded Rectangle 227"/>
                <wp:cNvGraphicFramePr/>
                <a:graphic xmlns:a="http://schemas.openxmlformats.org/drawingml/2006/main">
                  <a:graphicData uri="http://schemas.microsoft.com/office/word/2010/wordprocessingShape">
                    <wps:wsp>
                      <wps:cNvSpPr/>
                      <wps:spPr>
                        <a:xfrm>
                          <a:off x="0" y="0"/>
                          <a:ext cx="12382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8"/>
                                <w:szCs w:val="18"/>
                                <w:lang w:bidi="bn-BD"/>
                              </w:rPr>
                            </w:pPr>
                            <w:r w:rsidRPr="00C92EA7">
                              <w:rPr>
                                <w:rFonts w:hint="cs"/>
                                <w:sz w:val="18"/>
                                <w:szCs w:val="18"/>
                                <w:cs/>
                                <w:lang w:bidi="bn-BD"/>
                              </w:rPr>
                              <w:t>take money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B8B54" id="Rounded Rectangle 227" o:spid="_x0000_s1134" style="position:absolute;margin-left:16.1pt;margin-top:18.35pt;width:97.5pt;height:47.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" fillcolor="white [3201]" strokecolor="black [3200]" strokeweight="1.5pt">
                <v:stroke endcap="round"/>
                <v:textbox>
                  <w:txbxContent>
                    <w:p w:rsidR="00FD2E7F" w:rsidRPr="00C92EA7" w:rsidRDefault="00FD2E7F" w:rsidP="00FA10A0">
                      <w:pPr>
                        <w:jc w:val="center"/>
                        <w:rPr>
                          <w:sz w:val="18"/>
                          <w:szCs w:val="18"/>
                          <w:lang w:bidi="bn-BD"/>
                        </w:rPr>
                      </w:pPr>
                      <w:r w:rsidRPr="00C92EA7">
                        <w:rPr>
                          <w:rFonts w:hint="cs"/>
                          <w:sz w:val="18"/>
                          <w:szCs w:val="18"/>
                          <w:cs/>
                          <w:lang w:bidi="bn-BD"/>
                        </w:rPr>
                        <w:t>take money receipt</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4768" behindDoc="0" locked="0" layoutInCell="1" allowOverlap="1" wp14:anchorId="49169B97" wp14:editId="035BCC2C">
                <wp:simplePos x="0" y="0"/>
                <wp:positionH relativeFrom="column">
                  <wp:posOffset>2376170</wp:posOffset>
                </wp:positionH>
                <wp:positionV relativeFrom="paragraph">
                  <wp:posOffset>13335</wp:posOffset>
                </wp:positionV>
                <wp:extent cx="1238250" cy="590550"/>
                <wp:effectExtent l="0" t="0" r="19050" b="19050"/>
                <wp:wrapNone/>
                <wp:docPr id="226" name="Rounded Rectangle 226"/>
                <wp:cNvGraphicFramePr/>
                <a:graphic xmlns:a="http://schemas.openxmlformats.org/drawingml/2006/main">
                  <a:graphicData uri="http://schemas.microsoft.com/office/word/2010/wordprocessingShape">
                    <wps:wsp>
                      <wps:cNvSpPr/>
                      <wps:spPr>
                        <a:xfrm>
                          <a:off x="0" y="0"/>
                          <a:ext cx="1238250" cy="59055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sz w:val="18"/>
                                <w:szCs w:val="18"/>
                                <w:lang w:bidi="bn-BD"/>
                              </w:rPr>
                            </w:pPr>
                            <w:r>
                              <w:rPr>
                                <w:rFonts w:hint="cs"/>
                                <w:sz w:val="18"/>
                                <w:szCs w:val="18"/>
                                <w:cs/>
                                <w:lang w:bidi="bn-BD"/>
                              </w:rPr>
                              <w:t>Prepare a money rece</w:t>
                            </w:r>
                            <w:r w:rsidRPr="00C92EA7">
                              <w:rPr>
                                <w:rFonts w:hint="cs"/>
                                <w:sz w:val="18"/>
                                <w:szCs w:val="18"/>
                                <w:cs/>
                                <w:lang w:bidi="bn-BD"/>
                              </w:rPr>
                              <w:t>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69B97" id="Rounded Rectangle 226" o:spid="_x0000_s1135" style="position:absolute;margin-left:187.1pt;margin-top:1.05pt;width:97.5pt;height:4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" fillcolor="white [3201]" strokecolor="black [3200]" strokeweight="1.5pt">
                <v:stroke endcap="round"/>
                <v:textbox>
                  <w:txbxContent>
                    <w:p w:rsidR="00FD2E7F" w:rsidRPr="00C92EA7" w:rsidRDefault="00FD2E7F" w:rsidP="00FA10A0">
                      <w:pPr>
                        <w:jc w:val="center"/>
                        <w:rPr>
                          <w:sz w:val="18"/>
                          <w:szCs w:val="18"/>
                          <w:lang w:bidi="bn-BD"/>
                        </w:rPr>
                      </w:pPr>
                      <w:r>
                        <w:rPr>
                          <w:rFonts w:hint="cs"/>
                          <w:sz w:val="18"/>
                          <w:szCs w:val="18"/>
                          <w:cs/>
                          <w:lang w:bidi="bn-BD"/>
                        </w:rPr>
                        <w:t>Prepare a money rece</w:t>
                      </w:r>
                      <w:r w:rsidRPr="00C92EA7">
                        <w:rPr>
                          <w:rFonts w:hint="cs"/>
                          <w:sz w:val="18"/>
                          <w:szCs w:val="18"/>
                          <w:cs/>
                          <w:lang w:bidi="bn-BD"/>
                        </w:rPr>
                        <w:t>ipt</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89344" behindDoc="0" locked="0" layoutInCell="1" allowOverlap="1" wp14:anchorId="73B45F11" wp14:editId="69AFFA05">
                <wp:simplePos x="0" y="0"/>
                <wp:positionH relativeFrom="column">
                  <wp:posOffset>1445260</wp:posOffset>
                </wp:positionH>
                <wp:positionV relativeFrom="paragraph">
                  <wp:posOffset>52070</wp:posOffset>
                </wp:positionV>
                <wp:extent cx="878840" cy="0"/>
                <wp:effectExtent l="38100" t="76200" r="0" b="114300"/>
                <wp:wrapNone/>
                <wp:docPr id="251" name="Straight Arrow Connector 251"/>
                <wp:cNvGraphicFramePr/>
                <a:graphic xmlns:a="http://schemas.openxmlformats.org/drawingml/2006/main">
                  <a:graphicData uri="http://schemas.microsoft.com/office/word/2010/wordprocessingShape">
                    <wps:wsp>
                      <wps:cNvCnPr/>
                      <wps:spPr>
                        <a:xfrm flipH="1">
                          <a:off x="0" y="0"/>
                          <a:ext cx="8788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9CA20" id="Straight Arrow Connector 251" o:spid="_x0000_s1026" type="#_x0000_t32" style="position:absolute;margin-left:113.8pt;margin-top:4.1pt;width:69.2pt;height:0;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0368" behindDoc="0" locked="0" layoutInCell="1" allowOverlap="1" wp14:anchorId="1F1792EC" wp14:editId="666C19EF">
                <wp:simplePos x="0" y="0"/>
                <wp:positionH relativeFrom="column">
                  <wp:posOffset>2999741</wp:posOffset>
                </wp:positionH>
                <wp:positionV relativeFrom="paragraph">
                  <wp:posOffset>145415</wp:posOffset>
                </wp:positionV>
                <wp:extent cx="45719" cy="295275"/>
                <wp:effectExtent l="57150" t="0" r="50165" b="66675"/>
                <wp:wrapNone/>
                <wp:docPr id="252" name="Straight Arrow Connector 252"/>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A4E72" id="Straight Arrow Connector 252" o:spid="_x0000_s1026" type="#_x0000_t32" style="position:absolute;margin-left:236.2pt;margin-top:11.45pt;width:3.6pt;height:23.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67840" behindDoc="0" locked="0" layoutInCell="1" allowOverlap="1" wp14:anchorId="5C2BDA7C" wp14:editId="1969C022">
                <wp:simplePos x="0" y="0"/>
                <wp:positionH relativeFrom="column">
                  <wp:posOffset>4583430</wp:posOffset>
                </wp:positionH>
                <wp:positionV relativeFrom="paragraph">
                  <wp:posOffset>108585</wp:posOffset>
                </wp:positionV>
                <wp:extent cx="1238250" cy="409575"/>
                <wp:effectExtent l="0" t="0" r="19050" b="28575"/>
                <wp:wrapNone/>
                <wp:docPr id="229" name="Rounded Rectangle 229"/>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offier 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2BDA7C" id="Rounded Rectangle 229" o:spid="_x0000_s1136" style="position:absolute;margin-left:360.9pt;margin-top:8.55pt;width:97.5pt;height:32.25pt;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" fillcolor="white [3201]" strokecolor="black [3200]" strokeweight="1.5pt">
                <v:stroke endcap="round"/>
                <v:textbox>
                  <w:txbxContent>
                    <w:p w:rsidR="00FD2E7F" w:rsidRDefault="00FD2E7F" w:rsidP="00FA10A0">
                      <w:pPr>
                        <w:jc w:val="center"/>
                        <w:rPr>
                          <w:lang w:bidi="bn-BD"/>
                        </w:rPr>
                      </w:pPr>
                      <w:r>
                        <w:rPr>
                          <w:rFonts w:hint="cs"/>
                          <w:cs/>
                          <w:lang w:bidi="bn-BD"/>
                        </w:rPr>
                        <w:t>offier log out</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2416" behindDoc="0" locked="0" layoutInCell="1" allowOverlap="1" wp14:anchorId="08FCA036" wp14:editId="5E9AF282">
                <wp:simplePos x="0" y="0"/>
                <wp:positionH relativeFrom="column">
                  <wp:posOffset>3228975</wp:posOffset>
                </wp:positionH>
                <wp:positionV relativeFrom="paragraph">
                  <wp:posOffset>14605</wp:posOffset>
                </wp:positionV>
                <wp:extent cx="1228725" cy="0"/>
                <wp:effectExtent l="0" t="0" r="9525" b="19050"/>
                <wp:wrapNone/>
                <wp:docPr id="254" name="Straight Connector 254"/>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A26F" id="Straight Connector 254" o:spid="_x0000_s1026" style="position:absolute;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15pt" to="35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091392" behindDoc="0" locked="0" layoutInCell="1" allowOverlap="1" wp14:anchorId="79565C96" wp14:editId="012ACDE6">
                <wp:simplePos x="0" y="0"/>
                <wp:positionH relativeFrom="column">
                  <wp:posOffset>3190875</wp:posOffset>
                </wp:positionH>
                <wp:positionV relativeFrom="paragraph">
                  <wp:posOffset>12065</wp:posOffset>
                </wp:positionV>
                <wp:extent cx="45719" cy="219075"/>
                <wp:effectExtent l="57150" t="0" r="50165" b="66675"/>
                <wp:wrapNone/>
                <wp:docPr id="253" name="Straight Arrow Connector 253"/>
                <wp:cNvGraphicFramePr/>
                <a:graphic xmlns:a="http://schemas.openxmlformats.org/drawingml/2006/main">
                  <a:graphicData uri="http://schemas.microsoft.com/office/word/2010/wordprocessingShape">
                    <wps:wsp>
                      <wps:cNvCnPr/>
                      <wps:spPr>
                        <a:xfrm>
                          <a:off x="0" y="0"/>
                          <a:ext cx="45719"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0804A" id="Straight Arrow Connector 253" o:spid="_x0000_s1026" type="#_x0000_t32" style="position:absolute;margin-left:251.25pt;margin-top:.95pt;width:3.6pt;height:17.2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066816" behindDoc="0" locked="0" layoutInCell="1" allowOverlap="1" wp14:anchorId="62299724" wp14:editId="70982ED2">
                <wp:simplePos x="0" y="0"/>
                <wp:positionH relativeFrom="column">
                  <wp:posOffset>2528570</wp:posOffset>
                </wp:positionH>
                <wp:positionV relativeFrom="paragraph">
                  <wp:posOffset>224790</wp:posOffset>
                </wp:positionV>
                <wp:extent cx="1064260" cy="85725"/>
                <wp:effectExtent l="0" t="0" r="21590" b="28575"/>
                <wp:wrapNone/>
                <wp:docPr id="219" name="Rectangle 219"/>
                <wp:cNvGraphicFramePr/>
                <a:graphic xmlns:a="http://schemas.openxmlformats.org/drawingml/2006/main">
                  <a:graphicData uri="http://schemas.microsoft.com/office/word/2010/wordprocessingShape">
                    <wps:wsp>
                      <wps:cNvSpPr/>
                      <wps:spPr>
                        <a:xfrm>
                          <a:off x="0" y="0"/>
                          <a:ext cx="106426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9D254" id="Rectangle 219" o:spid="_x0000_s1026" style="position:absolute;margin-left:199.1pt;margin-top:17.7pt;width:83.8pt;height:6.75pt;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" fillcolor="black [3200]" strokecolor="black [1600]" strokeweight="1.5pt">
                <v:stroke endcap="round"/>
              </v: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093440" behindDoc="0" locked="0" layoutInCell="1" allowOverlap="1" wp14:anchorId="1949256E" wp14:editId="262D993F">
                <wp:simplePos x="0" y="0"/>
                <wp:positionH relativeFrom="column">
                  <wp:posOffset>3048000</wp:posOffset>
                </wp:positionH>
                <wp:positionV relativeFrom="paragraph">
                  <wp:posOffset>71755</wp:posOffset>
                </wp:positionV>
                <wp:extent cx="0" cy="333375"/>
                <wp:effectExtent l="95250" t="0" r="76200" b="66675"/>
                <wp:wrapNone/>
                <wp:docPr id="255" name="Straight Arrow Connector 25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CC90E5" id="Straight Arrow Connector 255" o:spid="_x0000_s1026" type="#_x0000_t32" style="position:absolute;margin-left:240pt;margin-top:5.65pt;width:0;height:26.25pt;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068864" behindDoc="0" locked="0" layoutInCell="1" allowOverlap="1" wp14:anchorId="3E5CC6C6" wp14:editId="08427F50">
                <wp:simplePos x="0" y="0"/>
                <wp:positionH relativeFrom="column">
                  <wp:posOffset>2419350</wp:posOffset>
                </wp:positionH>
                <wp:positionV relativeFrom="paragraph">
                  <wp:posOffset>168275</wp:posOffset>
                </wp:positionV>
                <wp:extent cx="1238250" cy="638175"/>
                <wp:effectExtent l="0" t="0" r="19050" b="28575"/>
                <wp:wrapNone/>
                <wp:docPr id="230" name="Rounded Rectangle 230"/>
                <wp:cNvGraphicFramePr/>
                <a:graphic xmlns:a="http://schemas.openxmlformats.org/drawingml/2006/main">
                  <a:graphicData uri="http://schemas.microsoft.com/office/word/2010/wordprocessingShape">
                    <wps:wsp>
                      <wps:cNvSpPr/>
                      <wps:spPr>
                        <a:xfrm>
                          <a:off x="0" y="0"/>
                          <a:ext cx="1238250" cy="6381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C92EA7" w:rsidRDefault="00FD2E7F" w:rsidP="00FA10A0">
                            <w:pPr>
                              <w:jc w:val="center"/>
                              <w:rPr>
                                <w:lang w:bidi="bn-BD"/>
                              </w:rPr>
                            </w:pPr>
                            <w:r>
                              <w:rPr>
                                <w:rFonts w:hint="cs"/>
                                <w:cs/>
                                <w:lang w:bidi="bn-BD"/>
                              </w:rPr>
                              <w:t xml:space="preserve">log out from </w:t>
                            </w:r>
                            <w:r w:rsidRPr="00C92EA7">
                              <w:rPr>
                                <w:rFonts w:hint="cs"/>
                                <w:cs/>
                                <w:lang w:bidi="bn-BD"/>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CC6C6" id="Rounded Rectangle 230" o:spid="_x0000_s1137" style="position:absolute;margin-left:190.5pt;margin-top:13.25pt;width:97.5pt;height:50.2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" fillcolor="white [3201]" strokecolor="black [3200]" strokeweight="1.5pt">
                <v:stroke endcap="round"/>
                <v:textbox>
                  <w:txbxContent>
                    <w:p w:rsidR="00FD2E7F" w:rsidRPr="00C92EA7" w:rsidRDefault="00FD2E7F" w:rsidP="00FA10A0">
                      <w:pPr>
                        <w:jc w:val="center"/>
                        <w:rPr>
                          <w:lang w:bidi="bn-BD"/>
                        </w:rPr>
                      </w:pPr>
                      <w:r>
                        <w:rPr>
                          <w:rFonts w:hint="cs"/>
                          <w:cs/>
                          <w:lang w:bidi="bn-BD"/>
                        </w:rPr>
                        <w:t xml:space="preserve">log out from </w:t>
                      </w:r>
                      <w:r w:rsidRPr="00C92EA7">
                        <w:rPr>
                          <w:rFonts w:hint="cs"/>
                          <w:cs/>
                          <w:lang w:bidi="bn-BD"/>
                        </w:rPr>
                        <w:t>system</w:t>
                      </w:r>
                    </w:p>
                  </w:txbxContent>
                </v:textbox>
              </v:roundrect>
            </w:pict>
          </mc:Fallback>
        </mc:AlternateContent>
      </w: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r>
        <w:rPr>
          <w:rFonts w:hint="cs"/>
          <w:noProof/>
          <w:lang w:eastAsia="en-US"/>
        </w:rPr>
        <mc:AlternateContent>
          <mc:Choice Requires="wps">
            <w:drawing>
              <wp:anchor distT="0" distB="0" distL="114300" distR="114300" simplePos="0" relativeHeight="252094464" behindDoc="0" locked="0" layoutInCell="1" allowOverlap="1" wp14:anchorId="7A1ACA52" wp14:editId="70D096B6">
                <wp:simplePos x="0" y="0"/>
                <wp:positionH relativeFrom="column">
                  <wp:posOffset>2973705</wp:posOffset>
                </wp:positionH>
                <wp:positionV relativeFrom="paragraph">
                  <wp:posOffset>227965</wp:posOffset>
                </wp:positionV>
                <wp:extent cx="45719" cy="342900"/>
                <wp:effectExtent l="57150" t="0" r="69215" b="57150"/>
                <wp:wrapNone/>
                <wp:docPr id="256" name="Straight Arrow Connector 256"/>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1B8E" id="Straight Arrow Connector 256" o:spid="_x0000_s1026" type="#_x0000_t32" style="position:absolute;margin-left:234.15pt;margin-top:17.95pt;width:3.6pt;height:27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" strokecolor="black [3200]" strokeweight="1pt">
                <v:stroke endarrow="open" endcap="round"/>
              </v:shape>
            </w:pict>
          </mc:Fallback>
        </mc:AlternateContent>
      </w:r>
    </w:p>
    <w:p w:rsidR="00FA10A0" w:rsidRDefault="00FA10A0" w:rsidP="00FA10A0">
      <w:pPr>
        <w:spacing w:after="200" w:line="276" w:lineRule="auto"/>
        <w:ind w:left="360"/>
        <w:rPr>
          <w:b/>
          <w:bCs/>
          <w:sz w:val="28"/>
          <w:szCs w:val="28"/>
        </w:rPr>
      </w:pPr>
      <w:r>
        <w:rPr>
          <w:noProof/>
          <w:sz w:val="24"/>
          <w:lang w:eastAsia="en-US"/>
        </w:rPr>
        <mc:AlternateContent>
          <mc:Choice Requires="wps">
            <w:drawing>
              <wp:anchor distT="0" distB="0" distL="114300" distR="114300" simplePos="0" relativeHeight="252069888" behindDoc="0" locked="0" layoutInCell="1" allowOverlap="1" wp14:anchorId="0D32A5C1" wp14:editId="6B0D844C">
                <wp:simplePos x="0" y="0"/>
                <wp:positionH relativeFrom="column">
                  <wp:posOffset>2933700</wp:posOffset>
                </wp:positionH>
                <wp:positionV relativeFrom="paragraph">
                  <wp:posOffset>196850</wp:posOffset>
                </wp:positionV>
                <wp:extent cx="180975" cy="219075"/>
                <wp:effectExtent l="0" t="0" r="28575" b="28575"/>
                <wp:wrapNone/>
                <wp:docPr id="286" name="Oval 286"/>
                <wp:cNvGraphicFramePr/>
                <a:graphic xmlns:a="http://schemas.openxmlformats.org/drawingml/2006/main">
                  <a:graphicData uri="http://schemas.microsoft.com/office/word/2010/wordprocessingShape">
                    <wps:wsp>
                      <wps:cNvSpPr/>
                      <wps:spPr>
                        <a:xfrm>
                          <a:off x="0" y="0"/>
                          <a:ext cx="180975" cy="2190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B241" id="Oval 286" o:spid="_x0000_s1026" style="position:absolute;margin-left:231pt;margin-top:15.5pt;width:14.25pt;height:17.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" filled="f" strokecolor="black [3200]" strokeweight="1.5pt">
                <v:stroke endcap="round"/>
              </v:oval>
            </w:pict>
          </mc:Fallback>
        </mc:AlternateContent>
      </w:r>
      <w:r>
        <w:rPr>
          <w:noProof/>
          <w:sz w:val="24"/>
          <w:lang w:eastAsia="en-US"/>
        </w:rPr>
        <mc:AlternateContent>
          <mc:Choice Requires="wps">
            <w:drawing>
              <wp:anchor distT="0" distB="0" distL="114300" distR="114300" simplePos="0" relativeHeight="252070912" behindDoc="0" locked="0" layoutInCell="1" allowOverlap="1" wp14:anchorId="009957BE" wp14:editId="15C7B884">
                <wp:simplePos x="0" y="0"/>
                <wp:positionH relativeFrom="column">
                  <wp:posOffset>2974340</wp:posOffset>
                </wp:positionH>
                <wp:positionV relativeFrom="paragraph">
                  <wp:posOffset>266700</wp:posOffset>
                </wp:positionV>
                <wp:extent cx="106680" cy="94615"/>
                <wp:effectExtent l="0" t="0" r="26670" b="19685"/>
                <wp:wrapNone/>
                <wp:docPr id="235" name="Oval 235"/>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DF6AE" id="Oval 235" o:spid="_x0000_s1026" style="position:absolute;margin-left:234.2pt;margin-top:21pt;width:8.4pt;height:7.4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" fillcolor="black [3200]" strokecolor="black [1600]" strokeweight="1.5pt">
                <v:stroke endcap="round"/>
              </v:oval>
            </w:pict>
          </mc:Fallback>
        </mc:AlternateContent>
      </w:r>
    </w:p>
    <w:p w:rsidR="00FA10A0" w:rsidRDefault="00FA10A0" w:rsidP="00FA10A0">
      <w:pPr>
        <w:spacing w:after="200" w:line="276" w:lineRule="auto"/>
        <w:rPr>
          <w:b/>
          <w:bCs/>
          <w:sz w:val="28"/>
          <w:szCs w:val="28"/>
        </w:rPr>
      </w:pPr>
    </w:p>
    <w:p w:rsidR="00FA10A0" w:rsidRDefault="00E30A90" w:rsidP="00FA10A0">
      <w:pPr>
        <w:pStyle w:val="ListParagraph"/>
        <w:ind w:firstLine="696"/>
        <w:jc w:val="both"/>
        <w:rPr>
          <w:noProof/>
        </w:rPr>
      </w:pPr>
      <w:bookmarkStart w:id="3" w:name="_GoBack"/>
      <w:r>
        <w:rPr>
          <w:rFonts w:hint="cs"/>
          <w:noProof/>
          <w:lang w:eastAsia="en-US"/>
        </w:rPr>
        <w:lastRenderedPageBreak/>
        <mc:AlternateContent>
          <mc:Choice Requires="wps">
            <w:drawing>
              <wp:anchor distT="0" distB="0" distL="114300" distR="114300" simplePos="0" relativeHeight="252175360" behindDoc="0" locked="0" layoutInCell="1" allowOverlap="1" wp14:anchorId="1E42159B" wp14:editId="6843917B">
                <wp:simplePos x="0" y="0"/>
                <wp:positionH relativeFrom="column">
                  <wp:posOffset>-465826</wp:posOffset>
                </wp:positionH>
                <wp:positionV relativeFrom="paragraph">
                  <wp:posOffset>293298</wp:posOffset>
                </wp:positionV>
                <wp:extent cx="25879" cy="8091482"/>
                <wp:effectExtent l="0" t="0" r="31750" b="24130"/>
                <wp:wrapNone/>
                <wp:docPr id="379" name="Straight Connector 379"/>
                <wp:cNvGraphicFramePr/>
                <a:graphic xmlns:a="http://schemas.openxmlformats.org/drawingml/2006/main">
                  <a:graphicData uri="http://schemas.microsoft.com/office/word/2010/wordprocessingShape">
                    <wps:wsp>
                      <wps:cNvCnPr/>
                      <wps:spPr>
                        <a:xfrm>
                          <a:off x="0" y="0"/>
                          <a:ext cx="25879" cy="80914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53B76" id="Straight Connector 379"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23.1pt" to="-34.65pt,6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" strokecolor="black [3200]" strokeweight="1pt">
                <v:stroke endcap="round"/>
              </v:line>
            </w:pict>
          </mc:Fallback>
        </mc:AlternateContent>
      </w:r>
      <w:bookmarkEnd w:id="3"/>
      <w:r>
        <w:rPr>
          <w:rFonts w:hint="cs"/>
          <w:noProof/>
          <w:lang w:eastAsia="en-US"/>
        </w:rPr>
        <mc:AlternateContent>
          <mc:Choice Requires="wps">
            <w:drawing>
              <wp:anchor distT="0" distB="0" distL="114300" distR="114300" simplePos="0" relativeHeight="252101632" behindDoc="0" locked="0" layoutInCell="1" allowOverlap="1" wp14:anchorId="175D8649" wp14:editId="79F54AE0">
                <wp:simplePos x="0" y="0"/>
                <wp:positionH relativeFrom="column">
                  <wp:posOffset>1293961</wp:posOffset>
                </wp:positionH>
                <wp:positionV relativeFrom="paragraph">
                  <wp:posOffset>241540</wp:posOffset>
                </wp:positionV>
                <wp:extent cx="11322" cy="8143335"/>
                <wp:effectExtent l="0" t="0" r="27305" b="29210"/>
                <wp:wrapNone/>
                <wp:docPr id="72" name="Straight Connector 72"/>
                <wp:cNvGraphicFramePr/>
                <a:graphic xmlns:a="http://schemas.openxmlformats.org/drawingml/2006/main">
                  <a:graphicData uri="http://schemas.microsoft.com/office/word/2010/wordprocessingShape">
                    <wps:wsp>
                      <wps:cNvCnPr/>
                      <wps:spPr>
                        <a:xfrm flipH="1">
                          <a:off x="0" y="0"/>
                          <a:ext cx="11322" cy="814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2110B" id="Straight Connector 72" o:spid="_x0000_s1026" style="position:absolute;flip:x;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19pt" to="102.8pt,6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2656" behindDoc="0" locked="0" layoutInCell="1" allowOverlap="1" wp14:anchorId="52466198" wp14:editId="711AE58C">
                <wp:simplePos x="0" y="0"/>
                <wp:positionH relativeFrom="column">
                  <wp:posOffset>3235803</wp:posOffset>
                </wp:positionH>
                <wp:positionV relativeFrom="paragraph">
                  <wp:posOffset>241540</wp:posOffset>
                </wp:positionV>
                <wp:extent cx="0" cy="8160013"/>
                <wp:effectExtent l="0" t="0" r="19050" b="31750"/>
                <wp:wrapNone/>
                <wp:docPr id="73" name="Straight Connector 73"/>
                <wp:cNvGraphicFramePr/>
                <a:graphic xmlns:a="http://schemas.openxmlformats.org/drawingml/2006/main">
                  <a:graphicData uri="http://schemas.microsoft.com/office/word/2010/wordprocessingShape">
                    <wps:wsp>
                      <wps:cNvCnPr/>
                      <wps:spPr>
                        <a:xfrm flipH="1">
                          <a:off x="0" y="0"/>
                          <a:ext cx="0" cy="8160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9E235" id="Straight Connector 73" o:spid="_x0000_s1026" style="position:absolute;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pt,19pt" to="254.8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3680" behindDoc="0" locked="0" layoutInCell="1" allowOverlap="1" wp14:anchorId="2FE52A31" wp14:editId="059056DF">
                <wp:simplePos x="0" y="0"/>
                <wp:positionH relativeFrom="column">
                  <wp:posOffset>4494362</wp:posOffset>
                </wp:positionH>
                <wp:positionV relativeFrom="paragraph">
                  <wp:posOffset>241541</wp:posOffset>
                </wp:positionV>
                <wp:extent cx="36794" cy="8125460"/>
                <wp:effectExtent l="0" t="0" r="20955" b="27940"/>
                <wp:wrapNone/>
                <wp:docPr id="71" name="Straight Connector 71"/>
                <wp:cNvGraphicFramePr/>
                <a:graphic xmlns:a="http://schemas.openxmlformats.org/drawingml/2006/main">
                  <a:graphicData uri="http://schemas.microsoft.com/office/word/2010/wordprocessingShape">
                    <wps:wsp>
                      <wps:cNvCnPr/>
                      <wps:spPr>
                        <a:xfrm>
                          <a:off x="0" y="0"/>
                          <a:ext cx="36794" cy="8125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FC893" id="Straight Connector 71" o:spid="_x0000_s1026" style="position:absolute;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pt,19pt" to="356.8pt,6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05728" behindDoc="0" locked="0" layoutInCell="1" allowOverlap="1" wp14:anchorId="0D615DEA" wp14:editId="6B5C969F">
                <wp:simplePos x="0" y="0"/>
                <wp:positionH relativeFrom="margin">
                  <wp:posOffset>5865962</wp:posOffset>
                </wp:positionH>
                <wp:positionV relativeFrom="paragraph">
                  <wp:posOffset>232913</wp:posOffset>
                </wp:positionV>
                <wp:extent cx="95250" cy="8169215"/>
                <wp:effectExtent l="0" t="0" r="19050" b="22860"/>
                <wp:wrapNone/>
                <wp:docPr id="69" name="Straight Connector 69"/>
                <wp:cNvGraphicFramePr/>
                <a:graphic xmlns:a="http://schemas.openxmlformats.org/drawingml/2006/main">
                  <a:graphicData uri="http://schemas.microsoft.com/office/word/2010/wordprocessingShape">
                    <wps:wsp>
                      <wps:cNvCnPr/>
                      <wps:spPr>
                        <a:xfrm>
                          <a:off x="0" y="0"/>
                          <a:ext cx="95250" cy="8169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3FCC" id="Straight Connector 69" o:spid="_x0000_s1026" style="position:absolute;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1.9pt,18.35pt" to="469.4pt,6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" strokecolor="black [3200]" strokeweight="1pt">
                <v:stroke endcap="round"/>
                <w10:wrap anchorx="margin"/>
              </v:line>
            </w:pict>
          </mc:Fallback>
        </mc:AlternateContent>
      </w:r>
      <w:r>
        <w:rPr>
          <w:rFonts w:hint="cs"/>
          <w:noProof/>
          <w:lang w:eastAsia="en-US"/>
        </w:rPr>
        <mc:AlternateContent>
          <mc:Choice Requires="wps">
            <w:drawing>
              <wp:anchor distT="0" distB="0" distL="114300" distR="114300" simplePos="0" relativeHeight="252104704" behindDoc="0" locked="0" layoutInCell="1" allowOverlap="1" wp14:anchorId="5A0B4FF1" wp14:editId="7F06A5E4">
                <wp:simplePos x="0" y="0"/>
                <wp:positionH relativeFrom="column">
                  <wp:posOffset>5218980</wp:posOffset>
                </wp:positionH>
                <wp:positionV relativeFrom="paragraph">
                  <wp:posOffset>241540</wp:posOffset>
                </wp:positionV>
                <wp:extent cx="69011" cy="8126083"/>
                <wp:effectExtent l="0" t="0" r="26670" b="27940"/>
                <wp:wrapNone/>
                <wp:docPr id="70" name="Straight Connector 70"/>
                <wp:cNvGraphicFramePr/>
                <a:graphic xmlns:a="http://schemas.openxmlformats.org/drawingml/2006/main">
                  <a:graphicData uri="http://schemas.microsoft.com/office/word/2010/wordprocessingShape">
                    <wps:wsp>
                      <wps:cNvCnPr/>
                      <wps:spPr>
                        <a:xfrm>
                          <a:off x="0" y="0"/>
                          <a:ext cx="69011" cy="8126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FD521" id="Straight Connector 70" o:spid="_x0000_s1026" style="position:absolute;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95pt,19pt" to="416.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" strokecolor="black [3200]" strokeweight="1pt">
                <v:stroke endcap="round"/>
              </v:line>
            </w:pict>
          </mc:Fallback>
        </mc:AlternateContent>
      </w:r>
    </w:p>
    <w:p w:rsidR="00FA10A0" w:rsidRDefault="00FA10A0" w:rsidP="00FA10A0">
      <w:pPr>
        <w:spacing w:after="200" w:line="276" w:lineRule="auto"/>
        <w:ind w:left="360"/>
        <w:rPr>
          <w:b/>
          <w:bCs/>
          <w:sz w:val="28"/>
          <w:szCs w:val="28"/>
        </w:rPr>
      </w:pPr>
      <w:r>
        <w:rPr>
          <w:rFonts w:hint="cs"/>
          <w:noProof/>
          <w:lang w:eastAsia="en-US"/>
        </w:rPr>
        <mc:AlternateContent>
          <mc:Choice Requires="wps">
            <w:drawing>
              <wp:anchor distT="0" distB="0" distL="114300" distR="114300" simplePos="0" relativeHeight="252174336" behindDoc="0" locked="0" layoutInCell="1" allowOverlap="1" wp14:anchorId="48C4561C" wp14:editId="2F283ACD">
                <wp:simplePos x="0" y="0"/>
                <wp:positionH relativeFrom="column">
                  <wp:posOffset>-485775</wp:posOffset>
                </wp:positionH>
                <wp:positionV relativeFrom="paragraph">
                  <wp:posOffset>76200</wp:posOffset>
                </wp:positionV>
                <wp:extent cx="7134225" cy="19050"/>
                <wp:effectExtent l="0" t="0" r="28575" b="19050"/>
                <wp:wrapNone/>
                <wp:docPr id="365" name="Straight Connector 365"/>
                <wp:cNvGraphicFramePr/>
                <a:graphic xmlns:a="http://schemas.openxmlformats.org/drawingml/2006/main">
                  <a:graphicData uri="http://schemas.microsoft.com/office/word/2010/wordprocessingShape">
                    <wps:wsp>
                      <wps:cNvCnPr/>
                      <wps:spPr>
                        <a:xfrm flipV="1">
                          <a:off x="0" y="0"/>
                          <a:ext cx="7134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9246C" id="Straight Connector 365" o:spid="_x0000_s1026" style="position:absolute;flip:y;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pt" to="52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" strokecolor="black [3200]" strokeweight="1pt">
                <v:stroke endcap="round"/>
              </v:lin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109824" behindDoc="0" locked="0" layoutInCell="1" allowOverlap="1" wp14:anchorId="172F4605" wp14:editId="0B9DDDB3">
                <wp:simplePos x="0" y="0"/>
                <wp:positionH relativeFrom="column">
                  <wp:posOffset>3265805</wp:posOffset>
                </wp:positionH>
                <wp:positionV relativeFrom="paragraph">
                  <wp:posOffset>-171450</wp:posOffset>
                </wp:positionV>
                <wp:extent cx="7038975" cy="77057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7038975" cy="77057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Execute 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2F4605" id="Text Box 74" o:spid="_x0000_s1138" type="#_x0000_t202" style="position:absolute;margin-left:257.15pt;margin-top:-13.5pt;width:554.25pt;height:606.75pt;z-index:252109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" filled="f" stroked="f">
                <v:textbox style="mso-fit-shape-to-text:t">
                  <w:txbxContent>
                    <w:p w:rsidR="00FD2E7F" w:rsidRPr="008B088A" w:rsidRDefault="00FD2E7F" w:rsidP="00FA10A0">
                      <w:pPr>
                        <w:pStyle w:val="Heading3"/>
                        <w:rPr>
                          <w:noProof/>
                          <w:lang w:bidi="bn-BD"/>
                        </w:rPr>
                      </w:pPr>
                      <w:r w:rsidRPr="008B088A">
                        <w:rPr>
                          <w:rFonts w:hint="cs"/>
                          <w:noProof/>
                          <w:cs/>
                          <w:lang w:bidi="bn-BD"/>
                        </w:rPr>
                        <w:t>Execute officer</w:t>
                      </w:r>
                    </w:p>
                  </w:txbxContent>
                </v:textbox>
              </v:shape>
            </w:pict>
          </mc:Fallback>
        </mc:AlternateContent>
      </w:r>
      <w:r>
        <w:rPr>
          <w:noProof/>
          <w:lang w:eastAsia="en-US"/>
        </w:rPr>
        <mc:AlternateContent>
          <mc:Choice Requires="wps">
            <w:drawing>
              <wp:anchor distT="0" distB="0" distL="114300" distR="114300" simplePos="0" relativeHeight="252112896" behindDoc="0" locked="0" layoutInCell="1" allowOverlap="1" wp14:anchorId="424ED220" wp14:editId="64DFF502">
                <wp:simplePos x="0" y="0"/>
                <wp:positionH relativeFrom="column">
                  <wp:posOffset>5762625</wp:posOffset>
                </wp:positionH>
                <wp:positionV relativeFrom="paragraph">
                  <wp:posOffset>-152400</wp:posOffset>
                </wp:positionV>
                <wp:extent cx="923925" cy="587375"/>
                <wp:effectExtent l="0" t="0" r="0" b="3175"/>
                <wp:wrapNone/>
                <wp:docPr id="75" name="Text Box 75"/>
                <wp:cNvGraphicFramePr/>
                <a:graphic xmlns:a="http://schemas.openxmlformats.org/drawingml/2006/main">
                  <a:graphicData uri="http://schemas.microsoft.com/office/word/2010/wordprocessingShape">
                    <wps:wsp>
                      <wps:cNvSpPr txBox="1"/>
                      <wps:spPr>
                        <a:xfrm>
                          <a:off x="0" y="0"/>
                          <a:ext cx="923925" cy="587375"/>
                        </a:xfrm>
                        <a:prstGeom prst="rect">
                          <a:avLst/>
                        </a:prstGeom>
                        <a:noFill/>
                        <a:ln>
                          <a:noFill/>
                        </a:ln>
                        <a:effectLst/>
                      </wps:spPr>
                      <wps:txbx>
                        <w:txbxContent>
                          <w:p w:rsidR="00FD2E7F" w:rsidRPr="002E1AB0" w:rsidRDefault="00FD2E7F" w:rsidP="00FA10A0">
                            <w:pPr>
                              <w:pStyle w:val="Heading3"/>
                              <w:rPr>
                                <w:noProof/>
                                <w:color w:val="CEDBE6" w:themeColor="background2"/>
                                <w:sz w:val="8"/>
                                <w:szCs w:val="24"/>
                                <w:lang w:bidi="bn-BD"/>
                                <w14:textFill>
                                  <w14:solidFill>
                                    <w14:schemeClr w14:val="bg2">
                                      <w14:tint w14:val="85000"/>
                                      <w14:satMod w14:val="155000"/>
                                    </w14:schemeClr>
                                  </w14:solidFill>
                                </w14:textFill>
                              </w:rPr>
                            </w:pPr>
                            <w:r w:rsidRPr="002E1AB0">
                              <w:rPr>
                                <w:rFonts w:hint="cs"/>
                                <w:noProof/>
                                <w:sz w:val="10"/>
                                <w:cs/>
                                <w:lang w:bidi="bn-BD"/>
                              </w:rPr>
                              <w:t>cust</w:t>
                            </w:r>
                            <w:r>
                              <w:rPr>
                                <w:rFonts w:cs="Vrinda" w:hint="cs"/>
                                <w:noProof/>
                                <w:sz w:val="10"/>
                                <w:cs/>
                                <w:lang w:bidi="bn-BD"/>
                              </w:rPr>
                              <w:t>o</w:t>
                            </w:r>
                            <w:r w:rsidRPr="002E1AB0">
                              <w:rPr>
                                <w:rFonts w:hint="cs"/>
                                <w:noProof/>
                                <w:sz w:val="10"/>
                                <w:cs/>
                                <w:lang w:bidi="bn-BD"/>
                              </w:rPr>
                              <w:t>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ED220" id="Text Box 75" o:spid="_x0000_s1139" type="#_x0000_t202" style="position:absolute;margin-left:453.75pt;margin-top:-12pt;width:72.75pt;height:46.2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" filled="f" stroked="f">
                <v:textbox>
                  <w:txbxContent>
                    <w:p w:rsidR="00FD2E7F" w:rsidRPr="002E1AB0" w:rsidRDefault="00FD2E7F" w:rsidP="00FA10A0">
                      <w:pPr>
                        <w:pStyle w:val="Heading3"/>
                        <w:rPr>
                          <w:noProof/>
                          <w:color w:val="CEDBE6" w:themeColor="background2"/>
                          <w:sz w:val="8"/>
                          <w:szCs w:val="24"/>
                          <w:lang w:bidi="bn-BD"/>
                          <w14:textFill>
                            <w14:solidFill>
                              <w14:schemeClr w14:val="bg2">
                                <w14:tint w14:val="85000"/>
                                <w14:satMod w14:val="155000"/>
                              </w14:schemeClr>
                            </w14:solidFill>
                          </w14:textFill>
                        </w:rPr>
                      </w:pPr>
                      <w:r w:rsidRPr="002E1AB0">
                        <w:rPr>
                          <w:rFonts w:hint="cs"/>
                          <w:noProof/>
                          <w:sz w:val="10"/>
                          <w:cs/>
                          <w:lang w:bidi="bn-BD"/>
                        </w:rPr>
                        <w:t>cust</w:t>
                      </w:r>
                      <w:r>
                        <w:rPr>
                          <w:rFonts w:cs="Vrinda" w:hint="cs"/>
                          <w:noProof/>
                          <w:sz w:val="10"/>
                          <w:cs/>
                          <w:lang w:bidi="bn-BD"/>
                        </w:rPr>
                        <w:t>o</w:t>
                      </w:r>
                      <w:r w:rsidRPr="002E1AB0">
                        <w:rPr>
                          <w:rFonts w:hint="cs"/>
                          <w:noProof/>
                          <w:sz w:val="10"/>
                          <w:cs/>
                          <w:lang w:bidi="bn-BD"/>
                        </w:rPr>
                        <w:t>mer</w:t>
                      </w:r>
                    </w:p>
                  </w:txbxContent>
                </v:textbox>
              </v:shape>
            </w:pict>
          </mc:Fallback>
        </mc:AlternateContent>
      </w:r>
      <w:r>
        <w:rPr>
          <w:noProof/>
          <w:lang w:eastAsia="en-US"/>
        </w:rPr>
        <mc:AlternateContent>
          <mc:Choice Requires="wps">
            <w:drawing>
              <wp:anchor distT="0" distB="0" distL="114300" distR="114300" simplePos="0" relativeHeight="252111872" behindDoc="0" locked="0" layoutInCell="1" allowOverlap="1" wp14:anchorId="7EC73054" wp14:editId="3A960838">
                <wp:simplePos x="0" y="0"/>
                <wp:positionH relativeFrom="column">
                  <wp:posOffset>5181600</wp:posOffset>
                </wp:positionH>
                <wp:positionV relativeFrom="paragraph">
                  <wp:posOffset>-165100</wp:posOffset>
                </wp:positionV>
                <wp:extent cx="676275" cy="542925"/>
                <wp:effectExtent l="0" t="0" r="0" b="9525"/>
                <wp:wrapNone/>
                <wp:docPr id="76" name="Text Box 76"/>
                <wp:cNvGraphicFramePr/>
                <a:graphic xmlns:a="http://schemas.openxmlformats.org/drawingml/2006/main">
                  <a:graphicData uri="http://schemas.microsoft.com/office/word/2010/wordprocessingShape">
                    <wps:wsp>
                      <wps:cNvSpPr txBox="1"/>
                      <wps:spPr>
                        <a:xfrm>
                          <a:off x="0" y="0"/>
                          <a:ext cx="676275" cy="5429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Front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73054" id="Text Box 76" o:spid="_x0000_s1140" type="#_x0000_t202" style="position:absolute;margin-left:408pt;margin-top:-13pt;width:53.25pt;height:42.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" filled="f" stroked="f">
                <v:textbox>
                  <w:txbxContent>
                    <w:p w:rsidR="00FD2E7F" w:rsidRPr="008B088A" w:rsidRDefault="00FD2E7F" w:rsidP="00FA10A0">
                      <w:pPr>
                        <w:pStyle w:val="Heading3"/>
                        <w:rPr>
                          <w:noProof/>
                          <w:lang w:bidi="bn-BD"/>
                        </w:rPr>
                      </w:pPr>
                      <w:r w:rsidRPr="008B088A">
                        <w:rPr>
                          <w:rFonts w:hint="cs"/>
                          <w:noProof/>
                          <w:cs/>
                          <w:lang w:bidi="bn-BD"/>
                        </w:rPr>
                        <w:t>Front officer</w:t>
                      </w:r>
                    </w:p>
                  </w:txbxContent>
                </v:textbox>
              </v:shape>
            </w:pict>
          </mc:Fallback>
        </mc:AlternateContent>
      </w:r>
      <w:r>
        <w:rPr>
          <w:noProof/>
          <w:lang w:eastAsia="en-US"/>
        </w:rPr>
        <mc:AlternateContent>
          <mc:Choice Requires="wps">
            <w:drawing>
              <wp:anchor distT="0" distB="0" distL="114300" distR="114300" simplePos="0" relativeHeight="252110848" behindDoc="0" locked="0" layoutInCell="1" allowOverlap="1" wp14:anchorId="28C61001" wp14:editId="5160D107">
                <wp:simplePos x="0" y="0"/>
                <wp:positionH relativeFrom="column">
                  <wp:posOffset>4478655</wp:posOffset>
                </wp:positionH>
                <wp:positionV relativeFrom="paragraph">
                  <wp:posOffset>-161925</wp:posOffset>
                </wp:positionV>
                <wp:extent cx="7038975" cy="770572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7038975" cy="77057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C61001" id="Text Box 77" o:spid="_x0000_s1141" type="#_x0000_t202" style="position:absolute;margin-left:352.65pt;margin-top:-12.75pt;width:554.25pt;height:606.75pt;z-index:252110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" filled="f" stroked="f">
                <v:textbox style="mso-fit-shape-to-text:t">
                  <w:txbxContent>
                    <w:p w:rsidR="00FD2E7F" w:rsidRPr="008B088A" w:rsidRDefault="00FD2E7F" w:rsidP="00FA10A0">
                      <w:pPr>
                        <w:pStyle w:val="Heading3"/>
                        <w:rPr>
                          <w:noProof/>
                          <w:lang w:bidi="bn-BD"/>
                        </w:rPr>
                      </w:pPr>
                      <w:r w:rsidRPr="008B088A">
                        <w:rPr>
                          <w:rFonts w:hint="cs"/>
                          <w:noProof/>
                          <w:cs/>
                          <w:lang w:bidi="bn-BD"/>
                        </w:rPr>
                        <w:t>Manager</w:t>
                      </w:r>
                    </w:p>
                  </w:txbxContent>
                </v:textbox>
              </v:shape>
            </w:pict>
          </mc:Fallback>
        </mc:AlternateContent>
      </w:r>
      <w:r>
        <w:rPr>
          <w:noProof/>
          <w:lang w:eastAsia="en-US"/>
        </w:rPr>
        <mc:AlternateContent>
          <mc:Choice Requires="wps">
            <w:drawing>
              <wp:anchor distT="0" distB="0" distL="114300" distR="114300" simplePos="0" relativeHeight="252108800" behindDoc="0" locked="0" layoutInCell="1" allowOverlap="1" wp14:anchorId="0A3FCB25" wp14:editId="4C60F680">
                <wp:simplePos x="0" y="0"/>
                <wp:positionH relativeFrom="column">
                  <wp:posOffset>1647825</wp:posOffset>
                </wp:positionH>
                <wp:positionV relativeFrom="paragraph">
                  <wp:posOffset>-104775</wp:posOffset>
                </wp:positionV>
                <wp:extent cx="7038975" cy="77057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038975" cy="7705725"/>
                        </a:xfrm>
                        <a:prstGeom prst="rect">
                          <a:avLst/>
                        </a:prstGeom>
                        <a:noFill/>
                        <a:ln>
                          <a:noFill/>
                        </a:ln>
                        <a:effectLst/>
                      </wps:spPr>
                      <wps:txbx>
                        <w:txbxContent>
                          <w:p w:rsidR="00FD2E7F" w:rsidRPr="008B088A" w:rsidRDefault="00FD2E7F" w:rsidP="00FA10A0">
                            <w:pPr>
                              <w:pStyle w:val="Heading3"/>
                              <w:rPr>
                                <w:noProof/>
                                <w:lang w:bidi="bn-BD"/>
                              </w:rPr>
                            </w:pPr>
                            <w:r w:rsidRPr="008B088A">
                              <w:rPr>
                                <w:rFonts w:hint="cs"/>
                                <w:noProof/>
                                <w:cs/>
                                <w:lang w:bidi="bn-BD"/>
                              </w:rPr>
                              <w:t>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3FCB25" id="Text Box 78" o:spid="_x0000_s1142" type="#_x0000_t202" style="position:absolute;margin-left:129.75pt;margin-top:-8.25pt;width:554.25pt;height:606.75pt;z-index:252108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" filled="f" stroked="f">
                <v:textbox style="mso-fit-shape-to-text:t">
                  <w:txbxContent>
                    <w:p w:rsidR="00FD2E7F" w:rsidRPr="008B088A" w:rsidRDefault="00FD2E7F" w:rsidP="00FA10A0">
                      <w:pPr>
                        <w:pStyle w:val="Heading3"/>
                        <w:rPr>
                          <w:noProof/>
                          <w:lang w:bidi="bn-BD"/>
                        </w:rPr>
                      </w:pPr>
                      <w:r w:rsidRPr="008B088A">
                        <w:rPr>
                          <w:rFonts w:hint="cs"/>
                          <w:noProof/>
                          <w:cs/>
                          <w:lang w:bidi="bn-BD"/>
                        </w:rPr>
                        <w:t>Software</w:t>
                      </w:r>
                    </w:p>
                  </w:txbxContent>
                </v:textbox>
              </v:shape>
            </w:pict>
          </mc:Fallback>
        </mc:AlternateContent>
      </w:r>
      <w:r>
        <w:rPr>
          <w:noProof/>
          <w:lang w:eastAsia="en-US"/>
        </w:rPr>
        <mc:AlternateContent>
          <mc:Choice Requires="wps">
            <w:drawing>
              <wp:anchor distT="0" distB="0" distL="114300" distR="114300" simplePos="0" relativeHeight="252107776" behindDoc="0" locked="0" layoutInCell="1" allowOverlap="1" wp14:anchorId="3EDD5ED9" wp14:editId="4D8C7636">
                <wp:simplePos x="0" y="0"/>
                <wp:positionH relativeFrom="column">
                  <wp:posOffset>-352425</wp:posOffset>
                </wp:positionH>
                <wp:positionV relativeFrom="paragraph">
                  <wp:posOffset>-114300</wp:posOffset>
                </wp:positionV>
                <wp:extent cx="7038975" cy="770572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8B088A" w:rsidRDefault="00FD2E7F" w:rsidP="00FA10A0">
                            <w:pPr>
                              <w:pStyle w:val="Heading3"/>
                              <w:rPr>
                                <w:noProof/>
                                <w:color w:val="CEDBE6" w:themeColor="background2"/>
                                <w:lang w:bidi="bn-BD"/>
                                <w14:textFill>
                                  <w14:solidFill>
                                    <w14:schemeClr w14:val="bg2">
                                      <w14:tint w14:val="85000"/>
                                      <w14:satMod w14:val="155000"/>
                                    </w14:schemeClr>
                                  </w14:solidFill>
                                </w14:textFill>
                              </w:rPr>
                            </w:pPr>
                            <w:r w:rsidRPr="008B088A">
                              <w:rPr>
                                <w:rFonts w:hint="cs"/>
                                <w:noProof/>
                                <w:cs/>
                                <w:lang w:bidi="bn-BD"/>
                              </w:rPr>
                              <w:t>Account’s</w:t>
                            </w:r>
                            <w:r w:rsidRPr="008B088A">
                              <w:rPr>
                                <w:rFonts w:hint="cs"/>
                                <w:noProof/>
                                <w:color w:val="CEDBE6" w:themeColor="background2"/>
                                <w:cs/>
                                <w:lang w:bidi="bn-BD"/>
                                <w14:textFill>
                                  <w14:solidFill>
                                    <w14:schemeClr w14:val="bg2">
                                      <w14:tint w14:val="85000"/>
                                      <w14:satMod w14:val="155000"/>
                                    </w14:schemeClr>
                                  </w14:solidFill>
                                </w14:textFill>
                              </w:rPr>
                              <w:t xml:space="preserve"> </w:t>
                            </w:r>
                            <w:r w:rsidRPr="008B088A">
                              <w:rPr>
                                <w:rFonts w:hint="cs"/>
                                <w:noProof/>
                                <w:cs/>
                                <w:lang w:bidi="bn-BD"/>
                              </w:rPr>
                              <w:t>officer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DD5ED9" id="Text Box 79" o:spid="_x0000_s1143" type="#_x0000_t202" style="position:absolute;margin-left:-27.75pt;margin-top:-9pt;width:554.25pt;height:606.75pt;z-index:252107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" filled="f" stroked="f">
                <v:textbox style="mso-fit-shape-to-text:t">
                  <w:txbxContent>
                    <w:p w:rsidR="00FD2E7F" w:rsidRPr="008B088A" w:rsidRDefault="00FD2E7F" w:rsidP="00FA10A0">
                      <w:pPr>
                        <w:pStyle w:val="Heading3"/>
                        <w:rPr>
                          <w:noProof/>
                          <w:color w:val="CEDBE6" w:themeColor="background2"/>
                          <w:lang w:bidi="bn-BD"/>
                          <w14:textFill>
                            <w14:solidFill>
                              <w14:schemeClr w14:val="bg2">
                                <w14:tint w14:val="85000"/>
                                <w14:satMod w14:val="155000"/>
                              </w14:schemeClr>
                            </w14:solidFill>
                          </w14:textFill>
                        </w:rPr>
                      </w:pPr>
                      <w:r w:rsidRPr="008B088A">
                        <w:rPr>
                          <w:rFonts w:hint="cs"/>
                          <w:noProof/>
                          <w:cs/>
                          <w:lang w:bidi="bn-BD"/>
                        </w:rPr>
                        <w:t>Account’s</w:t>
                      </w:r>
                      <w:r w:rsidRPr="008B088A">
                        <w:rPr>
                          <w:rFonts w:hint="cs"/>
                          <w:noProof/>
                          <w:color w:val="CEDBE6" w:themeColor="background2"/>
                          <w:cs/>
                          <w:lang w:bidi="bn-BD"/>
                          <w14:textFill>
                            <w14:solidFill>
                              <w14:schemeClr w14:val="bg2">
                                <w14:tint w14:val="85000"/>
                                <w14:satMod w14:val="155000"/>
                              </w14:schemeClr>
                            </w14:solidFill>
                          </w14:textFill>
                        </w:rPr>
                        <w:t xml:space="preserve"> </w:t>
                      </w:r>
                      <w:r w:rsidRPr="008B088A">
                        <w:rPr>
                          <w:rFonts w:hint="cs"/>
                          <w:noProof/>
                          <w:cs/>
                          <w:lang w:bidi="bn-BD"/>
                        </w:rPr>
                        <w:t>officer</w:t>
                      </w:r>
                    </w:p>
                  </w:txbxContent>
                </v:textbox>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06752" behindDoc="0" locked="0" layoutInCell="1" allowOverlap="1" wp14:anchorId="0ECDBBD4" wp14:editId="05AB74E8">
                <wp:simplePos x="0" y="0"/>
                <wp:positionH relativeFrom="column">
                  <wp:posOffset>-504825</wp:posOffset>
                </wp:positionH>
                <wp:positionV relativeFrom="paragraph">
                  <wp:posOffset>105410</wp:posOffset>
                </wp:positionV>
                <wp:extent cx="7191375" cy="0"/>
                <wp:effectExtent l="0" t="0" r="9525" b="19050"/>
                <wp:wrapNone/>
                <wp:docPr id="84" name="Straight Connector 84"/>
                <wp:cNvGraphicFramePr/>
                <a:graphic xmlns:a="http://schemas.openxmlformats.org/drawingml/2006/main">
                  <a:graphicData uri="http://schemas.microsoft.com/office/word/2010/wordprocessingShape">
                    <wps:wsp>
                      <wps:cNvCnPr/>
                      <wps:spPr>
                        <a:xfrm>
                          <a:off x="0" y="0"/>
                          <a:ext cx="719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6268F" id="Straight Connector 84"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3pt" to="52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" strokecolor="black [3200]" strokeweight="1pt">
                <v:stroke endcap="round"/>
              </v:line>
            </w:pict>
          </mc:Fallback>
        </mc:AlternateContent>
      </w:r>
      <w:r>
        <w:rPr>
          <w:noProof/>
          <w:sz w:val="24"/>
          <w:lang w:eastAsia="en-US"/>
        </w:rPr>
        <mc:AlternateContent>
          <mc:Choice Requires="wps">
            <w:drawing>
              <wp:anchor distT="0" distB="0" distL="114300" distR="114300" simplePos="0" relativeHeight="252169216" behindDoc="0" locked="0" layoutInCell="1" allowOverlap="1" wp14:anchorId="1DB0A74C" wp14:editId="1D0EDF3C">
                <wp:simplePos x="0" y="0"/>
                <wp:positionH relativeFrom="column">
                  <wp:posOffset>304800</wp:posOffset>
                </wp:positionH>
                <wp:positionV relativeFrom="paragraph">
                  <wp:posOffset>305435</wp:posOffset>
                </wp:positionV>
                <wp:extent cx="1" cy="247650"/>
                <wp:effectExtent l="95250" t="0" r="57150" b="57150"/>
                <wp:wrapNone/>
                <wp:docPr id="85" name="Straight Arrow Connector 85"/>
                <wp:cNvGraphicFramePr/>
                <a:graphic xmlns:a="http://schemas.openxmlformats.org/drawingml/2006/main">
                  <a:graphicData uri="http://schemas.microsoft.com/office/word/2010/wordprocessingShape">
                    <wps:wsp>
                      <wps:cNvCnPr/>
                      <wps:spPr>
                        <a:xfrm flipH="1">
                          <a:off x="0" y="0"/>
                          <a:ext cx="1"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E8625" id="Straight Arrow Connector 85" o:spid="_x0000_s1026" type="#_x0000_t32" style="position:absolute;margin-left:24pt;margin-top:24.05pt;width:0;height:19.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13920" behindDoc="0" locked="0" layoutInCell="1" allowOverlap="1" wp14:anchorId="5E96C55B" wp14:editId="591E159D">
                <wp:simplePos x="0" y="0"/>
                <wp:positionH relativeFrom="column">
                  <wp:posOffset>243205</wp:posOffset>
                </wp:positionH>
                <wp:positionV relativeFrom="paragraph">
                  <wp:posOffset>213360</wp:posOffset>
                </wp:positionV>
                <wp:extent cx="106680" cy="94615"/>
                <wp:effectExtent l="0" t="0" r="26670" b="19685"/>
                <wp:wrapNone/>
                <wp:docPr id="86" name="Oval 86"/>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FB45B" id="Oval 86" o:spid="_x0000_s1026" style="position:absolute;margin-left:19.15pt;margin-top:16.8pt;width:8.4pt;height:7.4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" fillcolor="black [3200]" strokecolor="black [1600]" strokeweight="1.5pt">
                <v:stroke endcap="round"/>
              </v:oval>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4944" behindDoc="0" locked="0" layoutInCell="1" allowOverlap="1" wp14:anchorId="723014E7" wp14:editId="399EDF33">
                <wp:simplePos x="0" y="0"/>
                <wp:positionH relativeFrom="column">
                  <wp:posOffset>-302895</wp:posOffset>
                </wp:positionH>
                <wp:positionV relativeFrom="paragraph">
                  <wp:posOffset>274320</wp:posOffset>
                </wp:positionV>
                <wp:extent cx="1238250" cy="409575"/>
                <wp:effectExtent l="0" t="0" r="19050" b="28575"/>
                <wp:wrapNone/>
                <wp:docPr id="87" name="Rounded Rectangle 87"/>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pPr>
                            <w:r>
                              <w:t>Enter Id &amp;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3014E7" id="Rounded Rectangle 87" o:spid="_x0000_s1144" style="position:absolute;margin-left:-23.85pt;margin-top:21.6pt;width:97.5pt;height:32.25pt;z-index:25211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" fillcolor="white [3201]" strokecolor="black [3200]" strokeweight="1.5pt">
                <v:stroke endcap="round"/>
                <v:textbox>
                  <w:txbxContent>
                    <w:p w:rsidR="00FD2E7F" w:rsidRDefault="00FD2E7F" w:rsidP="00FA10A0">
                      <w:pPr>
                        <w:jc w:val="center"/>
                      </w:pPr>
                      <w:r>
                        <w:t>Enter Id &amp; Pass</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5968" behindDoc="0" locked="0" layoutInCell="1" allowOverlap="1" wp14:anchorId="1EE575FB" wp14:editId="63EBD87A">
                <wp:simplePos x="0" y="0"/>
                <wp:positionH relativeFrom="column">
                  <wp:posOffset>1544955</wp:posOffset>
                </wp:positionH>
                <wp:positionV relativeFrom="paragraph">
                  <wp:posOffset>12065</wp:posOffset>
                </wp:positionV>
                <wp:extent cx="1238250" cy="409575"/>
                <wp:effectExtent l="0" t="0" r="19050" b="28575"/>
                <wp:wrapNone/>
                <wp:docPr id="88" name="Rounded Rectangle 88"/>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E575FB" id="Rounded Rectangle 88" o:spid="_x0000_s1145" style="position:absolute;margin-left:121.65pt;margin-top:.95pt;width:97.5pt;height:32.25pt;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" fillcolor="white [3201]" strokecolor="black [3200]" strokeweight="1.5pt">
                <v:stroke endcap="round"/>
                <v:textbox>
                  <w:txbxContent>
                    <w:p w:rsidR="00FD2E7F" w:rsidRDefault="00FD2E7F" w:rsidP="00FA10A0">
                      <w:pPr>
                        <w:jc w:val="center"/>
                        <w:rPr>
                          <w:lang w:bidi="bn-BD"/>
                        </w:rPr>
                      </w:pPr>
                      <w:r>
                        <w:rPr>
                          <w:rFonts w:hint="cs"/>
                          <w:cs/>
                          <w:lang w:bidi="bn-BD"/>
                        </w:rPr>
                        <w:t>Authentication</w:t>
                      </w:r>
                    </w:p>
                  </w:txbxContent>
                </v:textbox>
              </v:roundrect>
            </w:pict>
          </mc:Fallback>
        </mc:AlternateContent>
      </w:r>
      <w:r>
        <w:rPr>
          <w:rFonts w:hint="cs"/>
          <w:noProof/>
          <w:lang w:eastAsia="en-US"/>
        </w:rPr>
        <mc:AlternateContent>
          <mc:Choice Requires="wps">
            <w:drawing>
              <wp:anchor distT="0" distB="0" distL="114300" distR="114300" simplePos="0" relativeHeight="252134400" behindDoc="0" locked="0" layoutInCell="1" allowOverlap="1" wp14:anchorId="69DCA64C" wp14:editId="50E4939D">
                <wp:simplePos x="0" y="0"/>
                <wp:positionH relativeFrom="column">
                  <wp:posOffset>989330</wp:posOffset>
                </wp:positionH>
                <wp:positionV relativeFrom="paragraph">
                  <wp:posOffset>173355</wp:posOffset>
                </wp:positionV>
                <wp:extent cx="553720" cy="0"/>
                <wp:effectExtent l="0" t="76200" r="17780" b="114300"/>
                <wp:wrapNone/>
                <wp:docPr id="89" name="Straight Arrow Connector 89"/>
                <wp:cNvGraphicFramePr/>
                <a:graphic xmlns:a="http://schemas.openxmlformats.org/drawingml/2006/main">
                  <a:graphicData uri="http://schemas.microsoft.com/office/word/2010/wordprocessingShape">
                    <wps:wsp>
                      <wps:cNvCnPr/>
                      <wps:spPr>
                        <a:xfrm>
                          <a:off x="0" y="0"/>
                          <a:ext cx="553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74E0A" id="Straight Arrow Connector 89" o:spid="_x0000_s1026" type="#_x0000_t32" style="position:absolute;margin-left:77.9pt;margin-top:13.65pt;width:43.6pt;height:0;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35424" behindDoc="0" locked="0" layoutInCell="1" allowOverlap="1" wp14:anchorId="61660DFC" wp14:editId="233379AE">
                <wp:simplePos x="0" y="0"/>
                <wp:positionH relativeFrom="column">
                  <wp:posOffset>352424</wp:posOffset>
                </wp:positionH>
                <wp:positionV relativeFrom="paragraph">
                  <wp:posOffset>43815</wp:posOffset>
                </wp:positionV>
                <wp:extent cx="45719" cy="352425"/>
                <wp:effectExtent l="76200" t="38100" r="69215" b="28575"/>
                <wp:wrapNone/>
                <wp:docPr id="91" name="Straight Arrow Connector 91"/>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4E4E0" id="Straight Arrow Connector 91" o:spid="_x0000_s1026" type="#_x0000_t32" style="position:absolute;margin-left:27.75pt;margin-top:3.45pt;width:3.6pt;height:27.75pt;flip:x 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33376" behindDoc="0" locked="0" layoutInCell="1" allowOverlap="1" wp14:anchorId="3D748D24" wp14:editId="3B576E07">
                <wp:simplePos x="0" y="0"/>
                <wp:positionH relativeFrom="column">
                  <wp:posOffset>2194559</wp:posOffset>
                </wp:positionH>
                <wp:positionV relativeFrom="paragraph">
                  <wp:posOffset>41413</wp:posOffset>
                </wp:positionV>
                <wp:extent cx="45719" cy="230588"/>
                <wp:effectExtent l="57150" t="0" r="69215" b="55245"/>
                <wp:wrapNone/>
                <wp:docPr id="90" name="Straight Arrow Connector 90"/>
                <wp:cNvGraphicFramePr/>
                <a:graphic xmlns:a="http://schemas.openxmlformats.org/drawingml/2006/main">
                  <a:graphicData uri="http://schemas.microsoft.com/office/word/2010/wordprocessingShape">
                    <wps:wsp>
                      <wps:cNvCnPr/>
                      <wps:spPr>
                        <a:xfrm>
                          <a:off x="0" y="0"/>
                          <a:ext cx="45719" cy="230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0D93C" id="Straight Arrow Connector 90" o:spid="_x0000_s1026" type="#_x0000_t32" style="position:absolute;margin-left:172.8pt;margin-top:3.25pt;width:3.6pt;height:18.1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" strokecolor="black [3200]" strokeweight="1pt">
                <v:stroke endarrow="open" endcap="round"/>
              </v:shap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170240" behindDoc="0" locked="0" layoutInCell="1" allowOverlap="1" wp14:anchorId="429AD30E" wp14:editId="489F87B8">
                <wp:simplePos x="0" y="0"/>
                <wp:positionH relativeFrom="column">
                  <wp:posOffset>2212367</wp:posOffset>
                </wp:positionH>
                <wp:positionV relativeFrom="paragraph">
                  <wp:posOffset>228738</wp:posOffset>
                </wp:positionV>
                <wp:extent cx="1828800" cy="1828800"/>
                <wp:effectExtent l="0" t="0" r="0" b="6985"/>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A6382C" w:rsidRDefault="00FD2E7F" w:rsidP="00FA10A0">
                            <w:pPr>
                              <w:rPr>
                                <w:lang w:bidi="bn-BD"/>
                              </w:rPr>
                            </w:pPr>
                            <w:r>
                              <w:rPr>
                                <w:rFonts w:hint="cs"/>
                                <w:cs/>
                                <w:lang w:bidi="bn-BD"/>
                              </w:rP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9AD30E" id="Text Box 92" o:spid="_x0000_s1146" type="#_x0000_t202" style="position:absolute;margin-left:174.2pt;margin-top:18pt;width:2in;height:2in;z-index:252170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3JwIAAF8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" filled="f" stroked="f">
                <v:textbox style="mso-fit-shape-to-text:t">
                  <w:txbxContent>
                    <w:p w:rsidR="00FD2E7F" w:rsidRPr="00A6382C" w:rsidRDefault="00FD2E7F" w:rsidP="00FA10A0">
                      <w:pPr>
                        <w:rPr>
                          <w:lang w:bidi="bn-BD"/>
                        </w:rPr>
                      </w:pPr>
                      <w:r>
                        <w:rPr>
                          <w:rFonts w:hint="cs"/>
                          <w:cs/>
                          <w:lang w:bidi="bn-BD"/>
                        </w:rPr>
                        <w:t>valid</w:t>
                      </w:r>
                    </w:p>
                  </w:txbxContent>
                </v:textbox>
              </v:shape>
            </w:pict>
          </mc:Fallback>
        </mc:AlternateContent>
      </w:r>
      <w:r>
        <w:rPr>
          <w:noProof/>
          <w:lang w:eastAsia="en-US"/>
        </w:rPr>
        <mc:AlternateContent>
          <mc:Choice Requires="wps">
            <w:drawing>
              <wp:anchor distT="0" distB="0" distL="114300" distR="114300" simplePos="0" relativeHeight="252171264" behindDoc="0" locked="0" layoutInCell="1" allowOverlap="1" wp14:anchorId="2B266A33" wp14:editId="7BC4DD85">
                <wp:simplePos x="0" y="0"/>
                <wp:positionH relativeFrom="column">
                  <wp:posOffset>818156</wp:posOffset>
                </wp:positionH>
                <wp:positionV relativeFrom="paragraph">
                  <wp:posOffset>103367</wp:posOffset>
                </wp:positionV>
                <wp:extent cx="1828800" cy="1828800"/>
                <wp:effectExtent l="0" t="0" r="0" b="6985"/>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A6382C" w:rsidRDefault="00FD2E7F" w:rsidP="00FA10A0">
                            <w:pPr>
                              <w:rPr>
                                <w:lang w:bidi="bn-BD"/>
                              </w:rPr>
                            </w:pPr>
                            <w:r>
                              <w:rPr>
                                <w:rFonts w:hint="cs"/>
                                <w:cs/>
                                <w:lang w:bidi="bn-BD"/>
                              </w:rPr>
                              <w:t>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266A33" id="Text Box 93" o:spid="_x0000_s1147" type="#_x0000_t202" style="position:absolute;margin-left:64.4pt;margin-top:8.15pt;width:2in;height:2in;z-index:252171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" filled="f" stroked="f">
                <v:textbox style="mso-fit-shape-to-text:t">
                  <w:txbxContent>
                    <w:p w:rsidR="00FD2E7F" w:rsidRPr="00A6382C" w:rsidRDefault="00FD2E7F" w:rsidP="00FA10A0">
                      <w:pPr>
                        <w:rPr>
                          <w:lang w:bidi="bn-BD"/>
                        </w:rPr>
                      </w:pPr>
                      <w:r>
                        <w:rPr>
                          <w:rFonts w:hint="cs"/>
                          <w:cs/>
                          <w:lang w:bidi="bn-BD"/>
                        </w:rPr>
                        <w:t>invalid</w:t>
                      </w:r>
                    </w:p>
                  </w:txbxContent>
                </v:textbox>
              </v:shape>
            </w:pict>
          </mc:Fallback>
        </mc:AlternateContent>
      </w:r>
      <w:r>
        <w:rPr>
          <w:rFonts w:hint="cs"/>
          <w:noProof/>
          <w:lang w:eastAsia="en-US"/>
        </w:rPr>
        <mc:AlternateContent>
          <mc:Choice Requires="wps">
            <w:drawing>
              <wp:anchor distT="0" distB="0" distL="114300" distR="114300" simplePos="0" relativeHeight="252136448" behindDoc="0" locked="0" layoutInCell="1" allowOverlap="1" wp14:anchorId="4A7343F5" wp14:editId="4302E598">
                <wp:simplePos x="0" y="0"/>
                <wp:positionH relativeFrom="column">
                  <wp:posOffset>357808</wp:posOffset>
                </wp:positionH>
                <wp:positionV relativeFrom="paragraph">
                  <wp:posOffset>137243</wp:posOffset>
                </wp:positionV>
                <wp:extent cx="1693628" cy="7951"/>
                <wp:effectExtent l="0" t="0" r="20955" b="30480"/>
                <wp:wrapNone/>
                <wp:docPr id="94" name="Straight Connector 94"/>
                <wp:cNvGraphicFramePr/>
                <a:graphic xmlns:a="http://schemas.openxmlformats.org/drawingml/2006/main">
                  <a:graphicData uri="http://schemas.microsoft.com/office/word/2010/wordprocessingShape">
                    <wps:wsp>
                      <wps:cNvCnPr/>
                      <wps:spPr>
                        <a:xfrm flipH="1">
                          <a:off x="0" y="0"/>
                          <a:ext cx="169362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A1D6A" id="Straight Connector 94" o:spid="_x0000_s1026" style="position:absolute;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10.8pt" to="16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" strokecolor="black [3200]" strokeweight="1pt">
                <v:stroke endcap="round"/>
              </v:line>
            </w:pict>
          </mc:Fallback>
        </mc:AlternateContent>
      </w:r>
      <w:r>
        <w:rPr>
          <w:noProof/>
          <w:sz w:val="24"/>
          <w:lang w:eastAsia="en-US"/>
        </w:rPr>
        <mc:AlternateContent>
          <mc:Choice Requires="wps">
            <w:drawing>
              <wp:anchor distT="0" distB="0" distL="114300" distR="114300" simplePos="0" relativeHeight="252132352" behindDoc="0" locked="0" layoutInCell="1" allowOverlap="1" wp14:anchorId="612EDF05" wp14:editId="5E2EA4BF">
                <wp:simplePos x="0" y="0"/>
                <wp:positionH relativeFrom="column">
                  <wp:posOffset>2033105</wp:posOffset>
                </wp:positionH>
                <wp:positionV relativeFrom="paragraph">
                  <wp:posOffset>9580</wp:posOffset>
                </wp:positionV>
                <wp:extent cx="349858" cy="262393"/>
                <wp:effectExtent l="0" t="0" r="12700" b="23495"/>
                <wp:wrapNone/>
                <wp:docPr id="95" name="Diamond 95"/>
                <wp:cNvGraphicFramePr/>
                <a:graphic xmlns:a="http://schemas.openxmlformats.org/drawingml/2006/main">
                  <a:graphicData uri="http://schemas.microsoft.com/office/word/2010/wordprocessingShape">
                    <wps:wsp>
                      <wps:cNvSpPr/>
                      <wps:spPr>
                        <a:xfrm>
                          <a:off x="0" y="0"/>
                          <a:ext cx="349858" cy="26239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FCDA2" id="Diamond 95" o:spid="_x0000_s1026" type="#_x0000_t4" style="position:absolute;margin-left:160.1pt;margin-top:.75pt;width:27.55pt;height:20.6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" fillcolor="white [3201]" strokecolor="black [3200]" strokeweight="1.5pt">
                <v:stroke endcap="round"/>
              </v:shape>
            </w:pict>
          </mc:Fallback>
        </mc:AlternateContent>
      </w:r>
      <w:r>
        <w:rPr>
          <w:noProof/>
          <w:sz w:val="24"/>
          <w:lang w:eastAsia="en-US"/>
        </w:rPr>
        <mc:AlternateContent>
          <mc:Choice Requires="wps">
            <w:drawing>
              <wp:anchor distT="0" distB="0" distL="114300" distR="114300" simplePos="0" relativeHeight="252137472" behindDoc="0" locked="0" layoutInCell="1" allowOverlap="1" wp14:anchorId="3E731CBC" wp14:editId="612240F8">
                <wp:simplePos x="0" y="0"/>
                <wp:positionH relativeFrom="column">
                  <wp:posOffset>2190750</wp:posOffset>
                </wp:positionH>
                <wp:positionV relativeFrom="paragraph">
                  <wp:posOffset>299085</wp:posOffset>
                </wp:positionV>
                <wp:extent cx="0" cy="171450"/>
                <wp:effectExtent l="95250" t="0" r="57150" b="57150"/>
                <wp:wrapNone/>
                <wp:docPr id="151" name="Straight Arrow Connector 15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A01114C" id="Straight Arrow Connector 151" o:spid="_x0000_s1026" type="#_x0000_t32" style="position:absolute;margin-left:172.5pt;margin-top:23.55pt;width:0;height:13.5pt;z-index:25213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6992" behindDoc="0" locked="0" layoutInCell="1" allowOverlap="1" wp14:anchorId="7A2360C7" wp14:editId="3A44A7B5">
                <wp:simplePos x="0" y="0"/>
                <wp:positionH relativeFrom="column">
                  <wp:posOffset>1588245</wp:posOffset>
                </wp:positionH>
                <wp:positionV relativeFrom="paragraph">
                  <wp:posOffset>237904</wp:posOffset>
                </wp:positionV>
                <wp:extent cx="1238250" cy="409575"/>
                <wp:effectExtent l="0" t="0" r="19050" b="28575"/>
                <wp:wrapNone/>
                <wp:docPr id="153" name="Rounded Rectangle 153"/>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show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360C7" id="Rounded Rectangle 153" o:spid="_x0000_s1148" style="position:absolute;margin-left:125.05pt;margin-top:18.75pt;width:97.5pt;height:32.25pt;z-index:252116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lzcgIAAC4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" fillcolor="white [3201]" strokecolor="black [3200]" strokeweight="1.5pt">
                <v:stroke endcap="round"/>
                <v:textbox>
                  <w:txbxContent>
                    <w:p w:rsidR="00FD2E7F" w:rsidRDefault="00FD2E7F" w:rsidP="00FA10A0">
                      <w:pPr>
                        <w:jc w:val="center"/>
                        <w:rPr>
                          <w:lang w:bidi="bn-BD"/>
                        </w:rPr>
                      </w:pPr>
                      <w:r>
                        <w:rPr>
                          <w:rFonts w:hint="cs"/>
                          <w:cs/>
                          <w:lang w:bidi="bn-BD"/>
                        </w:rPr>
                        <w:t>show database</w:t>
                      </w:r>
                    </w:p>
                  </w:txbxContent>
                </v:textbox>
              </v:roundrect>
            </w:pict>
          </mc:Fallback>
        </mc:AlternateContent>
      </w:r>
      <w:r>
        <w:rPr>
          <w:noProof/>
          <w:sz w:val="24"/>
          <w:lang w:eastAsia="en-US"/>
        </w:rPr>
        <mc:AlternateContent>
          <mc:Choice Requires="wps">
            <w:drawing>
              <wp:anchor distT="0" distB="0" distL="114300" distR="114300" simplePos="0" relativeHeight="252119040" behindDoc="0" locked="0" layoutInCell="1" allowOverlap="1" wp14:anchorId="76E29681" wp14:editId="6DB4C534">
                <wp:simplePos x="0" y="0"/>
                <wp:positionH relativeFrom="column">
                  <wp:posOffset>-83820</wp:posOffset>
                </wp:positionH>
                <wp:positionV relativeFrom="paragraph">
                  <wp:posOffset>182245</wp:posOffset>
                </wp:positionV>
                <wp:extent cx="1238250" cy="409575"/>
                <wp:effectExtent l="0" t="0" r="19050" b="28575"/>
                <wp:wrapNone/>
                <wp:docPr id="154" name="Rounded Rectangle 154"/>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8"/>
                                <w:szCs w:val="18"/>
                                <w:lang w:bidi="bn-BD"/>
                              </w:rPr>
                            </w:pPr>
                            <w:r w:rsidRPr="00AD56E8">
                              <w:rPr>
                                <w:rFonts w:hint="cs"/>
                                <w:sz w:val="18"/>
                                <w:szCs w:val="18"/>
                                <w:cs/>
                                <w:lang w:bidi="bn-BD"/>
                              </w:rPr>
                              <w:t>collect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E29681" id="Rounded Rectangle 154" o:spid="_x0000_s1149" style="position:absolute;margin-left:-6.6pt;margin-top:14.35pt;width:97.5pt;height:32.2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" fillcolor="white [3201]" strokecolor="black [3200]" strokeweight="1.5pt">
                <v:stroke endcap="round"/>
                <v:textbox>
                  <w:txbxContent>
                    <w:p w:rsidR="00FD2E7F" w:rsidRPr="00AD56E8" w:rsidRDefault="00FD2E7F" w:rsidP="00FA10A0">
                      <w:pPr>
                        <w:jc w:val="center"/>
                        <w:rPr>
                          <w:sz w:val="18"/>
                          <w:szCs w:val="18"/>
                          <w:lang w:bidi="bn-BD"/>
                        </w:rPr>
                      </w:pPr>
                      <w:r w:rsidRPr="00AD56E8">
                        <w:rPr>
                          <w:rFonts w:hint="cs"/>
                          <w:sz w:val="18"/>
                          <w:szCs w:val="18"/>
                          <w:cs/>
                          <w:lang w:bidi="bn-BD"/>
                        </w:rPr>
                        <w:t>collect information</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0544" behindDoc="0" locked="0" layoutInCell="1" allowOverlap="1" wp14:anchorId="4AFE3CEC" wp14:editId="16740C45">
                <wp:simplePos x="0" y="0"/>
                <wp:positionH relativeFrom="column">
                  <wp:posOffset>514350</wp:posOffset>
                </wp:positionH>
                <wp:positionV relativeFrom="paragraph">
                  <wp:posOffset>271780</wp:posOffset>
                </wp:positionV>
                <wp:extent cx="0" cy="285750"/>
                <wp:effectExtent l="95250" t="0" r="57150" b="57150"/>
                <wp:wrapNone/>
                <wp:docPr id="160" name="Straight Arrow Connector 16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DD5DFF" id="Straight Arrow Connector 160" o:spid="_x0000_s1026" type="#_x0000_t32" style="position:absolute;margin-left:40.5pt;margin-top:21.4pt;width:0;height:22.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dl0QEAAPQDAAAOAAAAZHJzL2Uyb0RvYy54bWysU9uO2yAQfa/Uf0C8N3Yi7X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" strokecolor="black [3200]" strokeweight="1pt">
                <v:stroke endarrow="open" endcap="round"/>
              </v:shape>
            </w:pict>
          </mc:Fallback>
        </mc:AlternateContent>
      </w:r>
      <w:r>
        <w:rPr>
          <w:rFonts w:hint="cs"/>
          <w:noProof/>
          <w:lang w:eastAsia="en-US"/>
        </w:rPr>
        <mc:AlternateContent>
          <mc:Choice Requires="wps">
            <w:drawing>
              <wp:anchor distT="0" distB="0" distL="114300" distR="114300" simplePos="0" relativeHeight="252139520" behindDoc="0" locked="0" layoutInCell="1" allowOverlap="1" wp14:anchorId="7D076112" wp14:editId="1F23DD9C">
                <wp:simplePos x="0" y="0"/>
                <wp:positionH relativeFrom="column">
                  <wp:posOffset>1152525</wp:posOffset>
                </wp:positionH>
                <wp:positionV relativeFrom="paragraph">
                  <wp:posOffset>90805</wp:posOffset>
                </wp:positionV>
                <wp:extent cx="391795" cy="9525"/>
                <wp:effectExtent l="38100" t="76200" r="0" b="104775"/>
                <wp:wrapNone/>
                <wp:docPr id="161" name="Straight Arrow Connector 161"/>
                <wp:cNvGraphicFramePr/>
                <a:graphic xmlns:a="http://schemas.openxmlformats.org/drawingml/2006/main">
                  <a:graphicData uri="http://schemas.microsoft.com/office/word/2010/wordprocessingShape">
                    <wps:wsp>
                      <wps:cNvCnPr/>
                      <wps:spPr>
                        <a:xfrm flipH="1">
                          <a:off x="0" y="0"/>
                          <a:ext cx="39179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3C78B" id="Straight Arrow Connector 161" o:spid="_x0000_s1026" type="#_x0000_t32" style="position:absolute;margin-left:90.75pt;margin-top:7.15pt;width:30.85pt;height:.75pt;flip:x;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18016" behindDoc="0" locked="0" layoutInCell="1" allowOverlap="1" wp14:anchorId="3DF97D11" wp14:editId="273FD563">
                <wp:simplePos x="0" y="0"/>
                <wp:positionH relativeFrom="column">
                  <wp:posOffset>1543050</wp:posOffset>
                </wp:positionH>
                <wp:positionV relativeFrom="paragraph">
                  <wp:posOffset>234315</wp:posOffset>
                </wp:positionV>
                <wp:extent cx="1562100" cy="409575"/>
                <wp:effectExtent l="0" t="0" r="19050" b="28575"/>
                <wp:wrapNone/>
                <wp:docPr id="162" name="Rounded Rectangle 162"/>
                <wp:cNvGraphicFramePr/>
                <a:graphic xmlns:a="http://schemas.openxmlformats.org/drawingml/2006/main">
                  <a:graphicData uri="http://schemas.microsoft.com/office/word/2010/wordprocessingShape">
                    <wps:wsp>
                      <wps:cNvSpPr/>
                      <wps:spPr>
                        <a:xfrm>
                          <a:off x="0" y="0"/>
                          <a:ext cx="156210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check transection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F97D11" id="Rounded Rectangle 162" o:spid="_x0000_s1150" style="position:absolute;margin-left:121.5pt;margin-top:18.45pt;width:123pt;height:32.25pt;z-index:25211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check transection status</w:t>
                      </w:r>
                    </w:p>
                  </w:txbxContent>
                </v:textbox>
              </v:roundrect>
            </w:pict>
          </mc:Fallback>
        </mc:AlternateContent>
      </w:r>
      <w:r>
        <w:rPr>
          <w:noProof/>
          <w:sz w:val="24"/>
          <w:lang w:eastAsia="en-US"/>
        </w:rPr>
        <mc:AlternateContent>
          <mc:Choice Requires="wps">
            <w:drawing>
              <wp:anchor distT="0" distB="0" distL="114300" distR="114300" simplePos="0" relativeHeight="252120064" behindDoc="0" locked="0" layoutInCell="1" allowOverlap="1" wp14:anchorId="56E9F322" wp14:editId="682133B8">
                <wp:simplePos x="0" y="0"/>
                <wp:positionH relativeFrom="column">
                  <wp:posOffset>-36195</wp:posOffset>
                </wp:positionH>
                <wp:positionV relativeFrom="paragraph">
                  <wp:posOffset>231140</wp:posOffset>
                </wp:positionV>
                <wp:extent cx="1238250" cy="409575"/>
                <wp:effectExtent l="0" t="0" r="19050" b="28575"/>
                <wp:wrapNone/>
                <wp:docPr id="163" name="Rounded Rectangle 163"/>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process informati</w:t>
                            </w:r>
                            <w:r>
                              <w:rPr>
                                <w:rFonts w:hint="cs"/>
                                <w:sz w:val="16"/>
                                <w:szCs w:val="16"/>
                                <w:cs/>
                                <w:lang w:bidi="bn-BD"/>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E9F322" id="Rounded Rectangle 163" o:spid="_x0000_s1151" style="position:absolute;margin-left:-2.85pt;margin-top:18.2pt;width:97.5pt;height:32.25pt;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fZQcgIAAC4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process informati</w:t>
                      </w:r>
                      <w:r>
                        <w:rPr>
                          <w:rFonts w:hint="cs"/>
                          <w:sz w:val="16"/>
                          <w:szCs w:val="16"/>
                          <w:cs/>
                          <w:lang w:bidi="bn-BD"/>
                        </w:rPr>
                        <w:t>on</w:t>
                      </w:r>
                    </w:p>
                  </w:txbxContent>
                </v:textbox>
              </v:roundrect>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1568" behindDoc="0" locked="0" layoutInCell="1" allowOverlap="1" wp14:anchorId="5CCA07E9" wp14:editId="4D9E6F54">
                <wp:simplePos x="0" y="0"/>
                <wp:positionH relativeFrom="column">
                  <wp:posOffset>1200150</wp:posOffset>
                </wp:positionH>
                <wp:positionV relativeFrom="paragraph">
                  <wp:posOffset>130175</wp:posOffset>
                </wp:positionV>
                <wp:extent cx="344170" cy="1"/>
                <wp:effectExtent l="0" t="76200" r="17780" b="114300"/>
                <wp:wrapNone/>
                <wp:docPr id="164" name="Straight Arrow Connector 164"/>
                <wp:cNvGraphicFramePr/>
                <a:graphic xmlns:a="http://schemas.openxmlformats.org/drawingml/2006/main">
                  <a:graphicData uri="http://schemas.microsoft.com/office/word/2010/wordprocessingShape">
                    <wps:wsp>
                      <wps:cNvCnPr/>
                      <wps:spPr>
                        <a:xfrm>
                          <a:off x="0" y="0"/>
                          <a:ext cx="34417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A88CFF" id="Straight Arrow Connector 164" o:spid="_x0000_s1026" type="#_x0000_t32" style="position:absolute;margin-left:94.5pt;margin-top:10.25pt;width:27.1pt;height:0;z-index:25214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42592" behindDoc="0" locked="0" layoutInCell="1" allowOverlap="1" wp14:anchorId="5221C2C1" wp14:editId="74394CC3">
                <wp:simplePos x="0" y="0"/>
                <wp:positionH relativeFrom="column">
                  <wp:posOffset>2286000</wp:posOffset>
                </wp:positionH>
                <wp:positionV relativeFrom="paragraph">
                  <wp:posOffset>-1905</wp:posOffset>
                </wp:positionV>
                <wp:extent cx="1" cy="200025"/>
                <wp:effectExtent l="95250" t="0" r="57150" b="66675"/>
                <wp:wrapNone/>
                <wp:docPr id="165" name="Straight Arrow Connector 165"/>
                <wp:cNvGraphicFramePr/>
                <a:graphic xmlns:a="http://schemas.openxmlformats.org/drawingml/2006/main">
                  <a:graphicData uri="http://schemas.microsoft.com/office/word/2010/wordprocessingShape">
                    <wps:wsp>
                      <wps:cNvCnPr/>
                      <wps:spPr>
                        <a:xfrm>
                          <a:off x="0" y="0"/>
                          <a:ext cx="1"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CE74B18" id="Straight Arrow Connector 165" o:spid="_x0000_s1026" type="#_x0000_t32" style="position:absolute;margin-left:180pt;margin-top:-.15pt;width:0;height:15.75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38496" behindDoc="0" locked="0" layoutInCell="1" allowOverlap="1" wp14:anchorId="5542CF32" wp14:editId="7F13A2D4">
                <wp:simplePos x="0" y="0"/>
                <wp:positionH relativeFrom="column">
                  <wp:posOffset>2008505</wp:posOffset>
                </wp:positionH>
                <wp:positionV relativeFrom="paragraph">
                  <wp:posOffset>198120</wp:posOffset>
                </wp:positionV>
                <wp:extent cx="523875" cy="409575"/>
                <wp:effectExtent l="0" t="0" r="28575" b="28575"/>
                <wp:wrapNone/>
                <wp:docPr id="166" name="Diamond 166"/>
                <wp:cNvGraphicFramePr/>
                <a:graphic xmlns:a="http://schemas.openxmlformats.org/drawingml/2006/main">
                  <a:graphicData uri="http://schemas.microsoft.com/office/word/2010/wordprocessingShape">
                    <wps:wsp>
                      <wps:cNvSpPr/>
                      <wps:spPr>
                        <a:xfrm>
                          <a:off x="0" y="0"/>
                          <a:ext cx="523875" cy="4095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2F01" id="Diamond 166" o:spid="_x0000_s1026" type="#_x0000_t4" style="position:absolute;margin-left:158.15pt;margin-top:15.6pt;width:41.25pt;height:32.2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" fillcolor="white [3201]" strokecolor="black [3200]" strokeweight="1.5pt">
                <v:stroke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45664" behindDoc="0" locked="0" layoutInCell="1" allowOverlap="1" wp14:anchorId="2F5A8DE9" wp14:editId="4002F6E4">
                <wp:simplePos x="0" y="0"/>
                <wp:positionH relativeFrom="column">
                  <wp:posOffset>1800224</wp:posOffset>
                </wp:positionH>
                <wp:positionV relativeFrom="paragraph">
                  <wp:posOffset>163513</wp:posOffset>
                </wp:positionV>
                <wp:extent cx="238125" cy="119062"/>
                <wp:effectExtent l="38100" t="0" r="28575" b="71755"/>
                <wp:wrapNone/>
                <wp:docPr id="167" name="Straight Arrow Connector 167"/>
                <wp:cNvGraphicFramePr/>
                <a:graphic xmlns:a="http://schemas.openxmlformats.org/drawingml/2006/main">
                  <a:graphicData uri="http://schemas.microsoft.com/office/word/2010/wordprocessingShape">
                    <wps:wsp>
                      <wps:cNvCnPr/>
                      <wps:spPr>
                        <a:xfrm flipH="1">
                          <a:off x="0" y="0"/>
                          <a:ext cx="238125" cy="1190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D8586" id="Straight Arrow Connector 167" o:spid="_x0000_s1026" type="#_x0000_t32" style="position:absolute;margin-left:141.75pt;margin-top:12.9pt;width:18.75pt;height:9.35pt;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44640" behindDoc="0" locked="0" layoutInCell="1" allowOverlap="1" wp14:anchorId="4CC65B19" wp14:editId="70A1B8DA">
                <wp:simplePos x="0" y="0"/>
                <wp:positionH relativeFrom="column">
                  <wp:posOffset>2514600</wp:posOffset>
                </wp:positionH>
                <wp:positionV relativeFrom="paragraph">
                  <wp:posOffset>158750</wp:posOffset>
                </wp:positionV>
                <wp:extent cx="180975" cy="123825"/>
                <wp:effectExtent l="0" t="0" r="66675" b="47625"/>
                <wp:wrapNone/>
                <wp:docPr id="168" name="Straight Arrow Connector 168"/>
                <wp:cNvGraphicFramePr/>
                <a:graphic xmlns:a="http://schemas.openxmlformats.org/drawingml/2006/main">
                  <a:graphicData uri="http://schemas.microsoft.com/office/word/2010/wordprocessingShape">
                    <wps:wsp>
                      <wps:cNvCnPr/>
                      <wps:spPr>
                        <a:xfrm>
                          <a:off x="0" y="0"/>
                          <a:ext cx="180975"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ABD0F" id="Straight Arrow Connector 168" o:spid="_x0000_s1026" type="#_x0000_t32" style="position:absolute;margin-left:198pt;margin-top:12.5pt;width:14.25pt;height:9.7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23136" behindDoc="0" locked="0" layoutInCell="1" allowOverlap="1" wp14:anchorId="073D7D2F" wp14:editId="5CF81C76">
                <wp:simplePos x="0" y="0"/>
                <wp:positionH relativeFrom="column">
                  <wp:posOffset>4543424</wp:posOffset>
                </wp:positionH>
                <wp:positionV relativeFrom="paragraph">
                  <wp:posOffset>103505</wp:posOffset>
                </wp:positionV>
                <wp:extent cx="721995" cy="1304925"/>
                <wp:effectExtent l="0" t="0" r="20955" b="28575"/>
                <wp:wrapNone/>
                <wp:docPr id="169" name="Rounded Rectangle 169"/>
                <wp:cNvGraphicFramePr/>
                <a:graphic xmlns:a="http://schemas.openxmlformats.org/drawingml/2006/main">
                  <a:graphicData uri="http://schemas.microsoft.com/office/word/2010/wordprocessingShape">
                    <wps:wsp>
                      <wps:cNvSpPr/>
                      <wps:spPr>
                        <a:xfrm>
                          <a:off x="0" y="0"/>
                          <a:ext cx="721995" cy="130492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collect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D7D2F" id="Rounded Rectangle 169" o:spid="_x0000_s1152" style="position:absolute;margin-left:357.75pt;margin-top:8.15pt;width:56.85pt;height:102.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" fillcolor="white [3201]" strokecolor="black [3200]" strokeweight="1.5pt">
                <v:stroke endcap="round"/>
                <v:textbox>
                  <w:txbxContent>
                    <w:p w:rsidR="00FD2E7F" w:rsidRDefault="00FD2E7F" w:rsidP="00FA10A0">
                      <w:pPr>
                        <w:jc w:val="center"/>
                        <w:rPr>
                          <w:lang w:bidi="bn-BD"/>
                        </w:rPr>
                      </w:pPr>
                      <w:r>
                        <w:rPr>
                          <w:rFonts w:hint="cs"/>
                          <w:cs/>
                          <w:lang w:bidi="bn-BD"/>
                        </w:rPr>
                        <w:t>collect report</w:t>
                      </w:r>
                    </w:p>
                  </w:txbxContent>
                </v:textbox>
              </v:roundrect>
            </w:pict>
          </mc:Fallback>
        </mc:AlternateContent>
      </w:r>
      <w:r>
        <w:rPr>
          <w:noProof/>
          <w:sz w:val="24"/>
          <w:lang w:eastAsia="en-US"/>
        </w:rPr>
        <mc:AlternateContent>
          <mc:Choice Requires="wps">
            <w:drawing>
              <wp:anchor distT="0" distB="0" distL="114300" distR="114300" simplePos="0" relativeHeight="252121088" behindDoc="0" locked="0" layoutInCell="1" allowOverlap="1" wp14:anchorId="3568B109" wp14:editId="0C5C7BC4">
                <wp:simplePos x="0" y="0"/>
                <wp:positionH relativeFrom="column">
                  <wp:posOffset>1362075</wp:posOffset>
                </wp:positionH>
                <wp:positionV relativeFrom="paragraph">
                  <wp:posOffset>284480</wp:posOffset>
                </wp:positionV>
                <wp:extent cx="828675" cy="771525"/>
                <wp:effectExtent l="0" t="0" r="28575" b="28575"/>
                <wp:wrapNone/>
                <wp:docPr id="170" name="Rounded Rectangle 170"/>
                <wp:cNvGraphicFramePr/>
                <a:graphic xmlns:a="http://schemas.openxmlformats.org/drawingml/2006/main">
                  <a:graphicData uri="http://schemas.microsoft.com/office/word/2010/wordprocessingShape">
                    <wps:wsp>
                      <wps:cNvSpPr/>
                      <wps:spPr>
                        <a:xfrm>
                          <a:off x="0" y="0"/>
                          <a:ext cx="828675" cy="77152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check payment is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8B109" id="Rounded Rectangle 170" o:spid="_x0000_s1153" style="position:absolute;margin-left:107.25pt;margin-top:22.4pt;width:65.25pt;height:60.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check payment is completed</w:t>
                      </w:r>
                    </w:p>
                  </w:txbxContent>
                </v:textbox>
              </v:roundrect>
            </w:pict>
          </mc:Fallback>
        </mc:AlternateContent>
      </w:r>
      <w:r>
        <w:rPr>
          <w:noProof/>
          <w:sz w:val="24"/>
          <w:lang w:eastAsia="en-US"/>
        </w:rPr>
        <mc:AlternateContent>
          <mc:Choice Requires="wps">
            <w:drawing>
              <wp:anchor distT="0" distB="0" distL="114300" distR="114300" simplePos="0" relativeHeight="252122112" behindDoc="0" locked="0" layoutInCell="1" allowOverlap="1" wp14:anchorId="5304CB58" wp14:editId="79F9D132">
                <wp:simplePos x="0" y="0"/>
                <wp:positionH relativeFrom="column">
                  <wp:posOffset>2438400</wp:posOffset>
                </wp:positionH>
                <wp:positionV relativeFrom="paragraph">
                  <wp:posOffset>284480</wp:posOffset>
                </wp:positionV>
                <wp:extent cx="752475" cy="771525"/>
                <wp:effectExtent l="0" t="0" r="28575" b="28575"/>
                <wp:wrapNone/>
                <wp:docPr id="171" name="Rounded Rectangle 171"/>
                <wp:cNvGraphicFramePr/>
                <a:graphic xmlns:a="http://schemas.openxmlformats.org/drawingml/2006/main">
                  <a:graphicData uri="http://schemas.microsoft.com/office/word/2010/wordprocessingShape">
                    <wps:wsp>
                      <wps:cNvSpPr/>
                      <wps:spPr>
                        <a:xfrm>
                          <a:off x="0" y="0"/>
                          <a:ext cx="752475" cy="77152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prepare daily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4CB58" id="Rounded Rectangle 171" o:spid="_x0000_s1154" style="position:absolute;margin-left:192pt;margin-top:22.4pt;width:59.25pt;height:60.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prepare daily report</w:t>
                      </w:r>
                    </w:p>
                  </w:txbxContent>
                </v:textbox>
              </v:roundrect>
            </w:pict>
          </mc:Fallback>
        </mc:AlternateContent>
      </w:r>
    </w:p>
    <w:p w:rsidR="00FA10A0" w:rsidRDefault="00FA10A0" w:rsidP="00FA10A0">
      <w:pPr>
        <w:rPr>
          <w:lang w:bidi="bn-BD"/>
        </w:rPr>
      </w:pP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3616" behindDoc="0" locked="0" layoutInCell="1" allowOverlap="1" wp14:anchorId="7FDB7062" wp14:editId="20735E4F">
                <wp:simplePos x="0" y="0"/>
                <wp:positionH relativeFrom="column">
                  <wp:posOffset>3190875</wp:posOffset>
                </wp:positionH>
                <wp:positionV relativeFrom="paragraph">
                  <wp:posOffset>28575</wp:posOffset>
                </wp:positionV>
                <wp:extent cx="1352550" cy="0"/>
                <wp:effectExtent l="0" t="76200" r="19050" b="114300"/>
                <wp:wrapNone/>
                <wp:docPr id="172" name="Straight Arrow Connector 172"/>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86DF4" id="Straight Arrow Connector 172" o:spid="_x0000_s1026" type="#_x0000_t32" style="position:absolute;margin-left:251.25pt;margin-top:2.25pt;width:106.5pt;height:0;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" strokecolor="black [3200]" strokeweight="1pt">
                <v:stroke endarrow="open" endcap="round"/>
              </v:shape>
            </w:pict>
          </mc:Fallback>
        </mc:AlternateContent>
      </w:r>
    </w:p>
    <w:p w:rsidR="00FA10A0" w:rsidRDefault="00FA10A0" w:rsidP="00FA10A0">
      <w:pPr>
        <w:rPr>
          <w:lang w:bidi="bn-BD"/>
        </w:rPr>
      </w:pPr>
      <w:r>
        <w:rPr>
          <w:rFonts w:hint="cs"/>
          <w:noProof/>
          <w:lang w:eastAsia="en-US"/>
        </w:rPr>
        <mc:AlternateContent>
          <mc:Choice Requires="wps">
            <w:drawing>
              <wp:anchor distT="0" distB="0" distL="114300" distR="114300" simplePos="0" relativeHeight="252147712" behindDoc="0" locked="0" layoutInCell="1" allowOverlap="1" wp14:anchorId="04F5B62C" wp14:editId="615A75AC">
                <wp:simplePos x="0" y="0"/>
                <wp:positionH relativeFrom="column">
                  <wp:posOffset>1800225</wp:posOffset>
                </wp:positionH>
                <wp:positionV relativeFrom="paragraph">
                  <wp:posOffset>88900</wp:posOffset>
                </wp:positionV>
                <wp:extent cx="45719" cy="352425"/>
                <wp:effectExtent l="38100" t="0" r="88265" b="66675"/>
                <wp:wrapNone/>
                <wp:docPr id="173" name="Straight Arrow Connector 173"/>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35326" id="Straight Arrow Connector 173" o:spid="_x0000_s1026" type="#_x0000_t32" style="position:absolute;margin-left:141.75pt;margin-top:7pt;width:3.6pt;height:27.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" strokecolor="black [3200]" strokeweight="1pt">
                <v:stroke endarrow="open" endcap="round"/>
              </v:shape>
            </w:pict>
          </mc:Fallback>
        </mc:AlternateContent>
      </w:r>
    </w:p>
    <w:p w:rsidR="00FA10A0" w:rsidRDefault="00FA10A0" w:rsidP="00FA10A0">
      <w:pPr>
        <w:rPr>
          <w:lang w:bidi="bn-BD"/>
        </w:rPr>
      </w:pPr>
      <w:r>
        <w:rPr>
          <w:noProof/>
          <w:lang w:eastAsia="en-US"/>
        </w:rPr>
        <mc:AlternateContent>
          <mc:Choice Requires="wps">
            <w:drawing>
              <wp:anchor distT="0" distB="0" distL="114300" distR="114300" simplePos="0" relativeHeight="252172288" behindDoc="0" locked="0" layoutInCell="1" allowOverlap="1" wp14:anchorId="66613075" wp14:editId="398CE4B3">
                <wp:simplePos x="0" y="0"/>
                <wp:positionH relativeFrom="column">
                  <wp:posOffset>2234565</wp:posOffset>
                </wp:positionH>
                <wp:positionV relativeFrom="paragraph">
                  <wp:posOffset>175895</wp:posOffset>
                </wp:positionV>
                <wp:extent cx="1828800" cy="1828800"/>
                <wp:effectExtent l="0" t="0" r="0" b="6985"/>
                <wp:wrapNone/>
                <wp:docPr id="174" name="Text Box 1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A6382C" w:rsidRDefault="00FD2E7F" w:rsidP="00FA10A0">
                            <w:pPr>
                              <w:rPr>
                                <w:lang w:bidi="bn-BD"/>
                              </w:rPr>
                            </w:pPr>
                            <w:r>
                              <w:rPr>
                                <w:rFonts w:hint="cs"/>
                                <w:cs/>
                                <w:lang w:bidi="bn-BD"/>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13075" id="Text Box 174" o:spid="_x0000_s1155" type="#_x0000_t202" style="position:absolute;margin-left:175.95pt;margin-top:13.85pt;width:2in;height:2in;z-index:252172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" filled="f" stroked="f">
                <v:textbox style="mso-fit-shape-to-text:t">
                  <w:txbxContent>
                    <w:p w:rsidR="00FD2E7F" w:rsidRPr="00A6382C" w:rsidRDefault="00FD2E7F" w:rsidP="00FA10A0">
                      <w:pPr>
                        <w:rPr>
                          <w:lang w:bidi="bn-BD"/>
                        </w:rPr>
                      </w:pPr>
                      <w:r>
                        <w:rPr>
                          <w:rFonts w:hint="cs"/>
                          <w:cs/>
                          <w:lang w:bidi="bn-BD"/>
                        </w:rPr>
                        <w:t>yes</w:t>
                      </w:r>
                    </w:p>
                  </w:txbxContent>
                </v:textbox>
              </v:shape>
            </w:pict>
          </mc:Fallback>
        </mc:AlternateContent>
      </w:r>
      <w:r>
        <w:rPr>
          <w:noProof/>
          <w:sz w:val="24"/>
          <w:lang w:eastAsia="en-US"/>
        </w:rPr>
        <mc:AlternateContent>
          <mc:Choice Requires="wps">
            <w:drawing>
              <wp:anchor distT="0" distB="0" distL="114300" distR="114300" simplePos="0" relativeHeight="252146688" behindDoc="0" locked="0" layoutInCell="1" allowOverlap="1" wp14:anchorId="6D2E8BF4" wp14:editId="2DBC032E">
                <wp:simplePos x="0" y="0"/>
                <wp:positionH relativeFrom="column">
                  <wp:posOffset>1541780</wp:posOffset>
                </wp:positionH>
                <wp:positionV relativeFrom="paragraph">
                  <wp:posOffset>172720</wp:posOffset>
                </wp:positionV>
                <wp:extent cx="523875" cy="409575"/>
                <wp:effectExtent l="0" t="0" r="28575" b="28575"/>
                <wp:wrapNone/>
                <wp:docPr id="175" name="Diamond 175"/>
                <wp:cNvGraphicFramePr/>
                <a:graphic xmlns:a="http://schemas.openxmlformats.org/drawingml/2006/main">
                  <a:graphicData uri="http://schemas.microsoft.com/office/word/2010/wordprocessingShape">
                    <wps:wsp>
                      <wps:cNvSpPr/>
                      <wps:spPr>
                        <a:xfrm>
                          <a:off x="0" y="0"/>
                          <a:ext cx="523875" cy="4095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913E" id="Diamond 175" o:spid="_x0000_s1026" type="#_x0000_t4" style="position:absolute;margin-left:121.4pt;margin-top:13.6pt;width:41.25pt;height:32.2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" fillcolor="white [3201]" strokecolor="black [3200]" strokeweight="1.5pt">
                <v:stroke endcap="round"/>
              </v:shape>
            </w:pict>
          </mc:Fallback>
        </mc:AlternateContent>
      </w:r>
      <w:r>
        <w:rPr>
          <w:noProof/>
          <w:sz w:val="24"/>
          <w:lang w:eastAsia="en-US"/>
        </w:rPr>
        <mc:AlternateContent>
          <mc:Choice Requires="wps">
            <w:drawing>
              <wp:anchor distT="0" distB="0" distL="114300" distR="114300" simplePos="0" relativeHeight="252124160" behindDoc="0" locked="0" layoutInCell="1" allowOverlap="1" wp14:anchorId="20D2D926" wp14:editId="53E14DB0">
                <wp:simplePos x="0" y="0"/>
                <wp:positionH relativeFrom="column">
                  <wp:posOffset>3267075</wp:posOffset>
                </wp:positionH>
                <wp:positionV relativeFrom="paragraph">
                  <wp:posOffset>10795</wp:posOffset>
                </wp:positionV>
                <wp:extent cx="1238250" cy="752475"/>
                <wp:effectExtent l="0" t="0" r="19050" b="28575"/>
                <wp:wrapNone/>
                <wp:docPr id="176" name="Rounded Rectangle 176"/>
                <wp:cNvGraphicFramePr/>
                <a:graphic xmlns:a="http://schemas.openxmlformats.org/drawingml/2006/main">
                  <a:graphicData uri="http://schemas.microsoft.com/office/word/2010/wordprocessingShape">
                    <wps:wsp>
                      <wps:cNvSpPr/>
                      <wps:spPr>
                        <a:xfrm>
                          <a:off x="0" y="0"/>
                          <a:ext cx="1238250" cy="7524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AD56E8" w:rsidRDefault="00FD2E7F" w:rsidP="00FA10A0">
                            <w:pPr>
                              <w:jc w:val="center"/>
                              <w:rPr>
                                <w:sz w:val="16"/>
                                <w:szCs w:val="16"/>
                                <w:lang w:bidi="bn-BD"/>
                              </w:rPr>
                            </w:pPr>
                            <w:r w:rsidRPr="00AD56E8">
                              <w:rPr>
                                <w:rFonts w:hint="cs"/>
                                <w:sz w:val="16"/>
                                <w:szCs w:val="16"/>
                                <w:cs/>
                                <w:lang w:bidi="bn-BD"/>
                              </w:rPr>
                              <w:t>register plot and prepare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2D926" id="Rounded Rectangle 176" o:spid="_x0000_s1156" style="position:absolute;margin-left:257.25pt;margin-top:.85pt;width:97.5pt;height:59.2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" fillcolor="white [3201]" strokecolor="black [3200]" strokeweight="1.5pt">
                <v:stroke endcap="round"/>
                <v:textbox>
                  <w:txbxContent>
                    <w:p w:rsidR="00FD2E7F" w:rsidRPr="00AD56E8" w:rsidRDefault="00FD2E7F" w:rsidP="00FA10A0">
                      <w:pPr>
                        <w:jc w:val="center"/>
                        <w:rPr>
                          <w:sz w:val="16"/>
                          <w:szCs w:val="16"/>
                          <w:lang w:bidi="bn-BD"/>
                        </w:rPr>
                      </w:pPr>
                      <w:r w:rsidRPr="00AD56E8">
                        <w:rPr>
                          <w:rFonts w:hint="cs"/>
                          <w:sz w:val="16"/>
                          <w:szCs w:val="16"/>
                          <w:cs/>
                          <w:lang w:bidi="bn-BD"/>
                        </w:rPr>
                        <w:t>register plot and prepare documentation</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48736" behindDoc="0" locked="0" layoutInCell="1" allowOverlap="1" wp14:anchorId="056E2C56" wp14:editId="6EA79916">
                <wp:simplePos x="0" y="0"/>
                <wp:positionH relativeFrom="column">
                  <wp:posOffset>2066925</wp:posOffset>
                </wp:positionH>
                <wp:positionV relativeFrom="paragraph">
                  <wp:posOffset>109221</wp:posOffset>
                </wp:positionV>
                <wp:extent cx="1181100" cy="45719"/>
                <wp:effectExtent l="0" t="38100" r="38100" b="107315"/>
                <wp:wrapNone/>
                <wp:docPr id="177" name="Straight Arrow Connector 177"/>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FDEE8" id="Straight Arrow Connector 177" o:spid="_x0000_s1026" type="#_x0000_t32" style="position:absolute;margin-left:162.75pt;margin-top:8.6pt;width:93pt;height:3.6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54880" behindDoc="0" locked="0" layoutInCell="1" allowOverlap="1" wp14:anchorId="2EA8C386" wp14:editId="1B61C020">
                <wp:simplePos x="0" y="0"/>
                <wp:positionH relativeFrom="column">
                  <wp:posOffset>3850006</wp:posOffset>
                </wp:positionH>
                <wp:positionV relativeFrom="paragraph">
                  <wp:posOffset>116205</wp:posOffset>
                </wp:positionV>
                <wp:extent cx="45719" cy="276225"/>
                <wp:effectExtent l="76200" t="0" r="69215" b="66675"/>
                <wp:wrapNone/>
                <wp:docPr id="178" name="Straight Arrow Connector 178"/>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EB372" id="Straight Arrow Connector 178" o:spid="_x0000_s1026" type="#_x0000_t32" style="position:absolute;margin-left:303.15pt;margin-top:9.15pt;width:3.6pt;height:21.75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" strokecolor="black [3200]" strokeweight="1pt">
                <v:stroke endarrow="open" endcap="round"/>
              </v:shape>
            </w:pict>
          </mc:Fallback>
        </mc:AlternateContent>
      </w:r>
      <w:r>
        <w:rPr>
          <w:noProof/>
          <w:lang w:eastAsia="en-US"/>
        </w:rPr>
        <mc:AlternateContent>
          <mc:Choice Requires="wps">
            <w:drawing>
              <wp:anchor distT="0" distB="0" distL="114300" distR="114300" simplePos="0" relativeHeight="252173312" behindDoc="0" locked="0" layoutInCell="1" allowOverlap="1" wp14:anchorId="10145A4E" wp14:editId="77D90B2B">
                <wp:simplePos x="0" y="0"/>
                <wp:positionH relativeFrom="column">
                  <wp:posOffset>1818640</wp:posOffset>
                </wp:positionH>
                <wp:positionV relativeFrom="paragraph">
                  <wp:posOffset>13970</wp:posOffset>
                </wp:positionV>
                <wp:extent cx="561975" cy="342900"/>
                <wp:effectExtent l="0" t="0" r="0" b="0"/>
                <wp:wrapNone/>
                <wp:docPr id="179" name="Text Box 179"/>
                <wp:cNvGraphicFramePr/>
                <a:graphic xmlns:a="http://schemas.openxmlformats.org/drawingml/2006/main">
                  <a:graphicData uri="http://schemas.microsoft.com/office/word/2010/wordprocessingShape">
                    <wps:wsp>
                      <wps:cNvSpPr txBox="1"/>
                      <wps:spPr>
                        <a:xfrm flipH="1">
                          <a:off x="0" y="0"/>
                          <a:ext cx="561975" cy="342900"/>
                        </a:xfrm>
                        <a:prstGeom prst="rect">
                          <a:avLst/>
                        </a:prstGeom>
                        <a:noFill/>
                        <a:ln>
                          <a:noFill/>
                        </a:ln>
                        <a:effectLst/>
                      </wps:spPr>
                      <wps:txbx>
                        <w:txbxContent>
                          <w:p w:rsidR="00FD2E7F" w:rsidRPr="00A6382C" w:rsidRDefault="00FD2E7F" w:rsidP="00FA10A0">
                            <w:pPr>
                              <w:rPr>
                                <w:lang w:bidi="bn-BD"/>
                              </w:rPr>
                            </w:pPr>
                            <w:r>
                              <w:rPr>
                                <w:rFonts w:hint="cs"/>
                                <w:cs/>
                                <w:lang w:bidi="bn-B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5A4E" id="Text Box 179" o:spid="_x0000_s1157" type="#_x0000_t202" style="position:absolute;margin-left:143.2pt;margin-top:1.1pt;width:44.25pt;height:27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" filled="f" stroked="f">
                <v:textbox>
                  <w:txbxContent>
                    <w:p w:rsidR="00FD2E7F" w:rsidRPr="00A6382C" w:rsidRDefault="00FD2E7F" w:rsidP="00FA10A0">
                      <w:pPr>
                        <w:rPr>
                          <w:lang w:bidi="bn-BD"/>
                        </w:rPr>
                      </w:pPr>
                      <w:r>
                        <w:rPr>
                          <w:rFonts w:hint="cs"/>
                          <w:cs/>
                          <w:lang w:bidi="bn-BD"/>
                        </w:rPr>
                        <w:t>no</w:t>
                      </w:r>
                    </w:p>
                  </w:txbxContent>
                </v:textbox>
              </v:shape>
            </w:pict>
          </mc:Fallback>
        </mc:AlternateContent>
      </w:r>
      <w:r>
        <w:rPr>
          <w:rFonts w:hint="cs"/>
          <w:noProof/>
          <w:lang w:eastAsia="en-US"/>
        </w:rPr>
        <mc:AlternateContent>
          <mc:Choice Requires="wps">
            <w:drawing>
              <wp:anchor distT="0" distB="0" distL="114300" distR="114300" simplePos="0" relativeHeight="252149760" behindDoc="0" locked="0" layoutInCell="1" allowOverlap="1" wp14:anchorId="5C8E7099" wp14:editId="5F8280B6">
                <wp:simplePos x="0" y="0"/>
                <wp:positionH relativeFrom="column">
                  <wp:posOffset>1754506</wp:posOffset>
                </wp:positionH>
                <wp:positionV relativeFrom="paragraph">
                  <wp:posOffset>11430</wp:posOffset>
                </wp:positionV>
                <wp:extent cx="45719" cy="381000"/>
                <wp:effectExtent l="57150" t="0" r="88265" b="57150"/>
                <wp:wrapNone/>
                <wp:docPr id="180" name="Straight Arrow Connector 180"/>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3E190" id="Straight Arrow Connector 180" o:spid="_x0000_s1026" type="#_x0000_t32" style="position:absolute;margin-left:138.15pt;margin-top:.9pt;width:3.6pt;height:30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25184" behindDoc="0" locked="0" layoutInCell="1" allowOverlap="1" wp14:anchorId="2C90ABDF" wp14:editId="451E571D">
                <wp:simplePos x="0" y="0"/>
                <wp:positionH relativeFrom="column">
                  <wp:posOffset>5286375</wp:posOffset>
                </wp:positionH>
                <wp:positionV relativeFrom="paragraph">
                  <wp:posOffset>41275</wp:posOffset>
                </wp:positionV>
                <wp:extent cx="600075" cy="723900"/>
                <wp:effectExtent l="0" t="0" r="28575" b="19050"/>
                <wp:wrapNone/>
                <wp:docPr id="181" name="Rounded Rectangle 181"/>
                <wp:cNvGraphicFramePr/>
                <a:graphic xmlns:a="http://schemas.openxmlformats.org/drawingml/2006/main">
                  <a:graphicData uri="http://schemas.microsoft.com/office/word/2010/wordprocessingShape">
                    <wps:wsp>
                      <wps:cNvSpPr/>
                      <wps:spPr>
                        <a:xfrm>
                          <a:off x="0" y="0"/>
                          <a:ext cx="600075"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619E5" w:rsidRDefault="00FD2E7F" w:rsidP="00FA10A0">
                            <w:pPr>
                              <w:jc w:val="center"/>
                              <w:rPr>
                                <w:sz w:val="16"/>
                                <w:szCs w:val="16"/>
                                <w:lang w:bidi="bn-BD"/>
                              </w:rPr>
                            </w:pPr>
                            <w:r w:rsidRPr="006619E5">
                              <w:rPr>
                                <w:rFonts w:hint="cs"/>
                                <w:sz w:val="16"/>
                                <w:szCs w:val="16"/>
                                <w:cs/>
                                <w:lang w:bidi="bn-BD"/>
                              </w:rPr>
                              <w:t>deliver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0ABDF" id="Rounded Rectangle 181" o:spid="_x0000_s1158" style="position:absolute;margin-left:416.25pt;margin-top:3.25pt;width:47.25pt;height:57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" fillcolor="white [3201]" strokecolor="black [3200]" strokeweight="1.5pt">
                <v:stroke endcap="round"/>
                <v:textbox>
                  <w:txbxContent>
                    <w:p w:rsidR="00FD2E7F" w:rsidRPr="006619E5" w:rsidRDefault="00FD2E7F" w:rsidP="00FA10A0">
                      <w:pPr>
                        <w:jc w:val="center"/>
                        <w:rPr>
                          <w:sz w:val="16"/>
                          <w:szCs w:val="16"/>
                          <w:lang w:bidi="bn-BD"/>
                        </w:rPr>
                      </w:pPr>
                      <w:r w:rsidRPr="006619E5">
                        <w:rPr>
                          <w:rFonts w:hint="cs"/>
                          <w:sz w:val="16"/>
                          <w:szCs w:val="16"/>
                          <w:cs/>
                          <w:lang w:bidi="bn-BD"/>
                        </w:rPr>
                        <w:t>deliver plot</w:t>
                      </w:r>
                    </w:p>
                  </w:txbxContent>
                </v:textbox>
              </v:roundrect>
            </w:pict>
          </mc:Fallback>
        </mc:AlternateContent>
      </w:r>
      <w:r>
        <w:rPr>
          <w:noProof/>
          <w:sz w:val="24"/>
          <w:lang w:eastAsia="en-US"/>
        </w:rPr>
        <mc:AlternateContent>
          <mc:Choice Requires="wps">
            <w:drawing>
              <wp:anchor distT="0" distB="0" distL="114300" distR="114300" simplePos="0" relativeHeight="252127232" behindDoc="0" locked="0" layoutInCell="1" allowOverlap="1" wp14:anchorId="3800C9DA" wp14:editId="114C93A1">
                <wp:simplePos x="0" y="0"/>
                <wp:positionH relativeFrom="column">
                  <wp:posOffset>1619250</wp:posOffset>
                </wp:positionH>
                <wp:positionV relativeFrom="paragraph">
                  <wp:posOffset>307975</wp:posOffset>
                </wp:positionV>
                <wp:extent cx="1400175" cy="552450"/>
                <wp:effectExtent l="0" t="0" r="28575" b="19050"/>
                <wp:wrapNone/>
                <wp:docPr id="182" name="Rounded Rectangle 182"/>
                <wp:cNvGraphicFramePr/>
                <a:graphic xmlns:a="http://schemas.openxmlformats.org/drawingml/2006/main">
                  <a:graphicData uri="http://schemas.microsoft.com/office/word/2010/wordprocessingShape">
                    <wps:wsp>
                      <wps:cNvSpPr/>
                      <wps:spPr>
                        <a:xfrm>
                          <a:off x="0" y="0"/>
                          <a:ext cx="1400175" cy="55245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045D5D" w:rsidRDefault="00FD2E7F" w:rsidP="00FA10A0">
                            <w:pPr>
                              <w:jc w:val="center"/>
                              <w:rPr>
                                <w:sz w:val="16"/>
                                <w:szCs w:val="16"/>
                                <w:lang w:bidi="bn-BD"/>
                              </w:rPr>
                            </w:pPr>
                            <w:r w:rsidRPr="00045D5D">
                              <w:rPr>
                                <w:rFonts w:hint="cs"/>
                                <w:sz w:val="16"/>
                                <w:szCs w:val="16"/>
                                <w:cs/>
                                <w:lang w:bidi="bn-BD"/>
                              </w:rPr>
                              <w:t>inform customer about the 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0C9DA" id="Rounded Rectangle 182" o:spid="_x0000_s1159" style="position:absolute;margin-left:127.5pt;margin-top:24.25pt;width:110.25pt;height:43.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" fillcolor="white [3201]" strokecolor="black [3200]" strokeweight="1.5pt">
                <v:stroke endcap="round"/>
                <v:textbox>
                  <w:txbxContent>
                    <w:p w:rsidR="00FD2E7F" w:rsidRPr="00045D5D" w:rsidRDefault="00FD2E7F" w:rsidP="00FA10A0">
                      <w:pPr>
                        <w:jc w:val="center"/>
                        <w:rPr>
                          <w:sz w:val="16"/>
                          <w:szCs w:val="16"/>
                          <w:lang w:bidi="bn-BD"/>
                        </w:rPr>
                      </w:pPr>
                      <w:r w:rsidRPr="00045D5D">
                        <w:rPr>
                          <w:rFonts w:hint="cs"/>
                          <w:sz w:val="16"/>
                          <w:szCs w:val="16"/>
                          <w:cs/>
                          <w:lang w:bidi="bn-BD"/>
                        </w:rPr>
                        <w:t>inform customer about the due</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53856" behindDoc="0" locked="0" layoutInCell="1" allowOverlap="1" wp14:anchorId="41C83C63" wp14:editId="39C184F2">
                <wp:simplePos x="0" y="0"/>
                <wp:positionH relativeFrom="column">
                  <wp:posOffset>5857875</wp:posOffset>
                </wp:positionH>
                <wp:positionV relativeFrom="paragraph">
                  <wp:posOffset>185420</wp:posOffset>
                </wp:positionV>
                <wp:extent cx="238125" cy="797560"/>
                <wp:effectExtent l="0" t="0" r="66675" b="59690"/>
                <wp:wrapNone/>
                <wp:docPr id="183" name="Straight Arrow Connector 183"/>
                <wp:cNvGraphicFramePr/>
                <a:graphic xmlns:a="http://schemas.openxmlformats.org/drawingml/2006/main">
                  <a:graphicData uri="http://schemas.microsoft.com/office/word/2010/wordprocessingShape">
                    <wps:wsp>
                      <wps:cNvCnPr/>
                      <wps:spPr>
                        <a:xfrm>
                          <a:off x="0" y="0"/>
                          <a:ext cx="238125" cy="797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FC84F" id="Straight Arrow Connector 183" o:spid="_x0000_s1026" type="#_x0000_t32" style="position:absolute;margin-left:461.25pt;margin-top:14.6pt;width:18.75pt;height:62.8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7952" behindDoc="0" locked="0" layoutInCell="1" allowOverlap="1" wp14:anchorId="50160FBB" wp14:editId="79664E46">
                <wp:simplePos x="0" y="0"/>
                <wp:positionH relativeFrom="column">
                  <wp:posOffset>3886200</wp:posOffset>
                </wp:positionH>
                <wp:positionV relativeFrom="paragraph">
                  <wp:posOffset>182880</wp:posOffset>
                </wp:positionV>
                <wp:extent cx="9525" cy="581025"/>
                <wp:effectExtent l="0" t="0" r="28575" b="28575"/>
                <wp:wrapNone/>
                <wp:docPr id="184" name="Straight Connector 184"/>
                <wp:cNvGraphicFramePr/>
                <a:graphic xmlns:a="http://schemas.openxmlformats.org/drawingml/2006/main">
                  <a:graphicData uri="http://schemas.microsoft.com/office/word/2010/wordprocessingShape">
                    <wps:wsp>
                      <wps:cNvCnPr/>
                      <wps:spPr>
                        <a:xfrm flipH="1">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7D12" id="Straight Connector 184" o:spid="_x0000_s1026" style="position:absolute;flip:x;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4.4pt" to="306.7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" strokecolor="black [3200]" strokeweight="1pt">
                <v:stroke endcap="round"/>
              </v:line>
            </w:pict>
          </mc:Fallback>
        </mc:AlternateContent>
      </w:r>
      <w:r>
        <w:rPr>
          <w:noProof/>
          <w:sz w:val="24"/>
          <w:lang w:eastAsia="en-US"/>
        </w:rPr>
        <mc:AlternateContent>
          <mc:Choice Requires="wps">
            <w:drawing>
              <wp:anchor distT="0" distB="0" distL="114300" distR="114300" simplePos="0" relativeHeight="252152832" behindDoc="0" locked="0" layoutInCell="1" allowOverlap="1" wp14:anchorId="64D5CF5C" wp14:editId="7980E70B">
                <wp:simplePos x="0" y="0"/>
                <wp:positionH relativeFrom="column">
                  <wp:posOffset>4257674</wp:posOffset>
                </wp:positionH>
                <wp:positionV relativeFrom="paragraph">
                  <wp:posOffset>182245</wp:posOffset>
                </wp:positionV>
                <wp:extent cx="1007745" cy="0"/>
                <wp:effectExtent l="0" t="76200" r="20955" b="114300"/>
                <wp:wrapNone/>
                <wp:docPr id="185" name="Straight Arrow Connector 185"/>
                <wp:cNvGraphicFramePr/>
                <a:graphic xmlns:a="http://schemas.openxmlformats.org/drawingml/2006/main">
                  <a:graphicData uri="http://schemas.microsoft.com/office/word/2010/wordprocessingShape">
                    <wps:wsp>
                      <wps:cNvCnPr/>
                      <wps:spPr>
                        <a:xfrm>
                          <a:off x="0" y="0"/>
                          <a:ext cx="10077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743F17" id="Straight Arrow Connector 185" o:spid="_x0000_s1026" type="#_x0000_t32" style="position:absolute;margin-left:335.25pt;margin-top:14.35pt;width:79.35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0784" behindDoc="0" locked="0" layoutInCell="1" allowOverlap="1" wp14:anchorId="612C7D0A" wp14:editId="02C5E624">
                <wp:simplePos x="0" y="0"/>
                <wp:positionH relativeFrom="column">
                  <wp:posOffset>3505200</wp:posOffset>
                </wp:positionH>
                <wp:positionV relativeFrom="paragraph">
                  <wp:posOffset>139700</wp:posOffset>
                </wp:positionV>
                <wp:extent cx="704850" cy="45085"/>
                <wp:effectExtent l="0" t="0" r="19050" b="12065"/>
                <wp:wrapNone/>
                <wp:docPr id="186" name="Rectangle 186"/>
                <wp:cNvGraphicFramePr/>
                <a:graphic xmlns:a="http://schemas.openxmlformats.org/drawingml/2006/main">
                  <a:graphicData uri="http://schemas.microsoft.com/office/word/2010/wordprocessingShape">
                    <wps:wsp>
                      <wps:cNvSpPr/>
                      <wps:spPr>
                        <a:xfrm flipV="1">
                          <a:off x="0" y="0"/>
                          <a:ext cx="704850"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160C4" id="Rectangle 186" o:spid="_x0000_s1026" style="position:absolute;margin-left:276pt;margin-top:11pt;width:55.5pt;height:3.55pt;flip:y;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" fillcolor="black [3200]" strokecolor="black [1600]" strokeweight="1.5pt">
                <v:stroke endcap="round"/>
              </v:rect>
            </w:pict>
          </mc:Fallback>
        </mc:AlternateContent>
      </w:r>
    </w:p>
    <w:p w:rsidR="00FA10A0" w:rsidRDefault="00FA10A0" w:rsidP="00FA10A0">
      <w:pPr>
        <w:rPr>
          <w:lang w:bidi="bn-BD"/>
        </w:rPr>
      </w:pPr>
    </w:p>
    <w:p w:rsidR="00FA10A0" w:rsidRDefault="00FA10A0" w:rsidP="00FA10A0">
      <w:pPr>
        <w:rPr>
          <w:lang w:bidi="bn-BD"/>
        </w:rPr>
      </w:pPr>
      <w:r>
        <w:rPr>
          <w:noProof/>
          <w:sz w:val="24"/>
          <w:lang w:eastAsia="en-US"/>
        </w:rPr>
        <mc:AlternateContent>
          <mc:Choice Requires="wps">
            <w:drawing>
              <wp:anchor distT="0" distB="0" distL="114300" distR="114300" simplePos="0" relativeHeight="252155904" behindDoc="0" locked="0" layoutInCell="1" allowOverlap="1" wp14:anchorId="7D1AB011" wp14:editId="03E176D7">
                <wp:simplePos x="0" y="0"/>
                <wp:positionH relativeFrom="column">
                  <wp:posOffset>2240281</wp:posOffset>
                </wp:positionH>
                <wp:positionV relativeFrom="paragraph">
                  <wp:posOffset>2565</wp:posOffset>
                </wp:positionV>
                <wp:extent cx="45719" cy="245060"/>
                <wp:effectExtent l="76200" t="0" r="69215" b="60325"/>
                <wp:wrapNone/>
                <wp:docPr id="187" name="Straight Arrow Connector 187"/>
                <wp:cNvGraphicFramePr/>
                <a:graphic xmlns:a="http://schemas.openxmlformats.org/drawingml/2006/main">
                  <a:graphicData uri="http://schemas.microsoft.com/office/word/2010/wordprocessingShape">
                    <wps:wsp>
                      <wps:cNvCnPr/>
                      <wps:spPr>
                        <a:xfrm flipH="1">
                          <a:off x="0" y="0"/>
                          <a:ext cx="45719" cy="245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AD4C5" id="Straight Arrow Connector 187" o:spid="_x0000_s1026" type="#_x0000_t32" style="position:absolute;margin-left:176.4pt;margin-top:.2pt;width:3.6pt;height:19.3pt;flip:x;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28256" behindDoc="0" locked="0" layoutInCell="1" allowOverlap="1" wp14:anchorId="7B98C77B" wp14:editId="2F29AE6C">
                <wp:simplePos x="0" y="0"/>
                <wp:positionH relativeFrom="column">
                  <wp:posOffset>-161925</wp:posOffset>
                </wp:positionH>
                <wp:positionV relativeFrom="paragraph">
                  <wp:posOffset>90805</wp:posOffset>
                </wp:positionV>
                <wp:extent cx="1238250" cy="523875"/>
                <wp:effectExtent l="0" t="0" r="19050" b="28575"/>
                <wp:wrapNone/>
                <wp:docPr id="188" name="Rounded Rectangle 188"/>
                <wp:cNvGraphicFramePr/>
                <a:graphic xmlns:a="http://schemas.openxmlformats.org/drawingml/2006/main">
                  <a:graphicData uri="http://schemas.microsoft.com/office/word/2010/wordprocessingShape">
                    <wps:wsp>
                      <wps:cNvSpPr/>
                      <wps:spPr>
                        <a:xfrm>
                          <a:off x="0" y="0"/>
                          <a:ext cx="12382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045D5D" w:rsidRDefault="00FD2E7F" w:rsidP="00FA10A0">
                            <w:pPr>
                              <w:jc w:val="center"/>
                              <w:rPr>
                                <w:sz w:val="16"/>
                                <w:szCs w:val="16"/>
                                <w:lang w:bidi="bn-BD"/>
                              </w:rPr>
                            </w:pPr>
                            <w:r w:rsidRPr="00045D5D">
                              <w:rPr>
                                <w:rFonts w:hint="cs"/>
                                <w:sz w:val="16"/>
                                <w:szCs w:val="16"/>
                                <w:cs/>
                                <w:lang w:bidi="bn-BD"/>
                              </w:rPr>
                              <w:t>collect record about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8C77B" id="Rounded Rectangle 188" o:spid="_x0000_s1160" style="position:absolute;margin-left:-12.75pt;margin-top:7.15pt;width:97.5pt;height:41.2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" fillcolor="white [3201]" strokecolor="black [3200]" strokeweight="1.5pt">
                <v:stroke endcap="round"/>
                <v:textbox>
                  <w:txbxContent>
                    <w:p w:rsidR="00FD2E7F" w:rsidRPr="00045D5D" w:rsidRDefault="00FD2E7F" w:rsidP="00FA10A0">
                      <w:pPr>
                        <w:jc w:val="center"/>
                        <w:rPr>
                          <w:sz w:val="16"/>
                          <w:szCs w:val="16"/>
                          <w:lang w:bidi="bn-BD"/>
                        </w:rPr>
                      </w:pPr>
                      <w:r w:rsidRPr="00045D5D">
                        <w:rPr>
                          <w:rFonts w:hint="cs"/>
                          <w:sz w:val="16"/>
                          <w:szCs w:val="16"/>
                          <w:cs/>
                          <w:lang w:bidi="bn-BD"/>
                        </w:rPr>
                        <w:t>collect record about plot</w:t>
                      </w:r>
                    </w:p>
                  </w:txbxContent>
                </v:textbox>
              </v:roundrect>
            </w:pict>
          </mc:Fallback>
        </mc:AlternateContent>
      </w:r>
      <w:r>
        <w:rPr>
          <w:noProof/>
          <w:sz w:val="24"/>
          <w:lang w:eastAsia="en-US"/>
        </w:rPr>
        <mc:AlternateContent>
          <mc:Choice Requires="wps">
            <w:drawing>
              <wp:anchor distT="0" distB="0" distL="114300" distR="114300" simplePos="0" relativeHeight="252158976" behindDoc="0" locked="0" layoutInCell="1" allowOverlap="1" wp14:anchorId="6D153F12" wp14:editId="63218D93">
                <wp:simplePos x="0" y="0"/>
                <wp:positionH relativeFrom="column">
                  <wp:posOffset>2695575</wp:posOffset>
                </wp:positionH>
                <wp:positionV relativeFrom="paragraph">
                  <wp:posOffset>309880</wp:posOffset>
                </wp:positionV>
                <wp:extent cx="1200150" cy="0"/>
                <wp:effectExtent l="38100" t="76200" r="0" b="114300"/>
                <wp:wrapNone/>
                <wp:docPr id="189" name="Straight Arrow Connector 189"/>
                <wp:cNvGraphicFramePr/>
                <a:graphic xmlns:a="http://schemas.openxmlformats.org/drawingml/2006/main">
                  <a:graphicData uri="http://schemas.microsoft.com/office/word/2010/wordprocessingShape">
                    <wps:wsp>
                      <wps:cNvCnPr/>
                      <wps:spPr>
                        <a:xfrm flipH="1">
                          <a:off x="0" y="0"/>
                          <a:ext cx="1200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E69BC" id="Straight Arrow Connector 189" o:spid="_x0000_s1026" type="#_x0000_t32" style="position:absolute;margin-left:212.25pt;margin-top:24.4pt;width:94.5pt;height:0;flip:x;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6928" behindDoc="0" locked="0" layoutInCell="1" allowOverlap="1" wp14:anchorId="194119F2" wp14:editId="718D0EB6">
                <wp:simplePos x="0" y="0"/>
                <wp:positionH relativeFrom="column">
                  <wp:posOffset>1076325</wp:posOffset>
                </wp:positionH>
                <wp:positionV relativeFrom="paragraph">
                  <wp:posOffset>307340</wp:posOffset>
                </wp:positionV>
                <wp:extent cx="838200" cy="0"/>
                <wp:effectExtent l="38100" t="76200" r="0" b="114300"/>
                <wp:wrapNone/>
                <wp:docPr id="190" name="Straight Arrow Connector 190"/>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F2A58" id="Straight Arrow Connector 190" o:spid="_x0000_s1026" type="#_x0000_t32" style="position:absolute;margin-left:84.75pt;margin-top:24.2pt;width:66pt;height:0;flip:x;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51808" behindDoc="0" locked="0" layoutInCell="1" allowOverlap="1" wp14:anchorId="4B7A45FE" wp14:editId="2CDBEE14">
                <wp:simplePos x="0" y="0"/>
                <wp:positionH relativeFrom="column">
                  <wp:posOffset>1914525</wp:posOffset>
                </wp:positionH>
                <wp:positionV relativeFrom="paragraph">
                  <wp:posOffset>264795</wp:posOffset>
                </wp:positionV>
                <wp:extent cx="704850" cy="45085"/>
                <wp:effectExtent l="0" t="0" r="19050" b="12065"/>
                <wp:wrapNone/>
                <wp:docPr id="191" name="Rectangle 191"/>
                <wp:cNvGraphicFramePr/>
                <a:graphic xmlns:a="http://schemas.openxmlformats.org/drawingml/2006/main">
                  <a:graphicData uri="http://schemas.microsoft.com/office/word/2010/wordprocessingShape">
                    <wps:wsp>
                      <wps:cNvSpPr/>
                      <wps:spPr>
                        <a:xfrm flipV="1">
                          <a:off x="0" y="0"/>
                          <a:ext cx="704850"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2A459" id="Rectangle 191" o:spid="_x0000_s1026" style="position:absolute;margin-left:150.75pt;margin-top:20.85pt;width:55.5pt;height:3.55pt;flip:y;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" fillcolor="black [3200]" strokecolor="black [1600]" strokeweight="1.5pt">
                <v:stroke endcap="round"/>
              </v: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29280" behindDoc="0" locked="0" layoutInCell="1" allowOverlap="1" wp14:anchorId="0C492FB7" wp14:editId="6EB826AA">
                <wp:simplePos x="0" y="0"/>
                <wp:positionH relativeFrom="column">
                  <wp:posOffset>1725930</wp:posOffset>
                </wp:positionH>
                <wp:positionV relativeFrom="paragraph">
                  <wp:posOffset>164465</wp:posOffset>
                </wp:positionV>
                <wp:extent cx="1238250" cy="409575"/>
                <wp:effectExtent l="0" t="0" r="19050" b="28575"/>
                <wp:wrapNone/>
                <wp:docPr id="228" name="Rounded Rectangle 228"/>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045D5D" w:rsidRDefault="00FD2E7F" w:rsidP="00FA10A0">
                            <w:pPr>
                              <w:jc w:val="center"/>
                              <w:rPr>
                                <w:sz w:val="18"/>
                                <w:szCs w:val="18"/>
                                <w:lang w:bidi="bn-BD"/>
                              </w:rPr>
                            </w:pPr>
                            <w:r w:rsidRPr="00045D5D">
                              <w:rPr>
                                <w:rFonts w:hint="cs"/>
                                <w:sz w:val="18"/>
                                <w:szCs w:val="18"/>
                                <w:cs/>
                                <w:lang w:bidi="bn-BD"/>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492FB7" id="Rounded Rectangle 228" o:spid="_x0000_s1161" style="position:absolute;margin-left:135.9pt;margin-top:12.95pt;width:97.5pt;height:32.25pt;z-index:25212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" fillcolor="white [3201]" strokecolor="black [3200]" strokeweight="1.5pt">
                <v:stroke endcap="round"/>
                <v:textbox>
                  <w:txbxContent>
                    <w:p w:rsidR="00FD2E7F" w:rsidRPr="00045D5D" w:rsidRDefault="00FD2E7F" w:rsidP="00FA10A0">
                      <w:pPr>
                        <w:jc w:val="center"/>
                        <w:rPr>
                          <w:sz w:val="18"/>
                          <w:szCs w:val="18"/>
                          <w:lang w:bidi="bn-BD"/>
                        </w:rPr>
                      </w:pPr>
                      <w:r w:rsidRPr="00045D5D">
                        <w:rPr>
                          <w:rFonts w:hint="cs"/>
                          <w:sz w:val="18"/>
                          <w:szCs w:val="18"/>
                          <w:cs/>
                          <w:lang w:bidi="bn-BD"/>
                        </w:rPr>
                        <w:t>update database</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26208" behindDoc="0" locked="0" layoutInCell="1" allowOverlap="1" wp14:anchorId="1DF3B4AD" wp14:editId="29670E11">
                <wp:simplePos x="0" y="0"/>
                <wp:positionH relativeFrom="column">
                  <wp:posOffset>5934075</wp:posOffset>
                </wp:positionH>
                <wp:positionV relativeFrom="paragraph">
                  <wp:posOffset>11430</wp:posOffset>
                </wp:positionV>
                <wp:extent cx="666750" cy="723900"/>
                <wp:effectExtent l="0" t="0" r="19050" b="19050"/>
                <wp:wrapNone/>
                <wp:docPr id="247" name="Rounded Rectangle 247"/>
                <wp:cNvGraphicFramePr/>
                <a:graphic xmlns:a="http://schemas.openxmlformats.org/drawingml/2006/main">
                  <a:graphicData uri="http://schemas.microsoft.com/office/word/2010/wordprocessingShape">
                    <wps:wsp>
                      <wps:cNvSpPr/>
                      <wps:spPr>
                        <a:xfrm>
                          <a:off x="0" y="0"/>
                          <a:ext cx="666750"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619E5" w:rsidRDefault="00FD2E7F" w:rsidP="00FA10A0">
                            <w:pPr>
                              <w:jc w:val="center"/>
                              <w:rPr>
                                <w:sz w:val="16"/>
                                <w:szCs w:val="16"/>
                                <w:lang w:bidi="bn-BD"/>
                              </w:rPr>
                            </w:pPr>
                            <w:r w:rsidRPr="006619E5">
                              <w:rPr>
                                <w:rFonts w:hint="cs"/>
                                <w:sz w:val="16"/>
                                <w:szCs w:val="16"/>
                                <w:cs/>
                                <w:lang w:bidi="bn-BD"/>
                              </w:rPr>
                              <w:t>receive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3B4AD" id="Rounded Rectangle 247" o:spid="_x0000_s1162" style="position:absolute;margin-left:467.25pt;margin-top:.9pt;width:52.5pt;height:57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" fillcolor="white [3201]" strokecolor="black [3200]" strokeweight="1.5pt">
                <v:stroke endcap="round"/>
                <v:textbox>
                  <w:txbxContent>
                    <w:p w:rsidR="00FD2E7F" w:rsidRPr="006619E5" w:rsidRDefault="00FD2E7F" w:rsidP="00FA10A0">
                      <w:pPr>
                        <w:jc w:val="center"/>
                        <w:rPr>
                          <w:sz w:val="16"/>
                          <w:szCs w:val="16"/>
                          <w:lang w:bidi="bn-BD"/>
                        </w:rPr>
                      </w:pPr>
                      <w:r w:rsidRPr="006619E5">
                        <w:rPr>
                          <w:rFonts w:hint="cs"/>
                          <w:sz w:val="16"/>
                          <w:szCs w:val="16"/>
                          <w:cs/>
                          <w:lang w:bidi="bn-BD"/>
                        </w:rPr>
                        <w:t>receive plot</w:t>
                      </w:r>
                    </w:p>
                  </w:txbxContent>
                </v:textbox>
              </v:roundrect>
            </w:pict>
          </mc:Fallback>
        </mc:AlternateContent>
      </w:r>
      <w:r>
        <w:rPr>
          <w:noProof/>
          <w:sz w:val="24"/>
          <w:lang w:eastAsia="en-US"/>
        </w:rPr>
        <mc:AlternateContent>
          <mc:Choice Requires="wps">
            <w:drawing>
              <wp:anchor distT="0" distB="0" distL="114300" distR="114300" simplePos="0" relativeHeight="252161024" behindDoc="0" locked="0" layoutInCell="1" allowOverlap="1" wp14:anchorId="5BD9A923" wp14:editId="483A86B2">
                <wp:simplePos x="0" y="0"/>
                <wp:positionH relativeFrom="column">
                  <wp:posOffset>514349</wp:posOffset>
                </wp:positionH>
                <wp:positionV relativeFrom="paragraph">
                  <wp:posOffset>48260</wp:posOffset>
                </wp:positionV>
                <wp:extent cx="9525" cy="142875"/>
                <wp:effectExtent l="0" t="0" r="28575" b="28575"/>
                <wp:wrapNone/>
                <wp:docPr id="234" name="Straight Connector 234"/>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991B5" id="Straight Connector 234" o:spid="_x0000_s1026" style="position:absolute;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8pt" to="41.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" strokecolor="black [3200]" strokeweight="1pt">
                <v:stroke endcap="round"/>
              </v:line>
            </w:pict>
          </mc:Fallback>
        </mc:AlternateContent>
      </w:r>
      <w:r>
        <w:rPr>
          <w:rFonts w:hint="cs"/>
          <w:noProof/>
          <w:lang w:eastAsia="en-US"/>
        </w:rPr>
        <mc:AlternateContent>
          <mc:Choice Requires="wps">
            <w:drawing>
              <wp:anchor distT="0" distB="0" distL="114300" distR="114300" simplePos="0" relativeHeight="252160000" behindDoc="0" locked="0" layoutInCell="1" allowOverlap="1" wp14:anchorId="1FEAD193" wp14:editId="0E76A795">
                <wp:simplePos x="0" y="0"/>
                <wp:positionH relativeFrom="column">
                  <wp:posOffset>514349</wp:posOffset>
                </wp:positionH>
                <wp:positionV relativeFrom="paragraph">
                  <wp:posOffset>178435</wp:posOffset>
                </wp:positionV>
                <wp:extent cx="1133475" cy="9525"/>
                <wp:effectExtent l="0" t="76200" r="9525" b="104775"/>
                <wp:wrapNone/>
                <wp:docPr id="277" name="Straight Arrow Connector 277"/>
                <wp:cNvGraphicFramePr/>
                <a:graphic xmlns:a="http://schemas.openxmlformats.org/drawingml/2006/main">
                  <a:graphicData uri="http://schemas.microsoft.com/office/word/2010/wordprocessingShape">
                    <wps:wsp>
                      <wps:cNvCnPr/>
                      <wps:spPr>
                        <a:xfrm flipV="1">
                          <a:off x="0" y="0"/>
                          <a:ext cx="11334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94FA4" id="Straight Arrow Connector 277" o:spid="_x0000_s1026" type="#_x0000_t32" style="position:absolute;margin-left:40.5pt;margin-top:14.05pt;width:89.25pt;height:.75pt;flip:y;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" strokecolor="black [3200]" strokeweight="1pt">
                <v:stroke endarrow="open" endcap="round"/>
              </v:shape>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63072" behindDoc="0" locked="0" layoutInCell="1" allowOverlap="1" wp14:anchorId="7907B4ED" wp14:editId="37B4D1F9">
                <wp:simplePos x="0" y="0"/>
                <wp:positionH relativeFrom="column">
                  <wp:posOffset>2244257</wp:posOffset>
                </wp:positionH>
                <wp:positionV relativeFrom="paragraph">
                  <wp:posOffset>12396</wp:posOffset>
                </wp:positionV>
                <wp:extent cx="45719" cy="222637"/>
                <wp:effectExtent l="76200" t="0" r="69215" b="63500"/>
                <wp:wrapNone/>
                <wp:docPr id="279" name="Straight Arrow Connector 279"/>
                <wp:cNvGraphicFramePr/>
                <a:graphic xmlns:a="http://schemas.openxmlformats.org/drawingml/2006/main">
                  <a:graphicData uri="http://schemas.microsoft.com/office/word/2010/wordprocessingShape">
                    <wps:wsp>
                      <wps:cNvCnPr/>
                      <wps:spPr>
                        <a:xfrm flipH="1">
                          <a:off x="0" y="0"/>
                          <a:ext cx="45719" cy="2226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4EBCE" id="Straight Arrow Connector 279" o:spid="_x0000_s1026" type="#_x0000_t32" style="position:absolute;margin-left:176.7pt;margin-top:1pt;width:3.6pt;height:17.55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65120" behindDoc="0" locked="0" layoutInCell="1" allowOverlap="1" wp14:anchorId="2EE80A43" wp14:editId="16DE66C9">
                <wp:simplePos x="0" y="0"/>
                <wp:positionH relativeFrom="column">
                  <wp:posOffset>2286000</wp:posOffset>
                </wp:positionH>
                <wp:positionV relativeFrom="paragraph">
                  <wp:posOffset>312420</wp:posOffset>
                </wp:positionV>
                <wp:extent cx="0" cy="161925"/>
                <wp:effectExtent l="95250" t="0" r="57150" b="66675"/>
                <wp:wrapNone/>
                <wp:docPr id="307" name="Straight Arrow Connector 307"/>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371434" id="Straight Arrow Connector 307" o:spid="_x0000_s1026" type="#_x0000_t32" style="position:absolute;margin-left:180pt;margin-top:24.6pt;width:0;height:12.75pt;z-index:25216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64096" behindDoc="0" locked="0" layoutInCell="1" allowOverlap="1" wp14:anchorId="6D19FA91" wp14:editId="18AE8CCE">
                <wp:simplePos x="0" y="0"/>
                <wp:positionH relativeFrom="column">
                  <wp:posOffset>1076325</wp:posOffset>
                </wp:positionH>
                <wp:positionV relativeFrom="paragraph">
                  <wp:posOffset>300355</wp:posOffset>
                </wp:positionV>
                <wp:extent cx="836295" cy="0"/>
                <wp:effectExtent l="0" t="76200" r="20955" b="114300"/>
                <wp:wrapNone/>
                <wp:docPr id="319" name="Straight Arrow Connector 319"/>
                <wp:cNvGraphicFramePr/>
                <a:graphic xmlns:a="http://schemas.openxmlformats.org/drawingml/2006/main">
                  <a:graphicData uri="http://schemas.microsoft.com/office/word/2010/wordprocessingShape">
                    <wps:wsp>
                      <wps:cNvCnPr/>
                      <wps:spPr>
                        <a:xfrm>
                          <a:off x="0" y="0"/>
                          <a:ext cx="8362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28D8D" id="Straight Arrow Connector 319" o:spid="_x0000_s1026" type="#_x0000_t32" style="position:absolute;margin-left:84.75pt;margin-top:23.65pt;width:65.85pt;height:0;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62048" behindDoc="0" locked="0" layoutInCell="1" allowOverlap="1" wp14:anchorId="7B5C85B0" wp14:editId="27819C63">
                <wp:simplePos x="0" y="0"/>
                <wp:positionH relativeFrom="column">
                  <wp:posOffset>1933575</wp:posOffset>
                </wp:positionH>
                <wp:positionV relativeFrom="paragraph">
                  <wp:posOffset>257810</wp:posOffset>
                </wp:positionV>
                <wp:extent cx="704850" cy="45085"/>
                <wp:effectExtent l="0" t="0" r="19050" b="12065"/>
                <wp:wrapNone/>
                <wp:docPr id="325" name="Rectangle 325"/>
                <wp:cNvGraphicFramePr/>
                <a:graphic xmlns:a="http://schemas.openxmlformats.org/drawingml/2006/main">
                  <a:graphicData uri="http://schemas.microsoft.com/office/word/2010/wordprocessingShape">
                    <wps:wsp>
                      <wps:cNvSpPr/>
                      <wps:spPr>
                        <a:xfrm flipV="1">
                          <a:off x="0" y="0"/>
                          <a:ext cx="704850" cy="450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34A78" id="Rectangle 325" o:spid="_x0000_s1026" style="position:absolute;margin-left:152.25pt;margin-top:20.3pt;width:55.5pt;height:3.55pt;flip:y;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" fillcolor="black [3200]" strokecolor="black [1600]" strokeweight="1.5pt">
                <v:stroke endcap="round"/>
              </v:rect>
            </w:pict>
          </mc:Fallback>
        </mc:AlternateContent>
      </w:r>
      <w:r>
        <w:rPr>
          <w:noProof/>
          <w:sz w:val="24"/>
          <w:lang w:eastAsia="en-US"/>
        </w:rPr>
        <mc:AlternateContent>
          <mc:Choice Requires="wps">
            <w:drawing>
              <wp:anchor distT="0" distB="0" distL="114300" distR="114300" simplePos="0" relativeHeight="252130304" behindDoc="0" locked="0" layoutInCell="1" allowOverlap="1" wp14:anchorId="325947B9" wp14:editId="2621622B">
                <wp:simplePos x="0" y="0"/>
                <wp:positionH relativeFrom="column">
                  <wp:posOffset>-160020</wp:posOffset>
                </wp:positionH>
                <wp:positionV relativeFrom="paragraph">
                  <wp:posOffset>61595</wp:posOffset>
                </wp:positionV>
                <wp:extent cx="1238250" cy="409575"/>
                <wp:effectExtent l="0" t="0" r="19050" b="28575"/>
                <wp:wrapNone/>
                <wp:docPr id="326" name="Rounded Rectangle 326"/>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Default="00FD2E7F" w:rsidP="00FA10A0">
                            <w:pPr>
                              <w:jc w:val="center"/>
                              <w:rPr>
                                <w:lang w:bidi="bn-BD"/>
                              </w:rPr>
                            </w:pPr>
                            <w:r>
                              <w:rPr>
                                <w:rFonts w:hint="cs"/>
                                <w:cs/>
                                <w:lang w:bidi="bn-BD"/>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5947B9" id="Rounded Rectangle 326" o:spid="_x0000_s1163" style="position:absolute;margin-left:-12.6pt;margin-top:4.85pt;width:97.5pt;height:32.25pt;z-index:25213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" fillcolor="white [3201]" strokecolor="black [3200]" strokeweight="1.5pt">
                <v:stroke endcap="round"/>
                <v:textbox>
                  <w:txbxContent>
                    <w:p w:rsidR="00FD2E7F" w:rsidRDefault="00FD2E7F" w:rsidP="00FA10A0">
                      <w:pPr>
                        <w:jc w:val="center"/>
                        <w:rPr>
                          <w:lang w:bidi="bn-BD"/>
                        </w:rPr>
                      </w:pPr>
                      <w:r>
                        <w:rPr>
                          <w:rFonts w:hint="cs"/>
                          <w:cs/>
                          <w:lang w:bidi="bn-BD"/>
                        </w:rPr>
                        <w:t>log out</w:t>
                      </w:r>
                    </w:p>
                  </w:txbxContent>
                </v:textbox>
              </v:roundrect>
            </w:pict>
          </mc:Fallback>
        </mc:AlternateContent>
      </w:r>
    </w:p>
    <w:p w:rsidR="00FA10A0" w:rsidRDefault="00FA10A0" w:rsidP="00FA10A0">
      <w:pPr>
        <w:rPr>
          <w:lang w:bidi="bn-BD"/>
        </w:rPr>
      </w:pPr>
      <w:r>
        <w:rPr>
          <w:noProof/>
          <w:sz w:val="24"/>
          <w:lang w:eastAsia="en-US"/>
        </w:rPr>
        <mc:AlternateContent>
          <mc:Choice Requires="wps">
            <w:drawing>
              <wp:anchor distT="0" distB="0" distL="114300" distR="114300" simplePos="0" relativeHeight="252167168" behindDoc="0" locked="0" layoutInCell="1" allowOverlap="1" wp14:anchorId="69BFDCEB" wp14:editId="008B0049">
                <wp:simplePos x="0" y="0"/>
                <wp:positionH relativeFrom="column">
                  <wp:posOffset>2334260</wp:posOffset>
                </wp:positionH>
                <wp:positionV relativeFrom="paragraph">
                  <wp:posOffset>1010920</wp:posOffset>
                </wp:positionV>
                <wp:extent cx="106680" cy="94615"/>
                <wp:effectExtent l="0" t="0" r="26670" b="19685"/>
                <wp:wrapNone/>
                <wp:docPr id="344" name="Oval 344"/>
                <wp:cNvGraphicFramePr/>
                <a:graphic xmlns:a="http://schemas.openxmlformats.org/drawingml/2006/main">
                  <a:graphicData uri="http://schemas.microsoft.com/office/word/2010/wordprocessingShape">
                    <wps:wsp>
                      <wps:cNvSpPr/>
                      <wps:spPr>
                        <a:xfrm>
                          <a:off x="0" y="0"/>
                          <a:ext cx="10668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3A7A8" id="Oval 344" o:spid="_x0000_s1026" style="position:absolute;margin-left:183.8pt;margin-top:79.6pt;width:8.4pt;height:7.4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" fillcolor="black [3200]" strokecolor="black [1600]" strokeweight="1.5pt">
                <v:stroke endcap="round"/>
              </v:oval>
            </w:pict>
          </mc:Fallback>
        </mc:AlternateContent>
      </w:r>
      <w:r>
        <w:rPr>
          <w:noProof/>
          <w:sz w:val="24"/>
          <w:lang w:eastAsia="en-US"/>
        </w:rPr>
        <mc:AlternateContent>
          <mc:Choice Requires="wps">
            <w:drawing>
              <wp:anchor distT="0" distB="0" distL="114300" distR="114300" simplePos="0" relativeHeight="252168192" behindDoc="0" locked="0" layoutInCell="1" allowOverlap="1" wp14:anchorId="6F96ACFC" wp14:editId="02772FCB">
                <wp:simplePos x="0" y="0"/>
                <wp:positionH relativeFrom="column">
                  <wp:posOffset>2286000</wp:posOffset>
                </wp:positionH>
                <wp:positionV relativeFrom="paragraph">
                  <wp:posOffset>913130</wp:posOffset>
                </wp:positionV>
                <wp:extent cx="173355" cy="276225"/>
                <wp:effectExtent l="0" t="0" r="17145" b="28575"/>
                <wp:wrapNone/>
                <wp:docPr id="345" name="Oval 345"/>
                <wp:cNvGraphicFramePr/>
                <a:graphic xmlns:a="http://schemas.openxmlformats.org/drawingml/2006/main">
                  <a:graphicData uri="http://schemas.microsoft.com/office/word/2010/wordprocessingShape">
                    <wps:wsp>
                      <wps:cNvSpPr/>
                      <wps:spPr>
                        <a:xfrm>
                          <a:off x="0" y="0"/>
                          <a:ext cx="173355" cy="2762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5A465" id="Oval 345" o:spid="_x0000_s1026" style="position:absolute;margin-left:180pt;margin-top:71.9pt;width:13.65pt;height:21.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" filled="f" strokecolor="black [3200]" strokeweight="1.5pt">
                <v:stroke endcap="round"/>
              </v:oval>
            </w:pict>
          </mc:Fallback>
        </mc:AlternateContent>
      </w:r>
      <w:r>
        <w:rPr>
          <w:noProof/>
          <w:sz w:val="24"/>
          <w:lang w:eastAsia="en-US"/>
        </w:rPr>
        <mc:AlternateContent>
          <mc:Choice Requires="wps">
            <w:drawing>
              <wp:anchor distT="0" distB="0" distL="114300" distR="114300" simplePos="0" relativeHeight="252166144" behindDoc="0" locked="0" layoutInCell="1" allowOverlap="1" wp14:anchorId="31714182" wp14:editId="60EAEBFF">
                <wp:simplePos x="0" y="0"/>
                <wp:positionH relativeFrom="column">
                  <wp:posOffset>2362200</wp:posOffset>
                </wp:positionH>
                <wp:positionV relativeFrom="paragraph">
                  <wp:posOffset>560705</wp:posOffset>
                </wp:positionV>
                <wp:extent cx="0" cy="295275"/>
                <wp:effectExtent l="95250" t="0" r="57150" b="66675"/>
                <wp:wrapNone/>
                <wp:docPr id="346" name="Straight Arrow Connector 34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2FE04" id="Straight Arrow Connector 346" o:spid="_x0000_s1026" type="#_x0000_t32" style="position:absolute;margin-left:186pt;margin-top:44.15pt;width:0;height:23.25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" strokecolor="black [3200]" strokeweight="1pt">
                <v:stroke endarrow="open" endcap="round"/>
              </v:shape>
            </w:pict>
          </mc:Fallback>
        </mc:AlternateContent>
      </w:r>
      <w:r>
        <w:rPr>
          <w:noProof/>
          <w:sz w:val="24"/>
          <w:lang w:eastAsia="en-US"/>
        </w:rPr>
        <mc:AlternateContent>
          <mc:Choice Requires="wps">
            <w:drawing>
              <wp:anchor distT="0" distB="0" distL="114300" distR="114300" simplePos="0" relativeHeight="252131328" behindDoc="0" locked="0" layoutInCell="1" allowOverlap="1" wp14:anchorId="2F6C8954" wp14:editId="71DD205F">
                <wp:simplePos x="0" y="0"/>
                <wp:positionH relativeFrom="column">
                  <wp:posOffset>1725930</wp:posOffset>
                </wp:positionH>
                <wp:positionV relativeFrom="paragraph">
                  <wp:posOffset>147955</wp:posOffset>
                </wp:positionV>
                <wp:extent cx="1238250" cy="409575"/>
                <wp:effectExtent l="0" t="0" r="19050" b="28575"/>
                <wp:wrapNone/>
                <wp:docPr id="361" name="Rounded Rectangle 361"/>
                <wp:cNvGraphicFramePr/>
                <a:graphic xmlns:a="http://schemas.openxmlformats.org/drawingml/2006/main">
                  <a:graphicData uri="http://schemas.microsoft.com/office/word/2010/wordprocessingShape">
                    <wps:wsp>
                      <wps:cNvSpPr/>
                      <wps:spPr>
                        <a:xfrm>
                          <a:off x="0" y="0"/>
                          <a:ext cx="1238250" cy="409575"/>
                        </a:xfrm>
                        <a:prstGeom prst="roundRect">
                          <a:avLst/>
                        </a:prstGeom>
                      </wps:spPr>
                      <wps:style>
                        <a:lnRef idx="2">
                          <a:schemeClr val="dk1"/>
                        </a:lnRef>
                        <a:fillRef idx="1">
                          <a:schemeClr val="lt1"/>
                        </a:fillRef>
                        <a:effectRef idx="0">
                          <a:schemeClr val="dk1"/>
                        </a:effectRef>
                        <a:fontRef idx="minor">
                          <a:schemeClr val="dk1"/>
                        </a:fontRef>
                      </wps:style>
                      <wps:txbx>
                        <w:txbxContent>
                          <w:p w:rsidR="00FD2E7F" w:rsidRPr="006619E5" w:rsidRDefault="00FD2E7F" w:rsidP="00FA10A0">
                            <w:pPr>
                              <w:jc w:val="center"/>
                              <w:rPr>
                                <w:sz w:val="16"/>
                                <w:szCs w:val="16"/>
                                <w:lang w:bidi="bn-BD"/>
                              </w:rPr>
                            </w:pPr>
                            <w:r w:rsidRPr="006619E5">
                              <w:rPr>
                                <w:rFonts w:hint="cs"/>
                                <w:sz w:val="16"/>
                                <w:szCs w:val="16"/>
                                <w:cs/>
                                <w:lang w:bidi="bn-BD"/>
                              </w:rPr>
                              <w:t>log out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6C8954" id="Rounded Rectangle 361" o:spid="_x0000_s1164" style="position:absolute;margin-left:135.9pt;margin-top:11.65pt;width:97.5pt;height:32.25pt;z-index:25213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" fillcolor="white [3201]" strokecolor="black [3200]" strokeweight="1.5pt">
                <v:stroke endcap="round"/>
                <v:textbox>
                  <w:txbxContent>
                    <w:p w:rsidR="00FD2E7F" w:rsidRPr="006619E5" w:rsidRDefault="00FD2E7F" w:rsidP="00FA10A0">
                      <w:pPr>
                        <w:jc w:val="center"/>
                        <w:rPr>
                          <w:sz w:val="16"/>
                          <w:szCs w:val="16"/>
                          <w:lang w:bidi="bn-BD"/>
                        </w:rPr>
                      </w:pPr>
                      <w:r w:rsidRPr="006619E5">
                        <w:rPr>
                          <w:rFonts w:hint="cs"/>
                          <w:sz w:val="16"/>
                          <w:szCs w:val="16"/>
                          <w:cs/>
                          <w:lang w:bidi="bn-BD"/>
                        </w:rPr>
                        <w:t>log out system</w:t>
                      </w:r>
                    </w:p>
                  </w:txbxContent>
                </v:textbox>
              </v:roundrect>
            </w:pict>
          </mc:Fallback>
        </mc:AlternateContent>
      </w: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FA10A0" w:rsidRDefault="00FA10A0" w:rsidP="00FA10A0">
      <w:pPr>
        <w:spacing w:after="200" w:line="276" w:lineRule="auto"/>
        <w:ind w:left="360"/>
        <w:rPr>
          <w:b/>
          <w:bCs/>
          <w:sz w:val="28"/>
          <w:szCs w:val="28"/>
        </w:rPr>
      </w:pPr>
    </w:p>
    <w:p w:rsidR="00DB4B39" w:rsidRDefault="00DB4B39" w:rsidP="00DB4B39">
      <w:pPr>
        <w:pStyle w:val="intro"/>
        <w:jc w:val="center"/>
      </w:pPr>
      <w:r>
        <w:lastRenderedPageBreak/>
        <w:t>Appendix E</w:t>
      </w:r>
    </w:p>
    <w:p w:rsidR="00DB4B39" w:rsidRDefault="00DB4B39" w:rsidP="00DB4B39">
      <w:pPr>
        <w:spacing w:after="200" w:line="276" w:lineRule="auto"/>
        <w:ind w:left="360"/>
        <w:rPr>
          <w:b/>
          <w:bCs/>
          <w:sz w:val="28"/>
          <w:szCs w:val="28"/>
        </w:rPr>
      </w:pPr>
    </w:p>
    <w:p w:rsidR="00DB4B39" w:rsidRDefault="00DB4B39" w:rsidP="00DB4B39">
      <w:pPr>
        <w:spacing w:after="200" w:line="276" w:lineRule="auto"/>
        <w:ind w:left="360"/>
        <w:rPr>
          <w:b/>
          <w:bCs/>
          <w:sz w:val="28"/>
          <w:szCs w:val="28"/>
        </w:rPr>
      </w:pPr>
      <w:r>
        <w:rPr>
          <w:noProof/>
          <w:lang w:eastAsia="en-US"/>
        </w:rPr>
        <mc:AlternateContent>
          <mc:Choice Requires="wps">
            <w:drawing>
              <wp:anchor distT="0" distB="0" distL="114300" distR="114300" simplePos="0" relativeHeight="252185600" behindDoc="0" locked="0" layoutInCell="1" allowOverlap="1" wp14:anchorId="53287780" wp14:editId="527D48F5">
                <wp:simplePos x="0" y="0"/>
                <wp:positionH relativeFrom="column">
                  <wp:posOffset>3696970</wp:posOffset>
                </wp:positionH>
                <wp:positionV relativeFrom="paragraph">
                  <wp:posOffset>88265</wp:posOffset>
                </wp:positionV>
                <wp:extent cx="733425" cy="1828800"/>
                <wp:effectExtent l="0" t="76200" r="0" b="63500"/>
                <wp:wrapNone/>
                <wp:docPr id="322" name="Text Box 322"/>
                <wp:cNvGraphicFramePr/>
                <a:graphic xmlns:a="http://schemas.openxmlformats.org/drawingml/2006/main">
                  <a:graphicData uri="http://schemas.microsoft.com/office/word/2010/wordprocessingShape">
                    <wps:wsp>
                      <wps:cNvSpPr txBox="1"/>
                      <wps:spPr>
                        <a:xfrm rot="20643362">
                          <a:off x="0" y="0"/>
                          <a:ext cx="733425" cy="1828800"/>
                        </a:xfrm>
                        <a:prstGeom prst="rect">
                          <a:avLst/>
                        </a:prstGeom>
                        <a:noFill/>
                        <a:ln>
                          <a:noFill/>
                        </a:ln>
                        <a:effectLst/>
                      </wps:spPr>
                      <wps:txbx>
                        <w:txbxContent>
                          <w:p w:rsidR="00FD2E7F" w:rsidRPr="00014744" w:rsidRDefault="00FD2E7F" w:rsidP="00DB4B39">
                            <w:pPr>
                              <w:rPr>
                                <w:noProof/>
                                <w:lang w:bidi="bn-BD"/>
                              </w:rPr>
                            </w:pPr>
                            <w:r w:rsidRPr="00014744">
                              <w:rPr>
                                <w:rFonts w:hint="cs"/>
                                <w:noProof/>
                                <w:cs/>
                                <w:lang w:bidi="bn-BD"/>
                              </w:rP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287780" id="Text Box 322" o:spid="_x0000_s1165" type="#_x0000_t202" style="position:absolute;left:0;text-align:left;margin-left:291.1pt;margin-top:6.95pt;width:57.75pt;height:2in;rotation:-1044904fd;z-index:25218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" filled="f" stroked="f">
                <v:textbox style="mso-fit-shape-to-text:t">
                  <w:txbxContent>
                    <w:p w:rsidR="00FD2E7F" w:rsidRPr="00014744" w:rsidRDefault="00FD2E7F" w:rsidP="00DB4B39">
                      <w:pPr>
                        <w:rPr>
                          <w:noProof/>
                          <w:lang w:bidi="bn-BD"/>
                        </w:rPr>
                      </w:pPr>
                      <w:r w:rsidRPr="00014744">
                        <w:rPr>
                          <w:rFonts w:hint="cs"/>
                          <w:noProof/>
                          <w:cs/>
                          <w:lang w:bidi="bn-BD"/>
                        </w:rPr>
                        <w:t>query</w:t>
                      </w:r>
                    </w:p>
                  </w:txbxContent>
                </v:textbox>
              </v:shape>
            </w:pict>
          </mc:Fallback>
        </mc:AlternateContent>
      </w:r>
      <w:r>
        <w:rPr>
          <w:noProof/>
          <w:lang w:eastAsia="en-US"/>
        </w:rPr>
        <mc:AlternateContent>
          <mc:Choice Requires="wps">
            <w:drawing>
              <wp:anchor distT="0" distB="0" distL="114300" distR="114300" simplePos="0" relativeHeight="252180480" behindDoc="0" locked="0" layoutInCell="1" allowOverlap="1" wp14:anchorId="2B64C894" wp14:editId="546FACFB">
                <wp:simplePos x="0" y="0"/>
                <wp:positionH relativeFrom="column">
                  <wp:posOffset>847090</wp:posOffset>
                </wp:positionH>
                <wp:positionV relativeFrom="paragraph">
                  <wp:posOffset>197485</wp:posOffset>
                </wp:positionV>
                <wp:extent cx="1522989" cy="394335"/>
                <wp:effectExtent l="0" t="0" r="0" b="5715"/>
                <wp:wrapNone/>
                <wp:docPr id="316" name="Text Box 316"/>
                <wp:cNvGraphicFramePr/>
                <a:graphic xmlns:a="http://schemas.openxmlformats.org/drawingml/2006/main">
                  <a:graphicData uri="http://schemas.microsoft.com/office/word/2010/wordprocessingShape">
                    <wps:wsp>
                      <wps:cNvSpPr txBox="1"/>
                      <wps:spPr>
                        <a:xfrm>
                          <a:off x="0" y="0"/>
                          <a:ext cx="1522989" cy="394335"/>
                        </a:xfrm>
                        <a:prstGeom prst="rect">
                          <a:avLst/>
                        </a:prstGeom>
                        <a:noFill/>
                        <a:ln>
                          <a:noFill/>
                        </a:ln>
                        <a:effectLst/>
                      </wps:spPr>
                      <wps:txbx>
                        <w:txbxContent>
                          <w:p w:rsidR="00FD2E7F" w:rsidRPr="00014744" w:rsidRDefault="00FD2E7F" w:rsidP="00DB4B39">
                            <w:pPr>
                              <w:rPr>
                                <w:noProof/>
                                <w:lang w:bidi="bn-BD"/>
                              </w:rPr>
                            </w:pPr>
                            <w:r w:rsidRPr="00014744">
                              <w:rPr>
                                <w:rFonts w:hint="cs"/>
                                <w:noProof/>
                                <w:cs/>
                                <w:lang w:bidi="bn-BD"/>
                              </w:rPr>
                              <w:t>requirement &amp;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4C894" id="Text Box 316" o:spid="_x0000_s1166" type="#_x0000_t202" style="position:absolute;left:0;text-align:left;margin-left:66.7pt;margin-top:15.55pt;width:119.9pt;height:31.0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" filled="f" stroked="f">
                <v:textbox>
                  <w:txbxContent>
                    <w:p w:rsidR="00FD2E7F" w:rsidRPr="00014744" w:rsidRDefault="00FD2E7F" w:rsidP="00DB4B39">
                      <w:pPr>
                        <w:rPr>
                          <w:noProof/>
                          <w:lang w:bidi="bn-BD"/>
                        </w:rPr>
                      </w:pPr>
                      <w:r w:rsidRPr="00014744">
                        <w:rPr>
                          <w:rFonts w:hint="cs"/>
                          <w:noProof/>
                          <w:cs/>
                          <w:lang w:bidi="bn-BD"/>
                        </w:rPr>
                        <w:t>requirement &amp; payment</w:t>
                      </w:r>
                    </w:p>
                  </w:txbxContent>
                </v:textbox>
              </v:shape>
            </w:pict>
          </mc:Fallback>
        </mc:AlternateContent>
      </w:r>
      <w:r>
        <w:rPr>
          <w:noProof/>
          <w:lang w:eastAsia="en-US"/>
        </w:rPr>
        <mc:AlternateContent>
          <mc:Choice Requires="wps">
            <w:drawing>
              <wp:anchor distT="0" distB="0" distL="114300" distR="114300" simplePos="0" relativeHeight="252184576" behindDoc="0" locked="0" layoutInCell="1" allowOverlap="1" wp14:anchorId="5B4C0381" wp14:editId="0E2F6267">
                <wp:simplePos x="0" y="0"/>
                <wp:positionH relativeFrom="column">
                  <wp:posOffset>3710557</wp:posOffset>
                </wp:positionH>
                <wp:positionV relativeFrom="paragraph">
                  <wp:posOffset>190646</wp:posOffset>
                </wp:positionV>
                <wp:extent cx="929551" cy="243605"/>
                <wp:effectExtent l="0" t="57150" r="4445" b="23495"/>
                <wp:wrapNone/>
                <wp:docPr id="321" name="Straight Arrow Connector 321"/>
                <wp:cNvGraphicFramePr/>
                <a:graphic xmlns:a="http://schemas.openxmlformats.org/drawingml/2006/main">
                  <a:graphicData uri="http://schemas.microsoft.com/office/word/2010/wordprocessingShape">
                    <wps:wsp>
                      <wps:cNvCnPr/>
                      <wps:spPr>
                        <a:xfrm flipV="1">
                          <a:off x="0" y="0"/>
                          <a:ext cx="929551" cy="243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77F07" id="Straight Arrow Connector 321" o:spid="_x0000_s1026" type="#_x0000_t32" style="position:absolute;margin-left:292.15pt;margin-top:15pt;width:73.2pt;height:19.2pt;flip:y;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78432" behindDoc="0" locked="0" layoutInCell="1" allowOverlap="1" wp14:anchorId="4ADECA88" wp14:editId="600C9753">
                <wp:simplePos x="0" y="0"/>
                <wp:positionH relativeFrom="column">
                  <wp:posOffset>2363818</wp:posOffset>
                </wp:positionH>
                <wp:positionV relativeFrom="paragraph">
                  <wp:posOffset>137471</wp:posOffset>
                </wp:positionV>
                <wp:extent cx="1323975" cy="771525"/>
                <wp:effectExtent l="0" t="0" r="28575" b="28575"/>
                <wp:wrapNone/>
                <wp:docPr id="314" name="Oval 314"/>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E1AB0" w:rsidRDefault="00FD2E7F" w:rsidP="00DB4B39">
                            <w:pPr>
                              <w:jc w:val="center"/>
                              <w:rPr>
                                <w:rStyle w:val="Strong"/>
                              </w:rPr>
                            </w:pPr>
                            <w:r w:rsidRPr="002E1AB0">
                              <w:rPr>
                                <w:rStyle w:val="Strong"/>
                                <w:rFonts w:hint="cs"/>
                                <w:cs/>
                              </w:rPr>
                              <w:t>receive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DECA88" id="Oval 314" o:spid="_x0000_s1167" style="position:absolute;left:0;text-align:left;margin-left:186.15pt;margin-top:10.8pt;width:104.25pt;height:60.75pt;z-index:25217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" fillcolor="#3494ba [3204]" strokecolor="#1a495c [1604]" strokeweight="1.5pt">
                <v:stroke endcap="round"/>
                <v:textbox>
                  <w:txbxContent>
                    <w:p w:rsidR="00FD2E7F" w:rsidRPr="002E1AB0" w:rsidRDefault="00FD2E7F" w:rsidP="00DB4B39">
                      <w:pPr>
                        <w:jc w:val="center"/>
                        <w:rPr>
                          <w:rStyle w:val="Strong"/>
                        </w:rPr>
                      </w:pPr>
                      <w:r w:rsidRPr="002E1AB0">
                        <w:rPr>
                          <w:rStyle w:val="Strong"/>
                          <w:rFonts w:hint="cs"/>
                          <w:cs/>
                        </w:rPr>
                        <w:t>receive customer</w:t>
                      </w:r>
                    </w:p>
                  </w:txbxContent>
                </v:textbox>
              </v:oval>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79456" behindDoc="0" locked="0" layoutInCell="1" allowOverlap="1" wp14:anchorId="5E1635C6" wp14:editId="1519D8FB">
                <wp:simplePos x="0" y="0"/>
                <wp:positionH relativeFrom="column">
                  <wp:posOffset>885825</wp:posOffset>
                </wp:positionH>
                <wp:positionV relativeFrom="paragraph">
                  <wp:posOffset>54610</wp:posOffset>
                </wp:positionV>
                <wp:extent cx="1471613" cy="45719"/>
                <wp:effectExtent l="0" t="38100" r="33655" b="107315"/>
                <wp:wrapNone/>
                <wp:docPr id="315" name="Straight Arrow Connector 315"/>
                <wp:cNvGraphicFramePr/>
                <a:graphic xmlns:a="http://schemas.openxmlformats.org/drawingml/2006/main">
                  <a:graphicData uri="http://schemas.microsoft.com/office/word/2010/wordprocessingShape">
                    <wps:wsp>
                      <wps:cNvCnPr/>
                      <wps:spPr>
                        <a:xfrm>
                          <a:off x="0" y="0"/>
                          <a:ext cx="1471613"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F19A1" id="Straight Arrow Connector 315" o:spid="_x0000_s1026" type="#_x0000_t32" style="position:absolute;margin-left:69.75pt;margin-top:4.3pt;width:115.9pt;height:3.6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197888" behindDoc="0" locked="0" layoutInCell="1" allowOverlap="1" wp14:anchorId="1BA5C5D1" wp14:editId="41A291FB">
                <wp:simplePos x="0" y="0"/>
                <wp:positionH relativeFrom="column">
                  <wp:posOffset>965835</wp:posOffset>
                </wp:positionH>
                <wp:positionV relativeFrom="paragraph">
                  <wp:posOffset>208915</wp:posOffset>
                </wp:positionV>
                <wp:extent cx="1828800" cy="1828800"/>
                <wp:effectExtent l="0" t="57150" r="0" b="53340"/>
                <wp:wrapNone/>
                <wp:docPr id="336" name="Text Box 336"/>
                <wp:cNvGraphicFramePr/>
                <a:graphic xmlns:a="http://schemas.openxmlformats.org/drawingml/2006/main">
                  <a:graphicData uri="http://schemas.microsoft.com/office/word/2010/wordprocessingShape">
                    <wps:wsp>
                      <wps:cNvSpPr txBox="1"/>
                      <wps:spPr>
                        <a:xfrm rot="393244">
                          <a:off x="0" y="0"/>
                          <a:ext cx="1828800" cy="1828800"/>
                        </a:xfrm>
                        <a:prstGeom prst="rect">
                          <a:avLst/>
                        </a:prstGeom>
                        <a:noFill/>
                        <a:ln>
                          <a:noFill/>
                        </a:ln>
                        <a:effectLst/>
                      </wps:spPr>
                      <wps:txbx>
                        <w:txbxContent>
                          <w:p w:rsidR="00FD2E7F" w:rsidRPr="00444D55" w:rsidRDefault="00FD2E7F" w:rsidP="00DB4B39">
                            <w:pPr>
                              <w:rPr>
                                <w:noProof/>
                                <w:lang w:bidi="bn-BD"/>
                              </w:rPr>
                            </w:pPr>
                            <w:r w:rsidRPr="00444D55">
                              <w:rPr>
                                <w:rFonts w:hint="cs"/>
                                <w:noProof/>
                                <w:cs/>
                                <w:lang w:bidi="bn-BD"/>
                              </w:rPr>
                              <w:t>Receipt</w:t>
                            </w:r>
                            <w:r>
                              <w:rPr>
                                <w:rFonts w:hint="cs"/>
                                <w:noProof/>
                                <w:cs/>
                                <w:lang w:bidi="bn-BD"/>
                              </w:rPr>
                              <w:t xml:space="preserve"> and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A5C5D1" id="Text Box 336" o:spid="_x0000_s1168" type="#_x0000_t202" style="position:absolute;margin-left:76.05pt;margin-top:16.45pt;width:2in;height:2in;rotation:429527fd;z-index:252197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" filled="f" stroked="f">
                <v:textbox style="mso-fit-shape-to-text:t">
                  <w:txbxContent>
                    <w:p w:rsidR="00FD2E7F" w:rsidRPr="00444D55" w:rsidRDefault="00FD2E7F" w:rsidP="00DB4B39">
                      <w:pPr>
                        <w:rPr>
                          <w:noProof/>
                          <w:lang w:bidi="bn-BD"/>
                        </w:rPr>
                      </w:pPr>
                      <w:r w:rsidRPr="00444D55">
                        <w:rPr>
                          <w:rFonts w:hint="cs"/>
                          <w:noProof/>
                          <w:cs/>
                          <w:lang w:bidi="bn-BD"/>
                        </w:rPr>
                        <w:t>Receipt</w:t>
                      </w:r>
                      <w:r>
                        <w:rPr>
                          <w:rFonts w:hint="cs"/>
                          <w:noProof/>
                          <w:cs/>
                          <w:lang w:bidi="bn-BD"/>
                        </w:rPr>
                        <w:t xml:space="preserve"> and service</w:t>
                      </w:r>
                    </w:p>
                  </w:txbxContent>
                </v:textbox>
              </v:shape>
            </w:pict>
          </mc:Fallback>
        </mc:AlternateContent>
      </w:r>
      <w:r>
        <w:rPr>
          <w:noProof/>
          <w:lang w:eastAsia="en-US"/>
        </w:rPr>
        <mc:AlternateContent>
          <mc:Choice Requires="wps">
            <w:drawing>
              <wp:anchor distT="0" distB="0" distL="114300" distR="114300" simplePos="0" relativeHeight="252187648" behindDoc="0" locked="0" layoutInCell="1" allowOverlap="1" wp14:anchorId="14C726B9" wp14:editId="37254732">
                <wp:simplePos x="0" y="0"/>
                <wp:positionH relativeFrom="column">
                  <wp:posOffset>4281170</wp:posOffset>
                </wp:positionH>
                <wp:positionV relativeFrom="paragraph">
                  <wp:posOffset>210820</wp:posOffset>
                </wp:positionV>
                <wp:extent cx="1828800" cy="1828800"/>
                <wp:effectExtent l="0" t="38100" r="0" b="44450"/>
                <wp:wrapNone/>
                <wp:docPr id="324" name="Text Box 324"/>
                <wp:cNvGraphicFramePr/>
                <a:graphic xmlns:a="http://schemas.openxmlformats.org/drawingml/2006/main">
                  <a:graphicData uri="http://schemas.microsoft.com/office/word/2010/wordprocessingShape">
                    <wps:wsp>
                      <wps:cNvSpPr txBox="1"/>
                      <wps:spPr>
                        <a:xfrm rot="20956704">
                          <a:off x="0" y="0"/>
                          <a:ext cx="1828800" cy="1828800"/>
                        </a:xfrm>
                        <a:prstGeom prst="rect">
                          <a:avLst/>
                        </a:prstGeom>
                        <a:noFill/>
                        <a:ln>
                          <a:noFill/>
                        </a:ln>
                        <a:effectLst/>
                      </wps:spPr>
                      <wps:txbx>
                        <w:txbxContent>
                          <w:p w:rsidR="00FD2E7F" w:rsidRPr="00444D55" w:rsidRDefault="00FD2E7F" w:rsidP="00DB4B39">
                            <w:pPr>
                              <w:rPr>
                                <w:color w:val="CEDBE6" w:themeColor="background2"/>
                                <w:lang w:bidi="bn-BD"/>
                                <w14:textFill>
                                  <w14:solidFill>
                                    <w14:schemeClr w14:val="bg2">
                                      <w14:tint w14:val="85000"/>
                                      <w14:satMod w14:val="155000"/>
                                    </w14:schemeClr>
                                  </w14:solidFill>
                                </w14:textFill>
                              </w:rPr>
                            </w:pPr>
                            <w:r w:rsidRPr="00444D55">
                              <w:rPr>
                                <w:rFonts w:hint="cs"/>
                                <w:cs/>
                                <w:lang w:bidi="bn-BD"/>
                              </w:rPr>
                              <w:t>answer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C726B9" id="Text Box 324" o:spid="_x0000_s1169" type="#_x0000_t202" style="position:absolute;margin-left:337.1pt;margin-top:16.6pt;width:2in;height:2in;rotation:-702651fd;z-index:252187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" filled="f" stroked="f">
                <v:textbox style="mso-fit-shape-to-text:t">
                  <w:txbxContent>
                    <w:p w:rsidR="00FD2E7F" w:rsidRPr="00444D55" w:rsidRDefault="00FD2E7F" w:rsidP="00DB4B39">
                      <w:pPr>
                        <w:rPr>
                          <w:color w:val="CEDBE6" w:themeColor="background2"/>
                          <w:lang w:bidi="bn-BD"/>
                          <w14:textFill>
                            <w14:solidFill>
                              <w14:schemeClr w14:val="bg2">
                                <w14:tint w14:val="85000"/>
                                <w14:satMod w14:val="155000"/>
                              </w14:schemeClr>
                            </w14:solidFill>
                          </w14:textFill>
                        </w:rPr>
                      </w:pPr>
                      <w:r w:rsidRPr="00444D55">
                        <w:rPr>
                          <w:rFonts w:hint="cs"/>
                          <w:cs/>
                          <w:lang w:bidi="bn-BD"/>
                        </w:rPr>
                        <w:t>answer</w:t>
                      </w:r>
                    </w:p>
                  </w:txbxContent>
                </v:textbox>
              </v:shape>
            </w:pict>
          </mc:Fallback>
        </mc:AlternateContent>
      </w:r>
      <w:r>
        <w:rPr>
          <w:noProof/>
          <w:lang w:eastAsia="en-US"/>
        </w:rPr>
        <mc:AlternateContent>
          <mc:Choice Requires="wps">
            <w:drawing>
              <wp:anchor distT="0" distB="0" distL="114300" distR="114300" simplePos="0" relativeHeight="252186624" behindDoc="0" locked="0" layoutInCell="1" allowOverlap="1" wp14:anchorId="2C2927A6" wp14:editId="41E2E704">
                <wp:simplePos x="0" y="0"/>
                <wp:positionH relativeFrom="column">
                  <wp:posOffset>3594051</wp:posOffset>
                </wp:positionH>
                <wp:positionV relativeFrom="paragraph">
                  <wp:posOffset>55640</wp:posOffset>
                </wp:positionV>
                <wp:extent cx="1701849" cy="307153"/>
                <wp:effectExtent l="38100" t="0" r="31750" b="93345"/>
                <wp:wrapNone/>
                <wp:docPr id="323" name="Straight Arrow Connector 323"/>
                <wp:cNvGraphicFramePr/>
                <a:graphic xmlns:a="http://schemas.openxmlformats.org/drawingml/2006/main">
                  <a:graphicData uri="http://schemas.microsoft.com/office/word/2010/wordprocessingShape">
                    <wps:wsp>
                      <wps:cNvCnPr/>
                      <wps:spPr>
                        <a:xfrm flipH="1">
                          <a:off x="0" y="0"/>
                          <a:ext cx="1701849" cy="307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C4DC7" id="Straight Arrow Connector 323" o:spid="_x0000_s1026" type="#_x0000_t32" style="position:absolute;margin-left:283pt;margin-top:4.4pt;width:134pt;height:24.2pt;flip:x;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183552" behindDoc="0" locked="0" layoutInCell="1" allowOverlap="1" wp14:anchorId="38C56AE2" wp14:editId="08A21F32">
                <wp:simplePos x="0" y="0"/>
                <wp:positionH relativeFrom="column">
                  <wp:posOffset>4752975</wp:posOffset>
                </wp:positionH>
                <wp:positionV relativeFrom="paragraph">
                  <wp:posOffset>9525</wp:posOffset>
                </wp:positionV>
                <wp:extent cx="1285875" cy="0"/>
                <wp:effectExtent l="0" t="0" r="9525" b="19050"/>
                <wp:wrapNone/>
                <wp:docPr id="320" name="Straight Connector 320"/>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D9B9F" id="Straight Connector 320" o:spid="_x0000_s1026" style="position:absolute;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75pt" to="47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182528" behindDoc="0" locked="0" layoutInCell="1" allowOverlap="1" wp14:anchorId="4E937264" wp14:editId="09984D22">
                <wp:simplePos x="0" y="0"/>
                <wp:positionH relativeFrom="column">
                  <wp:posOffset>4752975</wp:posOffset>
                </wp:positionH>
                <wp:positionV relativeFrom="paragraph">
                  <wp:posOffset>-361950</wp:posOffset>
                </wp:positionV>
                <wp:extent cx="131445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314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294BF" id="Straight Connector 318"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74.25pt,-28.5pt" to="47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" strokecolor="#3494ba [3204]" strokeweight="1pt">
                <v:stroke endcap="round"/>
              </v:line>
            </w:pict>
          </mc:Fallback>
        </mc:AlternateContent>
      </w:r>
      <w:r>
        <w:rPr>
          <w:noProof/>
          <w:lang w:eastAsia="en-US"/>
        </w:rPr>
        <mc:AlternateContent>
          <mc:Choice Requires="wps">
            <w:drawing>
              <wp:anchor distT="0" distB="0" distL="114300" distR="114300" simplePos="0" relativeHeight="252181504" behindDoc="0" locked="0" layoutInCell="1" allowOverlap="1" wp14:anchorId="32D3CCEC" wp14:editId="02693CB9">
                <wp:simplePos x="0" y="0"/>
                <wp:positionH relativeFrom="column">
                  <wp:posOffset>4752975</wp:posOffset>
                </wp:positionH>
                <wp:positionV relativeFrom="paragraph">
                  <wp:posOffset>-361950</wp:posOffset>
                </wp:positionV>
                <wp:extent cx="1314450" cy="371475"/>
                <wp:effectExtent l="0" t="0" r="19050" b="28575"/>
                <wp:wrapNone/>
                <wp:docPr id="317" name="Rectangle 317"/>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7F1405" w:rsidRDefault="00FD2E7F" w:rsidP="00DB4B39">
                            <w:pPr>
                              <w:jc w:val="center"/>
                              <w:rPr>
                                <w:color w:val="58B6C0" w:themeColor="accent2"/>
                                <w:sz w:val="300"/>
                                <w:szCs w:val="16"/>
                                <w:lang w:bidi="bn-BD"/>
                              </w:rPr>
                            </w:pPr>
                            <w:r w:rsidRPr="007F1405">
                              <w:rPr>
                                <w:rFonts w:hint="cs"/>
                                <w:color w:val="58B6C0" w:themeColor="accent2"/>
                                <w:sz w:val="300"/>
                                <w:szCs w:val="16"/>
                                <w:cs/>
                                <w:lang w:bidi="bn-BD"/>
                              </w:rPr>
                              <w:t>available plot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3CCEC" id="Rectangle 317" o:spid="_x0000_s1170" style="position:absolute;margin-left:374.25pt;margin-top:-28.5pt;width:103.5pt;height:29.2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" fillcolor="white [3201]" strokecolor="white [3212]" strokeweight="1.5pt">
                <v:stroke endcap="round"/>
                <v:textbox>
                  <w:txbxContent>
                    <w:p w:rsidR="00FD2E7F" w:rsidRPr="007F1405" w:rsidRDefault="00FD2E7F" w:rsidP="00DB4B39">
                      <w:pPr>
                        <w:jc w:val="center"/>
                        <w:rPr>
                          <w:color w:val="58B6C0" w:themeColor="accent2"/>
                          <w:sz w:val="300"/>
                          <w:szCs w:val="16"/>
                          <w:lang w:bidi="bn-BD"/>
                        </w:rPr>
                      </w:pPr>
                      <w:r w:rsidRPr="007F1405">
                        <w:rPr>
                          <w:rFonts w:hint="cs"/>
                          <w:color w:val="58B6C0" w:themeColor="accent2"/>
                          <w:sz w:val="300"/>
                          <w:szCs w:val="16"/>
                          <w:cs/>
                          <w:lang w:bidi="bn-BD"/>
                        </w:rPr>
                        <w:t>available plot list</w:t>
                      </w:r>
                    </w:p>
                  </w:txbxContent>
                </v:textbox>
              </v:rect>
            </w:pict>
          </mc:Fallback>
        </mc:AlternateContent>
      </w:r>
      <w:r>
        <w:rPr>
          <w:rFonts w:hint="cs"/>
          <w:b/>
          <w:bCs/>
          <w:noProof/>
          <w:lang w:eastAsia="en-US"/>
        </w:rPr>
        <mc:AlternateContent>
          <mc:Choice Requires="wps">
            <w:drawing>
              <wp:anchor distT="0" distB="0" distL="114300" distR="114300" simplePos="0" relativeHeight="252177408" behindDoc="0" locked="0" layoutInCell="1" allowOverlap="1" wp14:anchorId="1A4B4785" wp14:editId="550389A4">
                <wp:simplePos x="0" y="0"/>
                <wp:positionH relativeFrom="column">
                  <wp:posOffset>38100</wp:posOffset>
                </wp:positionH>
                <wp:positionV relativeFrom="paragraph">
                  <wp:posOffset>57150</wp:posOffset>
                </wp:positionV>
                <wp:extent cx="847725" cy="447675"/>
                <wp:effectExtent l="0" t="0" r="28575" b="28575"/>
                <wp:wrapNone/>
                <wp:docPr id="313" name="Rectangle 313"/>
                <wp:cNvGraphicFramePr/>
                <a:graphic xmlns:a="http://schemas.openxmlformats.org/drawingml/2006/main">
                  <a:graphicData uri="http://schemas.microsoft.com/office/word/2010/wordprocessingShape">
                    <wps:wsp>
                      <wps:cNvSpPr/>
                      <wps:spPr>
                        <a:xfrm>
                          <a:off x="0" y="0"/>
                          <a:ext cx="8477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E1AB0" w:rsidRDefault="00FD2E7F" w:rsidP="00DB4B39">
                            <w:pPr>
                              <w:jc w:val="center"/>
                              <w:rPr>
                                <w:rStyle w:val="Strong"/>
                              </w:rPr>
                            </w:pPr>
                            <w:r w:rsidRPr="002E1AB0">
                              <w:rPr>
                                <w:rStyle w:val="Strong"/>
                                <w:rFonts w:hint="cs"/>
                                <w:c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B4785" id="Rectangle 313" o:spid="_x0000_s1171" style="position:absolute;margin-left:3pt;margin-top:4.5pt;width:66.75pt;height:35.2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" fillcolor="#3494ba [3204]" strokecolor="#1a495c [1604]" strokeweight="1.5pt">
                <v:stroke endcap="round"/>
                <v:textbox>
                  <w:txbxContent>
                    <w:p w:rsidR="00FD2E7F" w:rsidRPr="002E1AB0" w:rsidRDefault="00FD2E7F" w:rsidP="00DB4B39">
                      <w:pPr>
                        <w:jc w:val="center"/>
                        <w:rPr>
                          <w:rStyle w:val="Strong"/>
                        </w:rPr>
                      </w:pPr>
                      <w:r w:rsidRPr="002E1AB0">
                        <w:rPr>
                          <w:rStyle w:val="Strong"/>
                          <w:rFonts w:hint="cs"/>
                          <w:cs/>
                        </w:rPr>
                        <w:t>customer</w:t>
                      </w:r>
                    </w:p>
                  </w:txbxContent>
                </v:textbox>
              </v:rect>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46016" behindDoc="0" locked="0" layoutInCell="1" allowOverlap="1" wp14:anchorId="03C43EA2" wp14:editId="1AA38F77">
                <wp:simplePos x="0" y="0"/>
                <wp:positionH relativeFrom="column">
                  <wp:posOffset>-257175</wp:posOffset>
                </wp:positionH>
                <wp:positionV relativeFrom="paragraph">
                  <wp:posOffset>290195</wp:posOffset>
                </wp:positionV>
                <wp:extent cx="295275" cy="5181600"/>
                <wp:effectExtent l="0" t="38100" r="85725" b="19050"/>
                <wp:wrapNone/>
                <wp:docPr id="390" name="Straight Arrow Connector 390"/>
                <wp:cNvGraphicFramePr/>
                <a:graphic xmlns:a="http://schemas.openxmlformats.org/drawingml/2006/main">
                  <a:graphicData uri="http://schemas.microsoft.com/office/word/2010/wordprocessingShape">
                    <wps:wsp>
                      <wps:cNvCnPr/>
                      <wps:spPr>
                        <a:xfrm flipV="1">
                          <a:off x="0" y="0"/>
                          <a:ext cx="295275" cy="518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2F0A2" id="Straight Arrow Connector 390" o:spid="_x0000_s1026" type="#_x0000_t32" style="position:absolute;margin-left:-20.25pt;margin-top:22.85pt;width:23.25pt;height:408pt;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6864" behindDoc="0" locked="0" layoutInCell="1" allowOverlap="1" wp14:anchorId="0FC38E11" wp14:editId="5C2DE0BD">
                <wp:simplePos x="0" y="0"/>
                <wp:positionH relativeFrom="column">
                  <wp:posOffset>887730</wp:posOffset>
                </wp:positionH>
                <wp:positionV relativeFrom="paragraph">
                  <wp:posOffset>106045</wp:posOffset>
                </wp:positionV>
                <wp:extent cx="1680210" cy="152400"/>
                <wp:effectExtent l="19050" t="76200" r="34290" b="19050"/>
                <wp:wrapNone/>
                <wp:docPr id="335" name="Straight Arrow Connector 335"/>
                <wp:cNvGraphicFramePr/>
                <a:graphic xmlns:a="http://schemas.openxmlformats.org/drawingml/2006/main">
                  <a:graphicData uri="http://schemas.microsoft.com/office/word/2010/wordprocessingShape">
                    <wps:wsp>
                      <wps:cNvCnPr/>
                      <wps:spPr>
                        <a:xfrm flipH="1" flipV="1">
                          <a:off x="0" y="0"/>
                          <a:ext cx="168021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24346" id="Straight Arrow Connector 335" o:spid="_x0000_s1026" type="#_x0000_t32" style="position:absolute;margin-left:69.9pt;margin-top:8.35pt;width:132.3pt;height:12pt;flip:x 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" strokecolor="#3494ba [3204]" strokeweight="1pt">
                <v:stroke endarrow="open" endcap="round"/>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92768" behindDoc="0" locked="0" layoutInCell="1" allowOverlap="1" wp14:anchorId="6713A633" wp14:editId="77DBCFCF">
                <wp:simplePos x="0" y="0"/>
                <wp:positionH relativeFrom="column">
                  <wp:posOffset>3006089</wp:posOffset>
                </wp:positionH>
                <wp:positionV relativeFrom="paragraph">
                  <wp:posOffset>84456</wp:posOffset>
                </wp:positionV>
                <wp:extent cx="48895" cy="461010"/>
                <wp:effectExtent l="76200" t="0" r="65405" b="53340"/>
                <wp:wrapNone/>
                <wp:docPr id="331" name="Straight Arrow Connector 331"/>
                <wp:cNvGraphicFramePr/>
                <a:graphic xmlns:a="http://schemas.openxmlformats.org/drawingml/2006/main">
                  <a:graphicData uri="http://schemas.microsoft.com/office/word/2010/wordprocessingShape">
                    <wps:wsp>
                      <wps:cNvCnPr/>
                      <wps:spPr>
                        <a:xfrm flipH="1">
                          <a:off x="0" y="0"/>
                          <a:ext cx="48895" cy="461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FE5BF" id="Straight Arrow Connector 331" o:spid="_x0000_s1026" type="#_x0000_t32" style="position:absolute;margin-left:236.7pt;margin-top:6.65pt;width:3.85pt;height:36.3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1744" behindDoc="0" locked="0" layoutInCell="1" allowOverlap="1" wp14:anchorId="46C03DDF" wp14:editId="58126FA6">
                <wp:simplePos x="0" y="0"/>
                <wp:positionH relativeFrom="column">
                  <wp:posOffset>1390650</wp:posOffset>
                </wp:positionH>
                <wp:positionV relativeFrom="paragraph">
                  <wp:posOffset>69215</wp:posOffset>
                </wp:positionV>
                <wp:extent cx="1333500" cy="666750"/>
                <wp:effectExtent l="38100" t="0" r="19050" b="57150"/>
                <wp:wrapNone/>
                <wp:docPr id="330" name="Straight Arrow Connector 330"/>
                <wp:cNvGraphicFramePr/>
                <a:graphic xmlns:a="http://schemas.openxmlformats.org/drawingml/2006/main">
                  <a:graphicData uri="http://schemas.microsoft.com/office/word/2010/wordprocessingShape">
                    <wps:wsp>
                      <wps:cNvCnPr/>
                      <wps:spPr>
                        <a:xfrm flipH="1">
                          <a:off x="0" y="0"/>
                          <a:ext cx="133350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2075D" id="Straight Arrow Connector 330" o:spid="_x0000_s1026" type="#_x0000_t32" style="position:absolute;margin-left:109.5pt;margin-top:5.45pt;width:105pt;height:52.5pt;flip:x;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3792" behindDoc="0" locked="0" layoutInCell="1" allowOverlap="1" wp14:anchorId="565212C3" wp14:editId="25A6AC6A">
                <wp:simplePos x="0" y="0"/>
                <wp:positionH relativeFrom="column">
                  <wp:posOffset>3438710</wp:posOffset>
                </wp:positionH>
                <wp:positionV relativeFrom="paragraph">
                  <wp:posOffset>2415</wp:posOffset>
                </wp:positionV>
                <wp:extent cx="1207432" cy="748466"/>
                <wp:effectExtent l="0" t="0" r="69215" b="52070"/>
                <wp:wrapNone/>
                <wp:docPr id="332" name="Straight Arrow Connector 332"/>
                <wp:cNvGraphicFramePr/>
                <a:graphic xmlns:a="http://schemas.openxmlformats.org/drawingml/2006/main">
                  <a:graphicData uri="http://schemas.microsoft.com/office/word/2010/wordprocessingShape">
                    <wps:wsp>
                      <wps:cNvCnPr/>
                      <wps:spPr>
                        <a:xfrm>
                          <a:off x="0" y="0"/>
                          <a:ext cx="1207432" cy="748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9DD4B" id="Straight Arrow Connector 332" o:spid="_x0000_s1026" type="#_x0000_t32" style="position:absolute;margin-left:270.75pt;margin-top:.2pt;width:95.05pt;height:58.9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195840" behindDoc="0" locked="0" layoutInCell="1" allowOverlap="1" wp14:anchorId="063135BA" wp14:editId="28E6E488">
                <wp:simplePos x="0" y="0"/>
                <wp:positionH relativeFrom="column">
                  <wp:posOffset>2965450</wp:posOffset>
                </wp:positionH>
                <wp:positionV relativeFrom="paragraph">
                  <wp:posOffset>319405</wp:posOffset>
                </wp:positionV>
                <wp:extent cx="1828800" cy="182880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44D55" w:rsidRDefault="00FD2E7F" w:rsidP="00DB4B39">
                            <w:pPr>
                              <w:rPr>
                                <w:noProof/>
                                <w:lang w:bidi="bn-BD"/>
                              </w:rPr>
                            </w:pPr>
                            <w:r w:rsidRPr="00444D55">
                              <w:rPr>
                                <w:rFonts w:hint="cs"/>
                                <w:noProof/>
                                <w:cs/>
                                <w:lang w:bidi="bn-BD"/>
                              </w:rPr>
                              <w:t>new booking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3135BA" id="Text Box 334" o:spid="_x0000_s1172" type="#_x0000_t202" style="position:absolute;margin-left:233.5pt;margin-top:25.15pt;width:2in;height:2in;z-index:252195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" filled="f" stroked="f">
                <v:textbox style="mso-fit-shape-to-text:t">
                  <w:txbxContent>
                    <w:p w:rsidR="00FD2E7F" w:rsidRPr="00444D55" w:rsidRDefault="00FD2E7F" w:rsidP="00DB4B39">
                      <w:pPr>
                        <w:rPr>
                          <w:noProof/>
                          <w:lang w:bidi="bn-BD"/>
                        </w:rPr>
                      </w:pPr>
                      <w:r w:rsidRPr="00444D55">
                        <w:rPr>
                          <w:rFonts w:hint="cs"/>
                          <w:noProof/>
                          <w:cs/>
                          <w:lang w:bidi="bn-BD"/>
                        </w:rPr>
                        <w:t>new booking</w:t>
                      </w:r>
                    </w:p>
                  </w:txbxContent>
                </v:textbox>
              </v:shape>
            </w:pict>
          </mc:Fallback>
        </mc:AlternateContent>
      </w:r>
      <w:r>
        <w:rPr>
          <w:noProof/>
          <w:lang w:eastAsia="en-US"/>
        </w:rPr>
        <mc:AlternateContent>
          <mc:Choice Requires="wps">
            <w:drawing>
              <wp:anchor distT="0" distB="0" distL="114300" distR="114300" simplePos="0" relativeHeight="252194816" behindDoc="0" locked="0" layoutInCell="1" allowOverlap="1" wp14:anchorId="3CDA0594" wp14:editId="1314E63F">
                <wp:simplePos x="0" y="0"/>
                <wp:positionH relativeFrom="column">
                  <wp:posOffset>1247775</wp:posOffset>
                </wp:positionH>
                <wp:positionV relativeFrom="paragraph">
                  <wp:posOffset>281305</wp:posOffset>
                </wp:positionV>
                <wp:extent cx="1828800" cy="1828800"/>
                <wp:effectExtent l="0" t="133350" r="0" b="129540"/>
                <wp:wrapNone/>
                <wp:docPr id="333" name="Text Box 333"/>
                <wp:cNvGraphicFramePr/>
                <a:graphic xmlns:a="http://schemas.openxmlformats.org/drawingml/2006/main">
                  <a:graphicData uri="http://schemas.microsoft.com/office/word/2010/wordprocessingShape">
                    <wps:wsp>
                      <wps:cNvSpPr txBox="1"/>
                      <wps:spPr>
                        <a:xfrm rot="20156281">
                          <a:off x="0" y="0"/>
                          <a:ext cx="1828800" cy="1828800"/>
                        </a:xfrm>
                        <a:prstGeom prst="rect">
                          <a:avLst/>
                        </a:prstGeom>
                        <a:noFill/>
                        <a:ln>
                          <a:noFill/>
                        </a:ln>
                        <a:effectLst/>
                      </wps:spPr>
                      <wps:txbx>
                        <w:txbxContent>
                          <w:p w:rsidR="00FD2E7F" w:rsidRPr="00444D55" w:rsidRDefault="00FD2E7F" w:rsidP="00DB4B39">
                            <w:pPr>
                              <w:rPr>
                                <w:noProof/>
                                <w:lang w:bidi="bn-BD"/>
                              </w:rPr>
                            </w:pPr>
                            <w:r w:rsidRPr="00444D55">
                              <w:rPr>
                                <w:rFonts w:hint="cs"/>
                                <w:noProof/>
                                <w:cs/>
                                <w:lang w:bidi="bn-BD"/>
                              </w:rPr>
                              <w:t>new customer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DA0594" id="Text Box 333" o:spid="_x0000_s1173" type="#_x0000_t202" style="position:absolute;margin-left:98.25pt;margin-top:22.15pt;width:2in;height:2in;rotation:-1576926fd;z-index:252194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" filled="f" stroked="f">
                <v:textbox style="mso-fit-shape-to-text:t">
                  <w:txbxContent>
                    <w:p w:rsidR="00FD2E7F" w:rsidRPr="00444D55" w:rsidRDefault="00FD2E7F" w:rsidP="00DB4B39">
                      <w:pPr>
                        <w:rPr>
                          <w:noProof/>
                          <w:lang w:bidi="bn-BD"/>
                        </w:rPr>
                      </w:pPr>
                      <w:r w:rsidRPr="00444D55">
                        <w:rPr>
                          <w:rFonts w:hint="cs"/>
                          <w:noProof/>
                          <w:cs/>
                          <w:lang w:bidi="bn-BD"/>
                        </w:rPr>
                        <w:t>new customer</w:t>
                      </w:r>
                    </w:p>
                  </w:txbxContent>
                </v:textbox>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04032" behindDoc="0" locked="0" layoutInCell="1" allowOverlap="1" wp14:anchorId="23D1AC72" wp14:editId="3DD155AD">
                <wp:simplePos x="0" y="0"/>
                <wp:positionH relativeFrom="column">
                  <wp:posOffset>3928248</wp:posOffset>
                </wp:positionH>
                <wp:positionV relativeFrom="paragraph">
                  <wp:posOffset>23720</wp:posOffset>
                </wp:positionV>
                <wp:extent cx="1828800" cy="1828800"/>
                <wp:effectExtent l="0" t="133350" r="0" b="139700"/>
                <wp:wrapNone/>
                <wp:docPr id="342" name="Text Box 342"/>
                <wp:cNvGraphicFramePr/>
                <a:graphic xmlns:a="http://schemas.openxmlformats.org/drawingml/2006/main">
                  <a:graphicData uri="http://schemas.microsoft.com/office/word/2010/wordprocessingShape">
                    <wps:wsp>
                      <wps:cNvSpPr txBox="1"/>
                      <wps:spPr>
                        <a:xfrm rot="1838522">
                          <a:off x="0" y="0"/>
                          <a:ext cx="1828800" cy="1828800"/>
                        </a:xfrm>
                        <a:prstGeom prst="rect">
                          <a:avLst/>
                        </a:prstGeom>
                        <a:noFill/>
                        <a:ln>
                          <a:noFill/>
                        </a:ln>
                        <a:effectLst/>
                      </wps:spPr>
                      <wps:txbx>
                        <w:txbxContent>
                          <w:p w:rsidR="00FD2E7F" w:rsidRPr="00940432" w:rsidRDefault="00FD2E7F" w:rsidP="00DB4B39">
                            <w:pPr>
                              <w:rPr>
                                <w:noProof/>
                                <w:lang w:bidi="bn-BD"/>
                              </w:rPr>
                            </w:pPr>
                            <w:r w:rsidRPr="00940432">
                              <w:rPr>
                                <w:rFonts w:hint="cs"/>
                                <w:noProof/>
                                <w:cs/>
                                <w:lang w:bidi="bn-BD"/>
                              </w:rPr>
                              <w:t>installment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D1AC72" id="Text Box 342" o:spid="_x0000_s1174" type="#_x0000_t202" style="position:absolute;margin-left:309.3pt;margin-top:1.85pt;width:2in;height:2in;rotation:2008156fd;z-index:252204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" filled="f" stroked="f">
                <v:textbox style="mso-fit-shape-to-text:t">
                  <w:txbxContent>
                    <w:p w:rsidR="00FD2E7F" w:rsidRPr="00940432" w:rsidRDefault="00FD2E7F" w:rsidP="00DB4B39">
                      <w:pPr>
                        <w:rPr>
                          <w:noProof/>
                          <w:lang w:bidi="bn-BD"/>
                        </w:rPr>
                      </w:pPr>
                      <w:r w:rsidRPr="00940432">
                        <w:rPr>
                          <w:rFonts w:hint="cs"/>
                          <w:noProof/>
                          <w:cs/>
                          <w:lang w:bidi="bn-BD"/>
                        </w:rPr>
                        <w:t>installment</w:t>
                      </w:r>
                    </w:p>
                  </w:txbxContent>
                </v:textbox>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90720" behindDoc="0" locked="0" layoutInCell="1" allowOverlap="1" wp14:anchorId="22D09388" wp14:editId="36B89F66">
                <wp:simplePos x="0" y="0"/>
                <wp:positionH relativeFrom="column">
                  <wp:posOffset>4543425</wp:posOffset>
                </wp:positionH>
                <wp:positionV relativeFrom="paragraph">
                  <wp:posOffset>98425</wp:posOffset>
                </wp:positionV>
                <wp:extent cx="1943100" cy="771525"/>
                <wp:effectExtent l="0" t="0" r="19050" b="28575"/>
                <wp:wrapNone/>
                <wp:docPr id="329" name="Oval 329"/>
                <wp:cNvGraphicFramePr/>
                <a:graphic xmlns:a="http://schemas.openxmlformats.org/drawingml/2006/main">
                  <a:graphicData uri="http://schemas.microsoft.com/office/word/2010/wordprocessingShape">
                    <wps:wsp>
                      <wps:cNvSpPr/>
                      <wps:spPr>
                        <a:xfrm>
                          <a:off x="0" y="0"/>
                          <a:ext cx="194310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940432" w:rsidRDefault="00FD2E7F" w:rsidP="00DB4B39">
                            <w:pPr>
                              <w:jc w:val="center"/>
                              <w:rPr>
                                <w:sz w:val="16"/>
                                <w:szCs w:val="16"/>
                                <w:lang w:bidi="bn-BD"/>
                              </w:rPr>
                            </w:pPr>
                            <w:r w:rsidRPr="00940432">
                              <w:rPr>
                                <w:rFonts w:hint="cs"/>
                                <w:sz w:val="16"/>
                                <w:szCs w:val="16"/>
                                <w:cs/>
                                <w:lang w:bidi="bn-BD"/>
                              </w:rPr>
                              <w:t>update customer instalment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D09388" id="Oval 329" o:spid="_x0000_s1175" style="position:absolute;margin-left:357.75pt;margin-top:7.75pt;width:153pt;height:60.75pt;z-index:25219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" fillcolor="#3494ba [3204]" strokecolor="#1a495c [1604]" strokeweight="1.5pt">
                <v:stroke endcap="round"/>
                <v:textbox>
                  <w:txbxContent>
                    <w:p w:rsidR="00FD2E7F" w:rsidRPr="00940432" w:rsidRDefault="00FD2E7F" w:rsidP="00DB4B39">
                      <w:pPr>
                        <w:jc w:val="center"/>
                        <w:rPr>
                          <w:sz w:val="16"/>
                          <w:szCs w:val="16"/>
                          <w:lang w:bidi="bn-BD"/>
                        </w:rPr>
                      </w:pPr>
                      <w:r w:rsidRPr="00940432">
                        <w:rPr>
                          <w:rFonts w:hint="cs"/>
                          <w:sz w:val="16"/>
                          <w:szCs w:val="16"/>
                          <w:cs/>
                          <w:lang w:bidi="bn-BD"/>
                        </w:rPr>
                        <w:t>update customer instalment list</w:t>
                      </w:r>
                    </w:p>
                  </w:txbxContent>
                </v:textbox>
              </v:oval>
            </w:pict>
          </mc:Fallback>
        </mc:AlternateContent>
      </w:r>
      <w:r>
        <w:rPr>
          <w:rFonts w:hint="cs"/>
          <w:b/>
          <w:bCs/>
          <w:noProof/>
          <w:lang w:eastAsia="en-US"/>
        </w:rPr>
        <mc:AlternateContent>
          <mc:Choice Requires="wps">
            <w:drawing>
              <wp:anchor distT="0" distB="0" distL="114300" distR="114300" simplePos="0" relativeHeight="252189696" behindDoc="0" locked="0" layoutInCell="1" allowOverlap="1" wp14:anchorId="63C7E179" wp14:editId="0621BB7F">
                <wp:simplePos x="0" y="0"/>
                <wp:positionH relativeFrom="column">
                  <wp:posOffset>2409825</wp:posOffset>
                </wp:positionH>
                <wp:positionV relativeFrom="paragraph">
                  <wp:posOffset>98425</wp:posOffset>
                </wp:positionV>
                <wp:extent cx="1323975" cy="771525"/>
                <wp:effectExtent l="0" t="0" r="28575" b="28575"/>
                <wp:wrapNone/>
                <wp:docPr id="328" name="Oval 328"/>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940432" w:rsidRDefault="00FD2E7F" w:rsidP="00DB4B39">
                            <w:pPr>
                              <w:jc w:val="center"/>
                              <w:rPr>
                                <w:sz w:val="18"/>
                                <w:szCs w:val="18"/>
                                <w:lang w:bidi="bn-BD"/>
                              </w:rPr>
                            </w:pPr>
                            <w:r w:rsidRPr="00940432">
                              <w:rPr>
                                <w:rFonts w:hint="cs"/>
                                <w:sz w:val="18"/>
                                <w:szCs w:val="18"/>
                                <w:cs/>
                                <w:lang w:bidi="bn-BD"/>
                              </w:rPr>
                              <w:t>update booking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C7E179" id="Oval 328" o:spid="_x0000_s1176" style="position:absolute;margin-left:189.75pt;margin-top:7.75pt;width:104.25pt;height:60.7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" fillcolor="#3494ba [3204]" strokecolor="#1a495c [1604]" strokeweight="1.5pt">
                <v:stroke endcap="round"/>
                <v:textbox>
                  <w:txbxContent>
                    <w:p w:rsidR="00FD2E7F" w:rsidRPr="00940432" w:rsidRDefault="00FD2E7F" w:rsidP="00DB4B39">
                      <w:pPr>
                        <w:jc w:val="center"/>
                        <w:rPr>
                          <w:sz w:val="18"/>
                          <w:szCs w:val="18"/>
                          <w:lang w:bidi="bn-BD"/>
                        </w:rPr>
                      </w:pPr>
                      <w:r w:rsidRPr="00940432">
                        <w:rPr>
                          <w:rFonts w:hint="cs"/>
                          <w:sz w:val="18"/>
                          <w:szCs w:val="18"/>
                          <w:cs/>
                          <w:lang w:bidi="bn-BD"/>
                        </w:rPr>
                        <w:t>update booking list</w:t>
                      </w:r>
                    </w:p>
                  </w:txbxContent>
                </v:textbox>
              </v:oval>
            </w:pict>
          </mc:Fallback>
        </mc:AlternateContent>
      </w:r>
      <w:r>
        <w:rPr>
          <w:rFonts w:hint="cs"/>
          <w:b/>
          <w:bCs/>
          <w:noProof/>
          <w:lang w:eastAsia="en-US"/>
        </w:rPr>
        <mc:AlternateContent>
          <mc:Choice Requires="wps">
            <w:drawing>
              <wp:anchor distT="0" distB="0" distL="114300" distR="114300" simplePos="0" relativeHeight="252188672" behindDoc="0" locked="0" layoutInCell="1" allowOverlap="1" wp14:anchorId="5722B720" wp14:editId="69D8251B">
                <wp:simplePos x="0" y="0"/>
                <wp:positionH relativeFrom="column">
                  <wp:posOffset>123825</wp:posOffset>
                </wp:positionH>
                <wp:positionV relativeFrom="paragraph">
                  <wp:posOffset>98425</wp:posOffset>
                </wp:positionV>
                <wp:extent cx="1323975" cy="771525"/>
                <wp:effectExtent l="0" t="0" r="28575" b="28575"/>
                <wp:wrapNone/>
                <wp:docPr id="327" name="Oval 327"/>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940432" w:rsidRDefault="00FD2E7F" w:rsidP="00DB4B39">
                            <w:pPr>
                              <w:jc w:val="center"/>
                              <w:rPr>
                                <w:sz w:val="18"/>
                                <w:szCs w:val="18"/>
                                <w:lang w:bidi="bn-BD"/>
                              </w:rPr>
                            </w:pPr>
                            <w:r w:rsidRPr="00940432">
                              <w:rPr>
                                <w:rFonts w:hint="cs"/>
                                <w:sz w:val="18"/>
                                <w:szCs w:val="18"/>
                                <w:cs/>
                                <w:lang w:bidi="bn-BD"/>
                              </w:rPr>
                              <w:t>update customer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22B720" id="Oval 327" o:spid="_x0000_s1177" style="position:absolute;margin-left:9.75pt;margin-top:7.75pt;width:104.25pt;height:60.75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" fillcolor="#3494ba [3204]" strokecolor="#1a495c [1604]" strokeweight="1.5pt">
                <v:stroke endcap="round"/>
                <v:textbox>
                  <w:txbxContent>
                    <w:p w:rsidR="00FD2E7F" w:rsidRPr="00940432" w:rsidRDefault="00FD2E7F" w:rsidP="00DB4B39">
                      <w:pPr>
                        <w:jc w:val="center"/>
                        <w:rPr>
                          <w:sz w:val="18"/>
                          <w:szCs w:val="18"/>
                          <w:lang w:bidi="bn-BD"/>
                        </w:rPr>
                      </w:pPr>
                      <w:r w:rsidRPr="00940432">
                        <w:rPr>
                          <w:rFonts w:hint="cs"/>
                          <w:sz w:val="18"/>
                          <w:szCs w:val="18"/>
                          <w:cs/>
                          <w:lang w:bidi="bn-BD"/>
                        </w:rPr>
                        <w:t>update customer list</w:t>
                      </w:r>
                    </w:p>
                  </w:txbxContent>
                </v:textbox>
              </v:oval>
            </w:pict>
          </mc:Fallback>
        </mc:AlternateContent>
      </w:r>
    </w:p>
    <w:p w:rsidR="00DB4B39" w:rsidRDefault="00DB4B39" w:rsidP="00DB4B39">
      <w:pPr>
        <w:rPr>
          <w:b/>
          <w:bCs/>
          <w:lang w:bidi="bn-BD"/>
        </w:rPr>
      </w:pP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198912" behindDoc="0" locked="0" layoutInCell="1" allowOverlap="1" wp14:anchorId="24147EE3" wp14:editId="41548A87">
                <wp:simplePos x="0" y="0"/>
                <wp:positionH relativeFrom="column">
                  <wp:posOffset>678181</wp:posOffset>
                </wp:positionH>
                <wp:positionV relativeFrom="paragraph">
                  <wp:posOffset>222250</wp:posOffset>
                </wp:positionV>
                <wp:extent cx="45719" cy="371475"/>
                <wp:effectExtent l="76200" t="0" r="69215" b="66675"/>
                <wp:wrapNone/>
                <wp:docPr id="337" name="Straight Arrow Connector 337"/>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E98D6" id="Straight Arrow Connector 337" o:spid="_x0000_s1026" type="#_x0000_t32" style="position:absolute;margin-left:53.4pt;margin-top:17.5pt;width:3.6pt;height:29.25pt;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199936" behindDoc="0" locked="0" layoutInCell="1" allowOverlap="1" wp14:anchorId="6353427E" wp14:editId="0C2AD9BB">
                <wp:simplePos x="0" y="0"/>
                <wp:positionH relativeFrom="column">
                  <wp:posOffset>3011806</wp:posOffset>
                </wp:positionH>
                <wp:positionV relativeFrom="paragraph">
                  <wp:posOffset>222250</wp:posOffset>
                </wp:positionV>
                <wp:extent cx="45719" cy="323850"/>
                <wp:effectExtent l="76200" t="0" r="69215" b="57150"/>
                <wp:wrapNone/>
                <wp:docPr id="338" name="Straight Arrow Connector 338"/>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C2DC8" id="Straight Arrow Connector 338" o:spid="_x0000_s1026" type="#_x0000_t32" style="position:absolute;margin-left:237.15pt;margin-top:17.5pt;width:3.6pt;height:25.5pt;flip:x;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" strokecolor="#3494ba [3204]" strokeweight="1pt">
                <v:stroke endarrow="open" endcap="round"/>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00960" behindDoc="0" locked="0" layoutInCell="1" allowOverlap="1" wp14:anchorId="62EF9B5F" wp14:editId="1D286D72">
                <wp:simplePos x="0" y="0"/>
                <wp:positionH relativeFrom="column">
                  <wp:posOffset>5135881</wp:posOffset>
                </wp:positionH>
                <wp:positionV relativeFrom="paragraph">
                  <wp:posOffset>31115</wp:posOffset>
                </wp:positionV>
                <wp:extent cx="45719" cy="333375"/>
                <wp:effectExtent l="76200" t="0" r="69215" b="66675"/>
                <wp:wrapNone/>
                <wp:docPr id="339" name="Straight Arrow Connector 339"/>
                <wp:cNvGraphicFramePr/>
                <a:graphic xmlns:a="http://schemas.openxmlformats.org/drawingml/2006/main">
                  <a:graphicData uri="http://schemas.microsoft.com/office/word/2010/wordprocessingShape">
                    <wps:wsp>
                      <wps:cNvCnPr/>
                      <wps:spPr>
                        <a:xfrm flipH="1">
                          <a:off x="0" y="0"/>
                          <a:ext cx="45719"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F41CF" id="Straight Arrow Connector 339" o:spid="_x0000_s1026" type="#_x0000_t32" style="position:absolute;margin-left:404.4pt;margin-top:2.45pt;width:3.6pt;height:26.25pt;flip:x;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01984" behindDoc="0" locked="0" layoutInCell="1" allowOverlap="1" wp14:anchorId="32FB7167" wp14:editId="733A3EBA">
                <wp:simplePos x="0" y="0"/>
                <wp:positionH relativeFrom="column">
                  <wp:posOffset>702966</wp:posOffset>
                </wp:positionH>
                <wp:positionV relativeFrom="paragraph">
                  <wp:posOffset>119833</wp:posOffset>
                </wp:positionV>
                <wp:extent cx="1828800" cy="18288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44D55" w:rsidRDefault="00FD2E7F" w:rsidP="00DB4B39">
                            <w:pPr>
                              <w:rPr>
                                <w:lang w:bidi="bn-BD"/>
                              </w:rPr>
                            </w:pPr>
                            <w:r w:rsidRPr="00444D55">
                              <w:rPr>
                                <w:rFonts w:hint="cs"/>
                                <w:cs/>
                                <w:lang w:bidi="bn-BD"/>
                              </w:rPr>
                              <w:t>new customer info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FB7167" id="Text Box 340" o:spid="_x0000_s1178" type="#_x0000_t202" style="position:absolute;margin-left:55.35pt;margin-top:9.45pt;width:2in;height:2in;z-index:252201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" filled="f" stroked="f">
                <v:textbox style="mso-fit-shape-to-text:t">
                  <w:txbxContent>
                    <w:p w:rsidR="00FD2E7F" w:rsidRPr="00444D55" w:rsidRDefault="00FD2E7F" w:rsidP="00DB4B39">
                      <w:pPr>
                        <w:rPr>
                          <w:lang w:bidi="bn-BD"/>
                        </w:rPr>
                      </w:pPr>
                      <w:r w:rsidRPr="00444D55">
                        <w:rPr>
                          <w:rFonts w:hint="cs"/>
                          <w:cs/>
                          <w:lang w:bidi="bn-BD"/>
                        </w:rPr>
                        <w:t>new customer info</w:t>
                      </w:r>
                    </w:p>
                  </w:txbxContent>
                </v:textbox>
              </v:shape>
            </w:pict>
          </mc:Fallback>
        </mc:AlternateContent>
      </w:r>
      <w:r>
        <w:rPr>
          <w:noProof/>
          <w:lang w:eastAsia="en-US"/>
        </w:rPr>
        <mc:AlternateContent>
          <mc:Choice Requires="wps">
            <w:drawing>
              <wp:anchor distT="0" distB="0" distL="114300" distR="114300" simplePos="0" relativeHeight="252203008" behindDoc="0" locked="0" layoutInCell="1" allowOverlap="1" wp14:anchorId="1C855C42" wp14:editId="43311F07">
                <wp:simplePos x="0" y="0"/>
                <wp:positionH relativeFrom="column">
                  <wp:posOffset>3070190</wp:posOffset>
                </wp:positionH>
                <wp:positionV relativeFrom="paragraph">
                  <wp:posOffset>95348</wp:posOffset>
                </wp:positionV>
                <wp:extent cx="1828800" cy="18288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444D55" w:rsidRDefault="00FD2E7F" w:rsidP="00DB4B39">
                            <w:pPr>
                              <w:rPr>
                                <w:lang w:bidi="bn-BD"/>
                              </w:rPr>
                            </w:pPr>
                            <w:r w:rsidRPr="00444D55">
                              <w:rPr>
                                <w:rFonts w:hint="cs"/>
                                <w:cs/>
                                <w:lang w:bidi="bn-BD"/>
                              </w:rPr>
                              <w:t>new booking info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855C42" id="Text Box 341" o:spid="_x0000_s1179" type="#_x0000_t202" style="position:absolute;margin-left:241.75pt;margin-top:7.5pt;width:2in;height:2in;z-index:252203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sAKgIAAGI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" filled="f" stroked="f">
                <v:textbox style="mso-fit-shape-to-text:t">
                  <w:txbxContent>
                    <w:p w:rsidR="00FD2E7F" w:rsidRPr="00444D55" w:rsidRDefault="00FD2E7F" w:rsidP="00DB4B39">
                      <w:pPr>
                        <w:rPr>
                          <w:lang w:bidi="bn-BD"/>
                        </w:rPr>
                      </w:pPr>
                      <w:r w:rsidRPr="00444D55">
                        <w:rPr>
                          <w:rFonts w:hint="cs"/>
                          <w:cs/>
                          <w:lang w:bidi="bn-BD"/>
                        </w:rPr>
                        <w:t>new booking info</w:t>
                      </w:r>
                    </w:p>
                  </w:txbxContent>
                </v:textbox>
              </v:shape>
            </w:pict>
          </mc:Fallback>
        </mc:AlternateContent>
      </w:r>
      <w:r>
        <w:rPr>
          <w:noProof/>
          <w:lang w:eastAsia="en-US"/>
        </w:rPr>
        <mc:AlternateContent>
          <mc:Choice Requires="wps">
            <w:drawing>
              <wp:anchor distT="0" distB="0" distL="114300" distR="114300" simplePos="0" relativeHeight="252205056" behindDoc="0" locked="0" layoutInCell="1" allowOverlap="1" wp14:anchorId="4E801B38" wp14:editId="23A11EB8">
                <wp:simplePos x="0" y="0"/>
                <wp:positionH relativeFrom="column">
                  <wp:posOffset>5172075</wp:posOffset>
                </wp:positionH>
                <wp:positionV relativeFrom="paragraph">
                  <wp:posOffset>151765</wp:posOffset>
                </wp:positionV>
                <wp:extent cx="1828800" cy="1828800"/>
                <wp:effectExtent l="0" t="0" r="0" b="3175"/>
                <wp:wrapNone/>
                <wp:docPr id="343" name="Text Box 3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940432" w:rsidRDefault="00FD2E7F" w:rsidP="00DB4B39">
                            <w:pPr>
                              <w:rPr>
                                <w:lang w:bidi="bn-BD"/>
                              </w:rPr>
                            </w:pPr>
                            <w:r w:rsidRPr="00940432">
                              <w:rPr>
                                <w:rFonts w:hint="cs"/>
                                <w:cs/>
                                <w:lang w:bidi="bn-BD"/>
                              </w:rPr>
                              <w:t>new installment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801B38" id="Text Box 343" o:spid="_x0000_s1180" type="#_x0000_t202" style="position:absolute;margin-left:407.25pt;margin-top:11.95pt;width:2in;height:2in;z-index:252205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" filled="f" stroked="f">
                <v:textbox style="mso-fit-shape-to-text:t">
                  <w:txbxContent>
                    <w:p w:rsidR="00FD2E7F" w:rsidRPr="00940432" w:rsidRDefault="00FD2E7F" w:rsidP="00DB4B39">
                      <w:pPr>
                        <w:rPr>
                          <w:lang w:bidi="bn-BD"/>
                        </w:rPr>
                      </w:pPr>
                      <w:r w:rsidRPr="00940432">
                        <w:rPr>
                          <w:rFonts w:hint="cs"/>
                          <w:cs/>
                          <w:lang w:bidi="bn-BD"/>
                        </w:rPr>
                        <w:t>new installment record</w:t>
                      </w:r>
                    </w:p>
                  </w:txbxContent>
                </v:textbox>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08128" behindDoc="0" locked="0" layoutInCell="1" allowOverlap="1" wp14:anchorId="7724377B" wp14:editId="43716431">
                <wp:simplePos x="0" y="0"/>
                <wp:positionH relativeFrom="column">
                  <wp:posOffset>4504690</wp:posOffset>
                </wp:positionH>
                <wp:positionV relativeFrom="paragraph">
                  <wp:posOffset>158115</wp:posOffset>
                </wp:positionV>
                <wp:extent cx="1533525" cy="371475"/>
                <wp:effectExtent l="0" t="0" r="28575" b="28575"/>
                <wp:wrapNone/>
                <wp:docPr id="349" name="Rectangle 349"/>
                <wp:cNvGraphicFramePr/>
                <a:graphic xmlns:a="http://schemas.openxmlformats.org/drawingml/2006/main">
                  <a:graphicData uri="http://schemas.microsoft.com/office/word/2010/wordprocessingShape">
                    <wps:wsp>
                      <wps:cNvSpPr/>
                      <wps:spPr>
                        <a:xfrm>
                          <a:off x="0" y="0"/>
                          <a:ext cx="1533525"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customer installment</w:t>
                            </w:r>
                            <w:r w:rsidRPr="00444D55">
                              <w:rPr>
                                <w:rFonts w:hint="cs"/>
                                <w:color w:val="58B6C0" w:themeColor="accent2"/>
                                <w:sz w:val="16"/>
                                <w:szCs w:val="16"/>
                                <w:cs/>
                                <w:lang w:bidi="bn-BD"/>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4377B" id="Rectangle 349" o:spid="_x0000_s1181" style="position:absolute;margin-left:354.7pt;margin-top:12.45pt;width:120.75pt;height:29.2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" fillcolor="white [3201]" strokecolor="white [3212]" strokeweight="1.5pt">
                <v:stroke endcap="round"/>
                <v:textbo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customer installment</w:t>
                      </w:r>
                      <w:r w:rsidRPr="00444D55">
                        <w:rPr>
                          <w:rFonts w:hint="cs"/>
                          <w:color w:val="58B6C0" w:themeColor="accent2"/>
                          <w:sz w:val="16"/>
                          <w:szCs w:val="16"/>
                          <w:cs/>
                          <w:lang w:bidi="bn-BD"/>
                        </w:rPr>
                        <w:t xml:space="preserve"> list</w:t>
                      </w:r>
                    </w:p>
                  </w:txbxContent>
                </v:textbox>
              </v:rect>
            </w:pict>
          </mc:Fallback>
        </mc:AlternateContent>
      </w:r>
      <w:r>
        <w:rPr>
          <w:noProof/>
          <w:lang w:eastAsia="en-US"/>
        </w:rPr>
        <mc:AlternateContent>
          <mc:Choice Requires="wps">
            <w:drawing>
              <wp:anchor distT="0" distB="0" distL="114300" distR="114300" simplePos="0" relativeHeight="252213248" behindDoc="0" locked="0" layoutInCell="1" allowOverlap="1" wp14:anchorId="701D850A" wp14:editId="3785B749">
                <wp:simplePos x="0" y="0"/>
                <wp:positionH relativeFrom="column">
                  <wp:posOffset>4600575</wp:posOffset>
                </wp:positionH>
                <wp:positionV relativeFrom="paragraph">
                  <wp:posOffset>129540</wp:posOffset>
                </wp:positionV>
                <wp:extent cx="1190625" cy="9525"/>
                <wp:effectExtent l="0" t="0" r="28575" b="28575"/>
                <wp:wrapNone/>
                <wp:docPr id="354" name="Straight Connector 354"/>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C836E" id="Straight Connector 354" o:spid="_x0000_s1026" style="position:absolute;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0.2pt" to="45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211200" behindDoc="0" locked="0" layoutInCell="1" allowOverlap="1" wp14:anchorId="1FD53FAB" wp14:editId="52F835EC">
                <wp:simplePos x="0" y="0"/>
                <wp:positionH relativeFrom="column">
                  <wp:posOffset>2371725</wp:posOffset>
                </wp:positionH>
                <wp:positionV relativeFrom="paragraph">
                  <wp:posOffset>91440</wp:posOffset>
                </wp:positionV>
                <wp:extent cx="1190625" cy="9525"/>
                <wp:effectExtent l="0" t="0" r="28575" b="28575"/>
                <wp:wrapNone/>
                <wp:docPr id="352" name="Straight Connector 352"/>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B8A48" id="Straight Connector 352" o:spid="_x0000_s1026" style="position:absolute;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7.2pt" to="28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kww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209152" behindDoc="0" locked="0" layoutInCell="1" allowOverlap="1" wp14:anchorId="17397E6C" wp14:editId="13B3A6FD">
                <wp:simplePos x="0" y="0"/>
                <wp:positionH relativeFrom="column">
                  <wp:posOffset>257175</wp:posOffset>
                </wp:positionH>
                <wp:positionV relativeFrom="paragraph">
                  <wp:posOffset>148590</wp:posOffset>
                </wp:positionV>
                <wp:extent cx="1190625" cy="9525"/>
                <wp:effectExtent l="0" t="0" r="28575" b="28575"/>
                <wp:wrapNone/>
                <wp:docPr id="350" name="Straight Connector 350"/>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1DEF4" id="Straight Connector 350" o:spid="_x0000_s1026" style="position:absolute;flip:y;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1.7pt" to="1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a9ww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07104" behindDoc="0" locked="0" layoutInCell="1" allowOverlap="1" wp14:anchorId="6E1A02C3" wp14:editId="76E8DE49">
                <wp:simplePos x="0" y="0"/>
                <wp:positionH relativeFrom="column">
                  <wp:posOffset>2330450</wp:posOffset>
                </wp:positionH>
                <wp:positionV relativeFrom="paragraph">
                  <wp:posOffset>91440</wp:posOffset>
                </wp:positionV>
                <wp:extent cx="1314450" cy="371475"/>
                <wp:effectExtent l="0" t="0" r="19050" b="28575"/>
                <wp:wrapNone/>
                <wp:docPr id="348" name="Rectangle 348"/>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booking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02C3" id="Rectangle 348" o:spid="_x0000_s1182" style="position:absolute;margin-left:183.5pt;margin-top:7.2pt;width:103.5pt;height:29.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" fillcolor="white [3201]" strokecolor="white [3212]" strokeweight="1.5pt">
                <v:stroke endcap="round"/>
                <v:textbox>
                  <w:txbxContent>
                    <w:p w:rsidR="00FD2E7F" w:rsidRPr="00444D55" w:rsidRDefault="00FD2E7F" w:rsidP="00DB4B39">
                      <w:pPr>
                        <w:jc w:val="center"/>
                        <w:rPr>
                          <w:color w:val="58B6C0" w:themeColor="accent2"/>
                          <w:sz w:val="16"/>
                          <w:szCs w:val="16"/>
                          <w:lang w:bidi="bn-BD"/>
                        </w:rPr>
                      </w:pPr>
                      <w:r>
                        <w:rPr>
                          <w:rFonts w:hint="cs"/>
                          <w:color w:val="58B6C0" w:themeColor="accent2"/>
                          <w:sz w:val="16"/>
                          <w:szCs w:val="16"/>
                          <w:cs/>
                          <w:lang w:bidi="bn-BD"/>
                        </w:rPr>
                        <w:t>booking list</w:t>
                      </w:r>
                    </w:p>
                  </w:txbxContent>
                </v:textbox>
              </v:rect>
            </w:pict>
          </mc:Fallback>
        </mc:AlternateContent>
      </w:r>
      <w:r>
        <w:rPr>
          <w:noProof/>
          <w:lang w:eastAsia="en-US"/>
        </w:rPr>
        <mc:AlternateContent>
          <mc:Choice Requires="wps">
            <w:drawing>
              <wp:anchor distT="0" distB="0" distL="114300" distR="114300" simplePos="0" relativeHeight="252206080" behindDoc="0" locked="0" layoutInCell="1" allowOverlap="1" wp14:anchorId="5EA482A4" wp14:editId="6834AB9C">
                <wp:simplePos x="0" y="0"/>
                <wp:positionH relativeFrom="column">
                  <wp:posOffset>133350</wp:posOffset>
                </wp:positionH>
                <wp:positionV relativeFrom="paragraph">
                  <wp:posOffset>158115</wp:posOffset>
                </wp:positionV>
                <wp:extent cx="1314450" cy="371475"/>
                <wp:effectExtent l="0" t="0" r="19050" b="28575"/>
                <wp:wrapNone/>
                <wp:docPr id="347" name="Rectangle 347"/>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 xml:space="preserve">     customer </w:t>
                            </w:r>
                            <w:r w:rsidRPr="00444D55">
                              <w:rPr>
                                <w:rFonts w:hint="cs"/>
                                <w:color w:val="58B6C0" w:themeColor="accent2"/>
                                <w:sz w:val="16"/>
                                <w:szCs w:val="16"/>
                                <w:cs/>
                                <w:lang w:bidi="bn-BD"/>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482A4" id="Rectangle 347" o:spid="_x0000_s1183" style="position:absolute;margin-left:10.5pt;margin-top:12.45pt;width:103.5pt;height:29.2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" fillcolor="white [3201]" strokecolor="white [3212]" strokeweight="1.5pt">
                <v:stroke endcap="round"/>
                <v:textbo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 xml:space="preserve">     customer </w:t>
                      </w:r>
                      <w:r w:rsidRPr="00444D55">
                        <w:rPr>
                          <w:rFonts w:hint="cs"/>
                          <w:color w:val="58B6C0" w:themeColor="accent2"/>
                          <w:sz w:val="16"/>
                          <w:szCs w:val="16"/>
                          <w:cs/>
                          <w:lang w:bidi="bn-BD"/>
                        </w:rPr>
                        <w:t xml:space="preserve"> list</w:t>
                      </w:r>
                    </w:p>
                  </w:txbxContent>
                </v:textbox>
              </v:rect>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17344" behindDoc="0" locked="0" layoutInCell="1" allowOverlap="1" wp14:anchorId="47A87E4D" wp14:editId="260228C4">
                <wp:simplePos x="0" y="0"/>
                <wp:positionH relativeFrom="column">
                  <wp:posOffset>3015533</wp:posOffset>
                </wp:positionH>
                <wp:positionV relativeFrom="paragraph">
                  <wp:posOffset>218413</wp:posOffset>
                </wp:positionV>
                <wp:extent cx="45719" cy="397566"/>
                <wp:effectExtent l="76200" t="0" r="69215" b="59690"/>
                <wp:wrapNone/>
                <wp:docPr id="358" name="Straight Arrow Connector 358"/>
                <wp:cNvGraphicFramePr/>
                <a:graphic xmlns:a="http://schemas.openxmlformats.org/drawingml/2006/main">
                  <a:graphicData uri="http://schemas.microsoft.com/office/word/2010/wordprocessingShape">
                    <wps:wsp>
                      <wps:cNvCnPr/>
                      <wps:spPr>
                        <a:xfrm flipH="1">
                          <a:off x="0" y="0"/>
                          <a:ext cx="45719" cy="397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1954" id="Straight Arrow Connector 358" o:spid="_x0000_s1026" type="#_x0000_t32" style="position:absolute;margin-left:237.45pt;margin-top:17.2pt;width:3.6pt;height:31.3pt;flip:x;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23488" behindDoc="0" locked="0" layoutInCell="1" allowOverlap="1" wp14:anchorId="3BE2A40C" wp14:editId="00BC26B9">
                <wp:simplePos x="0" y="0"/>
                <wp:positionH relativeFrom="column">
                  <wp:posOffset>5177790</wp:posOffset>
                </wp:positionH>
                <wp:positionV relativeFrom="paragraph">
                  <wp:posOffset>231140</wp:posOffset>
                </wp:positionV>
                <wp:extent cx="1828800" cy="1828800"/>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installment</w:t>
                            </w:r>
                            <w:r w:rsidRPr="00363A27">
                              <w:rPr>
                                <w:rFonts w:hint="cs"/>
                                <w:noProof/>
                                <w:cs/>
                                <w:lang w:bidi="bn-BD"/>
                              </w:rPr>
                              <w:t xml:space="preserve">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E2A40C" id="Text Box 366" o:spid="_x0000_s1184" type="#_x0000_t202" style="position:absolute;margin-left:407.7pt;margin-top:18.2pt;width:2in;height:2in;z-index:252223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" filled="f" stroked="f">
                <v:textbox style="mso-fit-shape-to-text:t">
                  <w:txbxContent>
                    <w:p w:rsidR="00FD2E7F" w:rsidRPr="00363A27" w:rsidRDefault="00FD2E7F" w:rsidP="00DB4B39">
                      <w:pPr>
                        <w:rPr>
                          <w:noProof/>
                          <w:lang w:bidi="bn-BD"/>
                        </w:rPr>
                      </w:pPr>
                      <w:r>
                        <w:rPr>
                          <w:rFonts w:hint="cs"/>
                          <w:noProof/>
                          <w:cs/>
                          <w:lang w:bidi="bn-BD"/>
                        </w:rPr>
                        <w:t>installment</w:t>
                      </w:r>
                      <w:r w:rsidRPr="00363A27">
                        <w:rPr>
                          <w:rFonts w:hint="cs"/>
                          <w:noProof/>
                          <w:cs/>
                          <w:lang w:bidi="bn-BD"/>
                        </w:rPr>
                        <w:t xml:space="preserve"> record</w:t>
                      </w:r>
                    </w:p>
                  </w:txbxContent>
                </v:textbox>
              </v:shape>
            </w:pict>
          </mc:Fallback>
        </mc:AlternateContent>
      </w:r>
      <w:r>
        <w:rPr>
          <w:noProof/>
          <w:lang w:eastAsia="en-US"/>
        </w:rPr>
        <mc:AlternateContent>
          <mc:Choice Requires="wps">
            <w:drawing>
              <wp:anchor distT="0" distB="0" distL="114300" distR="114300" simplePos="0" relativeHeight="252222464" behindDoc="0" locked="0" layoutInCell="1" allowOverlap="1" wp14:anchorId="4D2629D3" wp14:editId="4C1F5A58">
                <wp:simplePos x="0" y="0"/>
                <wp:positionH relativeFrom="column">
                  <wp:posOffset>3025775</wp:posOffset>
                </wp:positionH>
                <wp:positionV relativeFrom="paragraph">
                  <wp:posOffset>288290</wp:posOffset>
                </wp:positionV>
                <wp:extent cx="1828800" cy="18288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booking</w:t>
                            </w:r>
                            <w:r w:rsidRPr="00363A27">
                              <w:rPr>
                                <w:rFonts w:hint="cs"/>
                                <w:noProof/>
                                <w:cs/>
                                <w:lang w:bidi="bn-BD"/>
                              </w:rPr>
                              <w:t xml:space="preserve">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2629D3" id="Text Box 364" o:spid="_x0000_s1185" type="#_x0000_t202" style="position:absolute;margin-left:238.25pt;margin-top:22.7pt;width:2in;height:2in;z-index:252222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" filled="f" stroked="f">
                <v:textbox style="mso-fit-shape-to-text:t">
                  <w:txbxContent>
                    <w:p w:rsidR="00FD2E7F" w:rsidRPr="00363A27" w:rsidRDefault="00FD2E7F" w:rsidP="00DB4B39">
                      <w:pPr>
                        <w:rPr>
                          <w:noProof/>
                          <w:lang w:bidi="bn-BD"/>
                        </w:rPr>
                      </w:pPr>
                      <w:r>
                        <w:rPr>
                          <w:rFonts w:hint="cs"/>
                          <w:noProof/>
                          <w:cs/>
                          <w:lang w:bidi="bn-BD"/>
                        </w:rPr>
                        <w:t>booking</w:t>
                      </w:r>
                      <w:r w:rsidRPr="00363A27">
                        <w:rPr>
                          <w:rFonts w:hint="cs"/>
                          <w:noProof/>
                          <w:cs/>
                          <w:lang w:bidi="bn-BD"/>
                        </w:rPr>
                        <w:t xml:space="preserve"> record</w:t>
                      </w:r>
                    </w:p>
                  </w:txbxContent>
                </v:textbox>
              </v:shape>
            </w:pict>
          </mc:Fallback>
        </mc:AlternateContent>
      </w:r>
      <w:r>
        <w:rPr>
          <w:noProof/>
          <w:lang w:eastAsia="en-US"/>
        </w:rPr>
        <mc:AlternateContent>
          <mc:Choice Requires="wps">
            <w:drawing>
              <wp:anchor distT="0" distB="0" distL="114300" distR="114300" simplePos="0" relativeHeight="252216320" behindDoc="0" locked="0" layoutInCell="1" allowOverlap="1" wp14:anchorId="69D9CD57" wp14:editId="63A7679B">
                <wp:simplePos x="0" y="0"/>
                <wp:positionH relativeFrom="column">
                  <wp:posOffset>790574</wp:posOffset>
                </wp:positionH>
                <wp:positionV relativeFrom="paragraph">
                  <wp:posOffset>292100</wp:posOffset>
                </wp:positionV>
                <wp:extent cx="1571625" cy="742950"/>
                <wp:effectExtent l="0" t="0" r="85725" b="57150"/>
                <wp:wrapNone/>
                <wp:docPr id="357" name="Straight Arrow Connector 357"/>
                <wp:cNvGraphicFramePr/>
                <a:graphic xmlns:a="http://schemas.openxmlformats.org/drawingml/2006/main">
                  <a:graphicData uri="http://schemas.microsoft.com/office/word/2010/wordprocessingShape">
                    <wps:wsp>
                      <wps:cNvCnPr/>
                      <wps:spPr>
                        <a:xfrm>
                          <a:off x="0" y="0"/>
                          <a:ext cx="1571625"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EA7AA" id="Straight Arrow Connector 357" o:spid="_x0000_s1026" type="#_x0000_t32" style="position:absolute;margin-left:62.25pt;margin-top:23pt;width:123.75pt;height:5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14272" behindDoc="0" locked="0" layoutInCell="1" allowOverlap="1" wp14:anchorId="283E9FD1" wp14:editId="0585EE18">
                <wp:simplePos x="0" y="0"/>
                <wp:positionH relativeFrom="column">
                  <wp:posOffset>4610100</wp:posOffset>
                </wp:positionH>
                <wp:positionV relativeFrom="paragraph">
                  <wp:posOffset>206375</wp:posOffset>
                </wp:positionV>
                <wp:extent cx="1190625" cy="9525"/>
                <wp:effectExtent l="0" t="0" r="28575" b="28575"/>
                <wp:wrapNone/>
                <wp:docPr id="355" name="Straight Connector 355"/>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BE848" id="Straight Connector 355" o:spid="_x0000_s1026" style="position:absolute;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6.25pt" to="456.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z1ww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" strokecolor="#3494ba [3204]" strokeweight="1pt">
                <v:stroke endcap="round"/>
              </v:line>
            </w:pict>
          </mc:Fallback>
        </mc:AlternateContent>
      </w:r>
      <w:r>
        <w:rPr>
          <w:noProof/>
          <w:lang w:eastAsia="en-US"/>
        </w:rPr>
        <mc:AlternateContent>
          <mc:Choice Requires="wps">
            <w:drawing>
              <wp:anchor distT="0" distB="0" distL="114300" distR="114300" simplePos="0" relativeHeight="252212224" behindDoc="0" locked="0" layoutInCell="1" allowOverlap="1" wp14:anchorId="7E0BC809" wp14:editId="2505FFC0">
                <wp:simplePos x="0" y="0"/>
                <wp:positionH relativeFrom="column">
                  <wp:posOffset>2355850</wp:posOffset>
                </wp:positionH>
                <wp:positionV relativeFrom="paragraph">
                  <wp:posOffset>187325</wp:posOffset>
                </wp:positionV>
                <wp:extent cx="1190625" cy="9525"/>
                <wp:effectExtent l="0" t="0" r="28575" b="28575"/>
                <wp:wrapNone/>
                <wp:docPr id="353" name="Straight Connector 353"/>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E0656" id="Straight Connector 353" o:spid="_x0000_s1026" style="position:absolute;flip:y;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4.75pt" to="279.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10176" behindDoc="0" locked="0" layoutInCell="1" allowOverlap="1" wp14:anchorId="7231339A" wp14:editId="64958664">
                <wp:simplePos x="0" y="0"/>
                <wp:positionH relativeFrom="column">
                  <wp:posOffset>257175</wp:posOffset>
                </wp:positionH>
                <wp:positionV relativeFrom="paragraph">
                  <wp:posOffset>196850</wp:posOffset>
                </wp:positionV>
                <wp:extent cx="1190625" cy="9525"/>
                <wp:effectExtent l="0" t="0" r="28575" b="28575"/>
                <wp:wrapNone/>
                <wp:docPr id="351" name="Straight Connector 351"/>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012D8" id="Straight Connector 351"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5.5pt" to="11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" strokecolor="#3494ba [3204]" strokeweight="1pt">
                <v:stroke endcap="round"/>
              </v:lin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21440" behindDoc="0" locked="0" layoutInCell="1" allowOverlap="1" wp14:anchorId="57519673" wp14:editId="700597BC">
                <wp:simplePos x="0" y="0"/>
                <wp:positionH relativeFrom="column">
                  <wp:posOffset>607060</wp:posOffset>
                </wp:positionH>
                <wp:positionV relativeFrom="paragraph">
                  <wp:posOffset>308610</wp:posOffset>
                </wp:positionV>
                <wp:extent cx="1828800" cy="1828800"/>
                <wp:effectExtent l="0" t="190500" r="0" b="196850"/>
                <wp:wrapNone/>
                <wp:docPr id="363" name="Text Box 363"/>
                <wp:cNvGraphicFramePr/>
                <a:graphic xmlns:a="http://schemas.openxmlformats.org/drawingml/2006/main">
                  <a:graphicData uri="http://schemas.microsoft.com/office/word/2010/wordprocessingShape">
                    <wps:wsp>
                      <wps:cNvSpPr txBox="1"/>
                      <wps:spPr>
                        <a:xfrm rot="1606418">
                          <a:off x="0" y="0"/>
                          <a:ext cx="1828800" cy="182880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customer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519673" id="Text Box 363" o:spid="_x0000_s1186" type="#_x0000_t202" style="position:absolute;margin-left:47.8pt;margin-top:24.3pt;width:2in;height:2in;rotation:1754637fd;z-index:252221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" filled="f" stroked="f">
                <v:textbox style="mso-fit-shape-to-text:t">
                  <w:txbxContent>
                    <w:p w:rsidR="00FD2E7F" w:rsidRPr="00363A27" w:rsidRDefault="00FD2E7F" w:rsidP="00DB4B39">
                      <w:pPr>
                        <w:rPr>
                          <w:noProof/>
                          <w:lang w:bidi="bn-BD"/>
                        </w:rPr>
                      </w:pPr>
                      <w:r w:rsidRPr="00363A27">
                        <w:rPr>
                          <w:rFonts w:hint="cs"/>
                          <w:noProof/>
                          <w:cs/>
                          <w:lang w:bidi="bn-BD"/>
                        </w:rPr>
                        <w:t>customer record</w:t>
                      </w:r>
                    </w:p>
                  </w:txbxContent>
                </v:textbox>
              </v:shape>
            </w:pict>
          </mc:Fallback>
        </mc:AlternateContent>
      </w:r>
      <w:r>
        <w:rPr>
          <w:rFonts w:hint="cs"/>
          <w:b/>
          <w:bCs/>
          <w:noProof/>
          <w:lang w:eastAsia="en-US"/>
        </w:rPr>
        <mc:AlternateContent>
          <mc:Choice Requires="wps">
            <w:drawing>
              <wp:anchor distT="0" distB="0" distL="114300" distR="114300" simplePos="0" relativeHeight="252218368" behindDoc="0" locked="0" layoutInCell="1" allowOverlap="1" wp14:anchorId="219AFEF6" wp14:editId="5233D9FD">
                <wp:simplePos x="0" y="0"/>
                <wp:positionH relativeFrom="column">
                  <wp:posOffset>3733800</wp:posOffset>
                </wp:positionH>
                <wp:positionV relativeFrom="paragraph">
                  <wp:posOffset>36195</wp:posOffset>
                </wp:positionV>
                <wp:extent cx="1447800" cy="733425"/>
                <wp:effectExtent l="38100" t="0" r="19050" b="66675"/>
                <wp:wrapNone/>
                <wp:docPr id="359" name="Straight Arrow Connector 359"/>
                <wp:cNvGraphicFramePr/>
                <a:graphic xmlns:a="http://schemas.openxmlformats.org/drawingml/2006/main">
                  <a:graphicData uri="http://schemas.microsoft.com/office/word/2010/wordprocessingShape">
                    <wps:wsp>
                      <wps:cNvCnPr/>
                      <wps:spPr>
                        <a:xfrm flipH="1">
                          <a:off x="0" y="0"/>
                          <a:ext cx="144780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27C29" id="Straight Arrow Connector 359" o:spid="_x0000_s1026" type="#_x0000_t32" style="position:absolute;margin-left:294pt;margin-top:2.85pt;width:114pt;height:57.75pt;flip:x;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" strokecolor="#3494ba [3204]" strokeweight="1pt">
                <v:stroke endarrow="open" endcap="round"/>
              </v:shape>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15296" behindDoc="0" locked="0" layoutInCell="1" allowOverlap="1" wp14:anchorId="2A3EA8B6" wp14:editId="40DB13E0">
                <wp:simplePos x="0" y="0"/>
                <wp:positionH relativeFrom="column">
                  <wp:posOffset>2409825</wp:posOffset>
                </wp:positionH>
                <wp:positionV relativeFrom="paragraph">
                  <wp:posOffset>170180</wp:posOffset>
                </wp:positionV>
                <wp:extent cx="1323975" cy="771525"/>
                <wp:effectExtent l="0" t="0" r="28575" b="28575"/>
                <wp:wrapNone/>
                <wp:docPr id="356" name="Oval 356"/>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E1AB0" w:rsidRDefault="00FD2E7F" w:rsidP="00DB4B39">
                            <w:pPr>
                              <w:jc w:val="center"/>
                              <w:rPr>
                                <w:rStyle w:val="Strong"/>
                              </w:rPr>
                            </w:pPr>
                            <w:r w:rsidRPr="002E1AB0">
                              <w:rPr>
                                <w:rStyle w:val="Strong"/>
                                <w:rFonts w:hint="cs"/>
                                <w:cs/>
                              </w:rPr>
                              <w:t>process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EA8B6" id="Oval 356" o:spid="_x0000_s1187" style="position:absolute;margin-left:189.75pt;margin-top:13.4pt;width:104.25pt;height:60.75pt;z-index:25221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" fillcolor="#3494ba [3204]" strokecolor="#1a495c [1604]" strokeweight="1.5pt">
                <v:stroke endcap="round"/>
                <v:textbox>
                  <w:txbxContent>
                    <w:p w:rsidR="00FD2E7F" w:rsidRPr="002E1AB0" w:rsidRDefault="00FD2E7F" w:rsidP="00DB4B39">
                      <w:pPr>
                        <w:jc w:val="center"/>
                        <w:rPr>
                          <w:rStyle w:val="Strong"/>
                        </w:rPr>
                      </w:pPr>
                      <w:r w:rsidRPr="002E1AB0">
                        <w:rPr>
                          <w:rStyle w:val="Strong"/>
                          <w:rFonts w:hint="cs"/>
                          <w:cs/>
                        </w:rPr>
                        <w:t>process report</w:t>
                      </w:r>
                    </w:p>
                  </w:txbxContent>
                </v:textbox>
              </v:oval>
            </w:pict>
          </mc:Fallback>
        </mc:AlternateContent>
      </w:r>
    </w:p>
    <w:p w:rsidR="00DB4B39" w:rsidRDefault="00DB4B39" w:rsidP="00DB4B39">
      <w:pPr>
        <w:rPr>
          <w:b/>
          <w:bCs/>
          <w:lang w:bidi="bn-BD"/>
        </w:rPr>
      </w:pPr>
      <w:r>
        <w:rPr>
          <w:rFonts w:hint="cs"/>
          <w:b/>
          <w:bCs/>
          <w:noProof/>
          <w:lang w:eastAsia="en-US"/>
        </w:rPr>
        <mc:AlternateContent>
          <mc:Choice Requires="wps">
            <w:drawing>
              <wp:anchor distT="0" distB="0" distL="114300" distR="114300" simplePos="0" relativeHeight="252220416" behindDoc="0" locked="0" layoutInCell="1" allowOverlap="1" wp14:anchorId="2F965656" wp14:editId="357AF28A">
                <wp:simplePos x="0" y="0"/>
                <wp:positionH relativeFrom="column">
                  <wp:posOffset>5219700</wp:posOffset>
                </wp:positionH>
                <wp:positionV relativeFrom="paragraph">
                  <wp:posOffset>66040</wp:posOffset>
                </wp:positionV>
                <wp:extent cx="847725" cy="44767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8477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Default="00FD2E7F" w:rsidP="00DB4B39">
                            <w:pPr>
                              <w:jc w:val="center"/>
                              <w:rPr>
                                <w:lang w:bidi="bn-BD"/>
                              </w:rPr>
                            </w:pPr>
                            <w:r>
                              <w:rPr>
                                <w:rFonts w:hint="cs"/>
                                <w:cs/>
                                <w:lang w:bidi="bn-BD"/>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65656" id="Rectangle 362" o:spid="_x0000_s1188" style="position:absolute;margin-left:411pt;margin-top:5.2pt;width:66.75pt;height:35.25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" fillcolor="#3494ba [3204]" strokecolor="#1a495c [1604]" strokeweight="1.5pt">
                <v:stroke endcap="round"/>
                <v:textbox>
                  <w:txbxContent>
                    <w:p w:rsidR="00FD2E7F" w:rsidRDefault="00FD2E7F" w:rsidP="00DB4B39">
                      <w:pPr>
                        <w:jc w:val="center"/>
                        <w:rPr>
                          <w:lang w:bidi="bn-BD"/>
                        </w:rPr>
                      </w:pPr>
                      <w:r>
                        <w:rPr>
                          <w:rFonts w:hint="cs"/>
                          <w:cs/>
                          <w:lang w:bidi="bn-BD"/>
                        </w:rPr>
                        <w:t>Manager</w:t>
                      </w:r>
                    </w:p>
                  </w:txbxContent>
                </v:textbox>
              </v:rect>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24512" behindDoc="0" locked="0" layoutInCell="1" allowOverlap="1" wp14:anchorId="48B7750B" wp14:editId="411209D4">
                <wp:simplePos x="0" y="0"/>
                <wp:positionH relativeFrom="column">
                  <wp:posOffset>4039235</wp:posOffset>
                </wp:positionH>
                <wp:positionV relativeFrom="paragraph">
                  <wp:posOffset>52070</wp:posOffset>
                </wp:positionV>
                <wp:extent cx="1828800" cy="1828800"/>
                <wp:effectExtent l="0" t="19050" r="0" b="25400"/>
                <wp:wrapNone/>
                <wp:docPr id="367" name="Text Box 367"/>
                <wp:cNvGraphicFramePr/>
                <a:graphic xmlns:a="http://schemas.openxmlformats.org/drawingml/2006/main">
                  <a:graphicData uri="http://schemas.microsoft.com/office/word/2010/wordprocessingShape">
                    <wps:wsp>
                      <wps:cNvSpPr txBox="1"/>
                      <wps:spPr>
                        <a:xfrm rot="21439349">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daily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B7750B" id="Text Box 367" o:spid="_x0000_s1189" type="#_x0000_t202" style="position:absolute;margin-left:318.05pt;margin-top:4.1pt;width:2in;height:2in;rotation:-175474fd;z-index:252224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" filled="f" stroked="f">
                <v:textbox style="mso-fit-shape-to-text:t">
                  <w:txbxContent>
                    <w:p w:rsidR="00FD2E7F" w:rsidRPr="00363A27" w:rsidRDefault="00FD2E7F" w:rsidP="00DB4B39">
                      <w:pPr>
                        <w:rPr>
                          <w:noProof/>
                          <w:lang w:bidi="bn-BD"/>
                        </w:rPr>
                      </w:pPr>
                      <w:r>
                        <w:rPr>
                          <w:rFonts w:hint="cs"/>
                          <w:noProof/>
                          <w:cs/>
                          <w:lang w:bidi="bn-BD"/>
                        </w:rPr>
                        <w:t>daily report</w:t>
                      </w:r>
                    </w:p>
                  </w:txbxContent>
                </v:textbox>
              </v:shape>
            </w:pict>
          </mc:Fallback>
        </mc:AlternateContent>
      </w:r>
      <w:r>
        <w:rPr>
          <w:rFonts w:hint="cs"/>
          <w:b/>
          <w:bCs/>
          <w:noProof/>
          <w:lang w:eastAsia="en-US"/>
        </w:rPr>
        <mc:AlternateContent>
          <mc:Choice Requires="wps">
            <w:drawing>
              <wp:anchor distT="0" distB="0" distL="114300" distR="114300" simplePos="0" relativeHeight="252226560" behindDoc="0" locked="0" layoutInCell="1" allowOverlap="1" wp14:anchorId="6C0FD3E4" wp14:editId="3640D5C7">
                <wp:simplePos x="0" y="0"/>
                <wp:positionH relativeFrom="column">
                  <wp:posOffset>1626919</wp:posOffset>
                </wp:positionH>
                <wp:positionV relativeFrom="paragraph">
                  <wp:posOffset>114193</wp:posOffset>
                </wp:positionV>
                <wp:extent cx="877076" cy="374073"/>
                <wp:effectExtent l="38100" t="0" r="37465" b="64135"/>
                <wp:wrapNone/>
                <wp:docPr id="369" name="Straight Arrow Connector 369"/>
                <wp:cNvGraphicFramePr/>
                <a:graphic xmlns:a="http://schemas.openxmlformats.org/drawingml/2006/main">
                  <a:graphicData uri="http://schemas.microsoft.com/office/word/2010/wordprocessingShape">
                    <wps:wsp>
                      <wps:cNvCnPr/>
                      <wps:spPr>
                        <a:xfrm flipH="1">
                          <a:off x="0" y="0"/>
                          <a:ext cx="877076" cy="3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5DECD" id="Straight Arrow Connector 369" o:spid="_x0000_s1026" type="#_x0000_t32" style="position:absolute;margin-left:128.1pt;margin-top:9pt;width:69.05pt;height:29.45pt;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225536" behindDoc="0" locked="0" layoutInCell="1" allowOverlap="1" wp14:anchorId="7056082F" wp14:editId="2F84EB8F">
                <wp:simplePos x="0" y="0"/>
                <wp:positionH relativeFrom="margin">
                  <wp:align>left</wp:align>
                </wp:positionH>
                <wp:positionV relativeFrom="paragraph">
                  <wp:posOffset>133350</wp:posOffset>
                </wp:positionV>
                <wp:extent cx="1616548" cy="771525"/>
                <wp:effectExtent l="0" t="0" r="22225" b="28575"/>
                <wp:wrapNone/>
                <wp:docPr id="368" name="Oval 368"/>
                <wp:cNvGraphicFramePr/>
                <a:graphic xmlns:a="http://schemas.openxmlformats.org/drawingml/2006/main">
                  <a:graphicData uri="http://schemas.microsoft.com/office/word/2010/wordprocessingShape">
                    <wps:wsp>
                      <wps:cNvSpPr/>
                      <wps:spPr>
                        <a:xfrm>
                          <a:off x="0" y="0"/>
                          <a:ext cx="1616548"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E1AB0" w:rsidRDefault="00FD2E7F" w:rsidP="00DB4B39">
                            <w:pPr>
                              <w:spacing w:after="0"/>
                              <w:jc w:val="center"/>
                              <w:rPr>
                                <w:rStyle w:val="Strong"/>
                              </w:rPr>
                            </w:pPr>
                            <w:r>
                              <w:rPr>
                                <w:rStyle w:val="Strong"/>
                                <w:rFonts w:hint="cs"/>
                                <w:cs/>
                              </w:rPr>
                              <w:t xml:space="preserve">chck </w:t>
                            </w:r>
                            <w:r w:rsidRPr="002E1AB0">
                              <w:rPr>
                                <w:rStyle w:val="Strong"/>
                                <w:rFonts w:hint="cs"/>
                                <w:cs/>
                              </w:rPr>
                              <w:t>complete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56082F" id="Oval 368" o:spid="_x0000_s1190" style="position:absolute;margin-left:0;margin-top:10.5pt;width:127.3pt;height:60.75pt;z-index:252225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" fillcolor="#3494ba [3204]" strokecolor="#1a495c [1604]" strokeweight="1.5pt">
                <v:stroke endcap="round"/>
                <v:textbox>
                  <w:txbxContent>
                    <w:p w:rsidR="00FD2E7F" w:rsidRPr="002E1AB0" w:rsidRDefault="00FD2E7F" w:rsidP="00DB4B39">
                      <w:pPr>
                        <w:spacing w:after="0"/>
                        <w:jc w:val="center"/>
                        <w:rPr>
                          <w:rStyle w:val="Strong"/>
                        </w:rPr>
                      </w:pPr>
                      <w:r>
                        <w:rPr>
                          <w:rStyle w:val="Strong"/>
                          <w:rFonts w:hint="cs"/>
                          <w:cs/>
                        </w:rPr>
                        <w:t xml:space="preserve">chck </w:t>
                      </w:r>
                      <w:r w:rsidRPr="002E1AB0">
                        <w:rPr>
                          <w:rStyle w:val="Strong"/>
                          <w:rFonts w:hint="cs"/>
                          <w:cs/>
                        </w:rPr>
                        <w:t>complete payment</w:t>
                      </w:r>
                    </w:p>
                  </w:txbxContent>
                </v:textbox>
                <w10:wrap anchorx="margin"/>
              </v:oval>
            </w:pict>
          </mc:Fallback>
        </mc:AlternateContent>
      </w:r>
      <w:r>
        <w:rPr>
          <w:rFonts w:hint="cs"/>
          <w:b/>
          <w:bCs/>
          <w:noProof/>
          <w:lang w:eastAsia="en-US"/>
        </w:rPr>
        <mc:AlternateContent>
          <mc:Choice Requires="wps">
            <w:drawing>
              <wp:anchor distT="0" distB="0" distL="114300" distR="114300" simplePos="0" relativeHeight="252219392" behindDoc="0" locked="0" layoutInCell="1" allowOverlap="1" wp14:anchorId="194DA9CA" wp14:editId="53775FE1">
                <wp:simplePos x="0" y="0"/>
                <wp:positionH relativeFrom="column">
                  <wp:posOffset>3712866</wp:posOffset>
                </wp:positionH>
                <wp:positionV relativeFrom="paragraph">
                  <wp:posOffset>32901</wp:posOffset>
                </wp:positionV>
                <wp:extent cx="1497204" cy="115626"/>
                <wp:effectExtent l="0" t="76200" r="0" b="36830"/>
                <wp:wrapNone/>
                <wp:docPr id="360" name="Straight Arrow Connector 360"/>
                <wp:cNvGraphicFramePr/>
                <a:graphic xmlns:a="http://schemas.openxmlformats.org/drawingml/2006/main">
                  <a:graphicData uri="http://schemas.microsoft.com/office/word/2010/wordprocessingShape">
                    <wps:wsp>
                      <wps:cNvCnPr/>
                      <wps:spPr>
                        <a:xfrm flipV="1">
                          <a:off x="0" y="0"/>
                          <a:ext cx="1497204" cy="11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CEC0C" id="Straight Arrow Connector 360" o:spid="_x0000_s1026" type="#_x0000_t32" style="position:absolute;margin-left:292.35pt;margin-top:2.6pt;width:117.9pt;height:9.1pt;flip:y;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" strokecolor="#3494ba [3204]" strokeweight="1pt">
                <v:stroke endarrow="open" endcap="round"/>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27584" behindDoc="0" locked="0" layoutInCell="1" allowOverlap="1" wp14:anchorId="25A62F1B" wp14:editId="7369D5A7">
                <wp:simplePos x="0" y="0"/>
                <wp:positionH relativeFrom="column">
                  <wp:posOffset>1558925</wp:posOffset>
                </wp:positionH>
                <wp:positionV relativeFrom="paragraph">
                  <wp:posOffset>88901</wp:posOffset>
                </wp:positionV>
                <wp:extent cx="1828800" cy="1828800"/>
                <wp:effectExtent l="0" t="133350" r="0" b="139700"/>
                <wp:wrapNone/>
                <wp:docPr id="370" name="Text Box 370"/>
                <wp:cNvGraphicFramePr/>
                <a:graphic xmlns:a="http://schemas.openxmlformats.org/drawingml/2006/main">
                  <a:graphicData uri="http://schemas.microsoft.com/office/word/2010/wordprocessingShape">
                    <wps:wsp>
                      <wps:cNvSpPr txBox="1"/>
                      <wps:spPr>
                        <a:xfrm rot="20506832">
                          <a:off x="0" y="0"/>
                          <a:ext cx="1828800" cy="182880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payment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A62F1B" id="Text Box 370" o:spid="_x0000_s1191" type="#_x0000_t202" style="position:absolute;margin-left:122.75pt;margin-top:7pt;width:2in;height:2in;rotation:-1194031fd;z-index:25222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" filled="f" stroked="f">
                <v:textbox style="mso-fit-shape-to-text:t">
                  <w:txbxContent>
                    <w:p w:rsidR="00FD2E7F" w:rsidRPr="00363A27" w:rsidRDefault="00FD2E7F" w:rsidP="00DB4B39">
                      <w:pPr>
                        <w:rPr>
                          <w:noProof/>
                          <w:lang w:bidi="bn-BD"/>
                        </w:rPr>
                      </w:pPr>
                      <w:r w:rsidRPr="00363A27">
                        <w:rPr>
                          <w:rFonts w:hint="cs"/>
                          <w:noProof/>
                          <w:cs/>
                          <w:lang w:bidi="bn-BD"/>
                        </w:rPr>
                        <w:t>payment report</w:t>
                      </w:r>
                    </w:p>
                  </w:txbxContent>
                </v:textbox>
              </v:shape>
            </w:pict>
          </mc:Fallback>
        </mc:AlternateContent>
      </w:r>
    </w:p>
    <w:p w:rsidR="00DB4B39" w:rsidRDefault="00DB4B39" w:rsidP="00DB4B39">
      <w:pPr>
        <w:rPr>
          <w:b/>
          <w:bCs/>
          <w:lang w:bidi="bn-BD"/>
        </w:rPr>
      </w:pPr>
    </w:p>
    <w:p w:rsidR="00DB4B39" w:rsidRDefault="00DB4B39" w:rsidP="00DB4B39">
      <w:pPr>
        <w:rPr>
          <w:b/>
          <w:bCs/>
          <w:lang w:bidi="bn-BD"/>
        </w:rPr>
      </w:pPr>
      <w:r>
        <w:rPr>
          <w:noProof/>
          <w:lang w:eastAsia="en-US"/>
        </w:rPr>
        <mc:AlternateContent>
          <mc:Choice Requires="wps">
            <w:drawing>
              <wp:anchor distT="0" distB="0" distL="114300" distR="114300" simplePos="0" relativeHeight="252229632" behindDoc="0" locked="0" layoutInCell="1" allowOverlap="1" wp14:anchorId="52778C6C" wp14:editId="4F52F555">
                <wp:simplePos x="0" y="0"/>
                <wp:positionH relativeFrom="column">
                  <wp:posOffset>1983858</wp:posOffset>
                </wp:positionH>
                <wp:positionV relativeFrom="paragraph">
                  <wp:posOffset>212090</wp:posOffset>
                </wp:positionV>
                <wp:extent cx="1190625" cy="9525"/>
                <wp:effectExtent l="0" t="0" r="28575" b="28575"/>
                <wp:wrapNone/>
                <wp:docPr id="372" name="Straight Connector 372"/>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B8548" id="Straight Connector 372" o:spid="_x0000_s1026" style="position:absolute;flip:y;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6.7pt" to="249.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" strokecolor="#3494ba [3204]" strokeweight="1pt">
                <v:stroke endcap="round"/>
              </v:line>
            </w:pict>
          </mc:Fallback>
        </mc:AlternateContent>
      </w:r>
      <w:r>
        <w:rPr>
          <w:rFonts w:hint="cs"/>
          <w:b/>
          <w:bCs/>
          <w:noProof/>
          <w:lang w:eastAsia="en-US"/>
        </w:rPr>
        <mc:AlternateContent>
          <mc:Choice Requires="wps">
            <w:drawing>
              <wp:anchor distT="0" distB="0" distL="114300" distR="114300" simplePos="0" relativeHeight="252231680" behindDoc="0" locked="0" layoutInCell="1" allowOverlap="1" wp14:anchorId="3C9A9F83" wp14:editId="12E63212">
                <wp:simplePos x="0" y="0"/>
                <wp:positionH relativeFrom="column">
                  <wp:posOffset>1114425</wp:posOffset>
                </wp:positionH>
                <wp:positionV relativeFrom="paragraph">
                  <wp:posOffset>152400</wp:posOffset>
                </wp:positionV>
                <wp:extent cx="1024255" cy="251460"/>
                <wp:effectExtent l="0" t="0" r="80645" b="91440"/>
                <wp:wrapNone/>
                <wp:docPr id="374" name="Straight Arrow Connector 374"/>
                <wp:cNvGraphicFramePr/>
                <a:graphic xmlns:a="http://schemas.openxmlformats.org/drawingml/2006/main">
                  <a:graphicData uri="http://schemas.microsoft.com/office/word/2010/wordprocessingShape">
                    <wps:wsp>
                      <wps:cNvCnPr/>
                      <wps:spPr>
                        <a:xfrm>
                          <a:off x="0" y="0"/>
                          <a:ext cx="1024255"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43774" id="Straight Arrow Connector 374" o:spid="_x0000_s1026" type="#_x0000_t32" style="position:absolute;margin-left:87.75pt;margin-top:12pt;width:80.65pt;height:19.8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" strokecolor="#3494ba [3204]" strokeweight="1pt">
                <v:stroke endarrow="open" endcap="round"/>
              </v:shape>
            </w:pict>
          </mc:Fallback>
        </mc:AlternateContent>
      </w:r>
      <w:r>
        <w:rPr>
          <w:noProof/>
          <w:lang w:eastAsia="en-US"/>
        </w:rPr>
        <mc:AlternateContent>
          <mc:Choice Requires="wps">
            <w:drawing>
              <wp:anchor distT="0" distB="0" distL="114300" distR="114300" simplePos="0" relativeHeight="252236800" behindDoc="0" locked="0" layoutInCell="1" allowOverlap="1" wp14:anchorId="241B88F9" wp14:editId="4F628748">
                <wp:simplePos x="0" y="0"/>
                <wp:positionH relativeFrom="column">
                  <wp:posOffset>3545840</wp:posOffset>
                </wp:positionH>
                <wp:positionV relativeFrom="paragraph">
                  <wp:posOffset>133350</wp:posOffset>
                </wp:positionV>
                <wp:extent cx="1828800" cy="18288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Pr>
                                <w:rFonts w:hint="cs"/>
                                <w:noProof/>
                                <w:cs/>
                                <w:lang w:bidi="bn-BD"/>
                              </w:rPr>
                              <w:t>plot sold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1B88F9" id="Text Box 380" o:spid="_x0000_s1192" type="#_x0000_t202" style="position:absolute;margin-left:279.2pt;margin-top:10.5pt;width:2in;height:2in;z-index:252236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" filled="f" stroked="f">
                <v:textbox style="mso-fit-shape-to-text:t">
                  <w:txbxContent>
                    <w:p w:rsidR="00FD2E7F" w:rsidRPr="00363A27" w:rsidRDefault="00FD2E7F" w:rsidP="00DB4B39">
                      <w:pPr>
                        <w:rPr>
                          <w:noProof/>
                          <w:lang w:bidi="bn-BD"/>
                        </w:rPr>
                      </w:pPr>
                      <w:r>
                        <w:rPr>
                          <w:rFonts w:hint="cs"/>
                          <w:noProof/>
                          <w:cs/>
                          <w:lang w:bidi="bn-BD"/>
                        </w:rPr>
                        <w:t>plot sold record</w:t>
                      </w:r>
                    </w:p>
                  </w:txbxContent>
                </v:textbox>
              </v:shape>
            </w:pict>
          </mc:Fallback>
        </mc:AlternateContent>
      </w:r>
      <w:r>
        <w:rPr>
          <w:rFonts w:hint="cs"/>
          <w:b/>
          <w:bCs/>
          <w:noProof/>
          <w:lang w:eastAsia="en-US"/>
        </w:rPr>
        <mc:AlternateContent>
          <mc:Choice Requires="wps">
            <w:drawing>
              <wp:anchor distT="0" distB="0" distL="114300" distR="114300" simplePos="0" relativeHeight="252233728" behindDoc="0" locked="0" layoutInCell="1" allowOverlap="1" wp14:anchorId="11ECB24C" wp14:editId="4080B89E">
                <wp:simplePos x="0" y="0"/>
                <wp:positionH relativeFrom="column">
                  <wp:posOffset>4903470</wp:posOffset>
                </wp:positionH>
                <wp:positionV relativeFrom="paragraph">
                  <wp:posOffset>59690</wp:posOffset>
                </wp:positionV>
                <wp:extent cx="1323975" cy="771525"/>
                <wp:effectExtent l="0" t="0" r="28575" b="28575"/>
                <wp:wrapNone/>
                <wp:docPr id="376" name="Oval 376"/>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E1AB0" w:rsidRDefault="00FD2E7F" w:rsidP="00DB4B39">
                            <w:pPr>
                              <w:jc w:val="center"/>
                              <w:rPr>
                                <w:rStyle w:val="Strong"/>
                              </w:rPr>
                            </w:pPr>
                            <w:r>
                              <w:rPr>
                                <w:rStyle w:val="Strong"/>
                                <w:rFonts w:hint="cs"/>
                                <w:cs/>
                              </w:rPr>
                              <w:t>complete registrat</w:t>
                            </w:r>
                            <w:r w:rsidRPr="002E1AB0">
                              <w:rPr>
                                <w:rStyle w:val="Strong"/>
                                <w:rFonts w:hint="cs"/>
                                <w:c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CB24C" id="Oval 376" o:spid="_x0000_s1193" style="position:absolute;margin-left:386.1pt;margin-top:4.7pt;width:104.25pt;height:60.7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" fillcolor="#3494ba [3204]" strokecolor="#1a495c [1604]" strokeweight="1.5pt">
                <v:stroke endcap="round"/>
                <v:textbox>
                  <w:txbxContent>
                    <w:p w:rsidR="00FD2E7F" w:rsidRPr="002E1AB0" w:rsidRDefault="00FD2E7F" w:rsidP="00DB4B39">
                      <w:pPr>
                        <w:jc w:val="center"/>
                        <w:rPr>
                          <w:rStyle w:val="Strong"/>
                        </w:rPr>
                      </w:pPr>
                      <w:r>
                        <w:rPr>
                          <w:rStyle w:val="Strong"/>
                          <w:rFonts w:hint="cs"/>
                          <w:cs/>
                        </w:rPr>
                        <w:t>complete registrat</w:t>
                      </w:r>
                      <w:r w:rsidRPr="002E1AB0">
                        <w:rPr>
                          <w:rStyle w:val="Strong"/>
                          <w:rFonts w:hint="cs"/>
                          <w:cs/>
                        </w:rPr>
                        <w:t>n</w:t>
                      </w:r>
                    </w:p>
                  </w:txbxContent>
                </v:textbox>
              </v:oval>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2704" behindDoc="0" locked="0" layoutInCell="1" allowOverlap="1" wp14:anchorId="002B55F3" wp14:editId="198CF1F1">
                <wp:simplePos x="0" y="0"/>
                <wp:positionH relativeFrom="column">
                  <wp:posOffset>828674</wp:posOffset>
                </wp:positionH>
                <wp:positionV relativeFrom="page">
                  <wp:posOffset>6125210</wp:posOffset>
                </wp:positionV>
                <wp:extent cx="1167130" cy="336550"/>
                <wp:effectExtent l="0" t="114300" r="0" b="120650"/>
                <wp:wrapNone/>
                <wp:docPr id="375" name="Text Box 375"/>
                <wp:cNvGraphicFramePr/>
                <a:graphic xmlns:a="http://schemas.openxmlformats.org/drawingml/2006/main">
                  <a:graphicData uri="http://schemas.microsoft.com/office/word/2010/wordprocessingShape">
                    <wps:wsp>
                      <wps:cNvSpPr txBox="1"/>
                      <wps:spPr>
                        <a:xfrm rot="884693">
                          <a:off x="0" y="0"/>
                          <a:ext cx="1167130" cy="33655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confirmation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2B55F3" id="Text Box 375" o:spid="_x0000_s1194" type="#_x0000_t202" style="position:absolute;margin-left:65.25pt;margin-top:482.3pt;width:91.9pt;height:26.5pt;rotation:966321fd;z-index:25223270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" filled="f" stroked="f">
                <v:textbox style="mso-fit-shape-to-text:t">
                  <w:txbxContent>
                    <w:p w:rsidR="00FD2E7F" w:rsidRPr="00363A27" w:rsidRDefault="00FD2E7F" w:rsidP="00DB4B39">
                      <w:pPr>
                        <w:rPr>
                          <w:noProof/>
                          <w:lang w:bidi="bn-BD"/>
                        </w:rPr>
                      </w:pPr>
                      <w:r w:rsidRPr="00363A27">
                        <w:rPr>
                          <w:rFonts w:hint="cs"/>
                          <w:noProof/>
                          <w:cs/>
                          <w:lang w:bidi="bn-BD"/>
                        </w:rPr>
                        <w:t>confirmation data</w:t>
                      </w:r>
                    </w:p>
                  </w:txbxContent>
                </v:textbox>
                <w10:wrap anchory="page"/>
              </v:shape>
            </w:pict>
          </mc:Fallback>
        </mc:AlternateContent>
      </w:r>
      <w:r>
        <w:rPr>
          <w:noProof/>
          <w:lang w:eastAsia="en-US"/>
        </w:rPr>
        <mc:AlternateContent>
          <mc:Choice Requires="wps">
            <w:drawing>
              <wp:anchor distT="0" distB="0" distL="114300" distR="114300" simplePos="0" relativeHeight="252228608" behindDoc="0" locked="0" layoutInCell="1" allowOverlap="1" wp14:anchorId="074F8E39" wp14:editId="120FD3E3">
                <wp:simplePos x="0" y="0"/>
                <wp:positionH relativeFrom="margin">
                  <wp:align>center</wp:align>
                </wp:positionH>
                <wp:positionV relativeFrom="paragraph">
                  <wp:posOffset>18268</wp:posOffset>
                </wp:positionV>
                <wp:extent cx="1314450" cy="371475"/>
                <wp:effectExtent l="0" t="0" r="19050" b="28575"/>
                <wp:wrapNone/>
                <wp:docPr id="371" name="Rectangle 371"/>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sold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F8E39" id="Rectangle 371" o:spid="_x0000_s1195" style="position:absolute;margin-left:0;margin-top:1.45pt;width:103.5pt;height:29.25pt;z-index:252228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" fillcolor="white [3201]" strokecolor="white [3212]" strokeweight="1.5pt">
                <v:stroke endcap="round"/>
                <v:textbo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sold list</w:t>
                      </w:r>
                    </w:p>
                  </w:txbxContent>
                </v:textbox>
                <w10:wrap anchorx="margin"/>
              </v:rect>
            </w:pict>
          </mc:Fallback>
        </mc:AlternateContent>
      </w:r>
      <w:r>
        <w:rPr>
          <w:rFonts w:hint="cs"/>
          <w:b/>
          <w:bCs/>
          <w:noProof/>
          <w:lang w:eastAsia="en-US"/>
        </w:rPr>
        <mc:AlternateContent>
          <mc:Choice Requires="wps">
            <w:drawing>
              <wp:anchor distT="0" distB="0" distL="114300" distR="114300" simplePos="0" relativeHeight="252234752" behindDoc="0" locked="0" layoutInCell="1" allowOverlap="1" wp14:anchorId="38E0A985" wp14:editId="1DD43720">
                <wp:simplePos x="0" y="0"/>
                <wp:positionH relativeFrom="column">
                  <wp:posOffset>3254375</wp:posOffset>
                </wp:positionH>
                <wp:positionV relativeFrom="paragraph">
                  <wp:posOffset>88900</wp:posOffset>
                </wp:positionV>
                <wp:extent cx="1610995" cy="66675"/>
                <wp:effectExtent l="0" t="38100" r="103505" b="104775"/>
                <wp:wrapNone/>
                <wp:docPr id="377" name="Straight Arrow Connector 377"/>
                <wp:cNvGraphicFramePr/>
                <a:graphic xmlns:a="http://schemas.openxmlformats.org/drawingml/2006/main">
                  <a:graphicData uri="http://schemas.microsoft.com/office/word/2010/wordprocessingShape">
                    <wps:wsp>
                      <wps:cNvCnPr/>
                      <wps:spPr>
                        <a:xfrm>
                          <a:off x="0" y="0"/>
                          <a:ext cx="161099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C181BF" id="Straight Arrow Connector 377" o:spid="_x0000_s1026" type="#_x0000_t32" style="position:absolute;margin-left:256.25pt;margin-top:7pt;width:126.85pt;height:5.25pt;z-index:25223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" strokecolor="#3494ba [3204]" strokeweight="1pt">
                <v:stroke endarrow="open" endcap="round"/>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0656" behindDoc="0" locked="0" layoutInCell="1" allowOverlap="1" wp14:anchorId="71537800" wp14:editId="2A2F8CBD">
                <wp:simplePos x="0" y="0"/>
                <wp:positionH relativeFrom="column">
                  <wp:posOffset>2047654</wp:posOffset>
                </wp:positionH>
                <wp:positionV relativeFrom="paragraph">
                  <wp:posOffset>13335</wp:posOffset>
                </wp:positionV>
                <wp:extent cx="1190625" cy="9525"/>
                <wp:effectExtent l="0" t="0" r="28575" b="28575"/>
                <wp:wrapNone/>
                <wp:docPr id="373" name="Straight Connector 373"/>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4A5FF" id="Straight Connector 373" o:spid="_x0000_s1026" style="position:absolute;flip:y;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05pt" to="2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38848" behindDoc="0" locked="0" layoutInCell="1" allowOverlap="1" wp14:anchorId="7D37087F" wp14:editId="434DE82C">
                <wp:simplePos x="0" y="0"/>
                <wp:positionH relativeFrom="column">
                  <wp:posOffset>5553075</wp:posOffset>
                </wp:positionH>
                <wp:positionV relativeFrom="paragraph">
                  <wp:posOffset>184785</wp:posOffset>
                </wp:positionV>
                <wp:extent cx="28575" cy="571500"/>
                <wp:effectExtent l="57150" t="0" r="66675" b="57150"/>
                <wp:wrapNone/>
                <wp:docPr id="382" name="Straight Arrow Connector 382"/>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300E5" id="Straight Arrow Connector 382" o:spid="_x0000_s1026" type="#_x0000_t32" style="position:absolute;margin-left:437.25pt;margin-top:14.55pt;width:2.25pt;height:4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" strokecolor="#3494ba [3204]" strokeweight="1pt">
                <v:stroke endarrow="open" endcap="round"/>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5776" behindDoc="0" locked="0" layoutInCell="1" allowOverlap="1" wp14:anchorId="1ED0B987" wp14:editId="486A25D7">
                <wp:simplePos x="0" y="0"/>
                <wp:positionH relativeFrom="column">
                  <wp:posOffset>4546600</wp:posOffset>
                </wp:positionH>
                <wp:positionV relativeFrom="paragraph">
                  <wp:posOffset>189865</wp:posOffset>
                </wp:positionV>
                <wp:extent cx="1828800" cy="182880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363A27" w:rsidRDefault="00FD2E7F" w:rsidP="00DB4B39">
                            <w:pPr>
                              <w:rPr>
                                <w:noProof/>
                                <w:lang w:bidi="bn-BD"/>
                              </w:rPr>
                            </w:pPr>
                            <w:r w:rsidRPr="00363A27">
                              <w:rPr>
                                <w:rFonts w:hint="cs"/>
                                <w:noProof/>
                                <w:cs/>
                                <w:lang w:bidi="bn-BD"/>
                              </w:rPr>
                              <w:t>registration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D0B987" id="Text Box 378" o:spid="_x0000_s1196" type="#_x0000_t202" style="position:absolute;margin-left:358pt;margin-top:14.95pt;width:2in;height:2in;z-index:252235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2eKwIAAGI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" filled="f" stroked="f">
                <v:textbox style="mso-fit-shape-to-text:t">
                  <w:txbxContent>
                    <w:p w:rsidR="00FD2E7F" w:rsidRPr="00363A27" w:rsidRDefault="00FD2E7F" w:rsidP="00DB4B39">
                      <w:pPr>
                        <w:rPr>
                          <w:noProof/>
                          <w:lang w:bidi="bn-BD"/>
                        </w:rPr>
                      </w:pPr>
                      <w:r w:rsidRPr="00363A27">
                        <w:rPr>
                          <w:rFonts w:hint="cs"/>
                          <w:noProof/>
                          <w:cs/>
                          <w:lang w:bidi="bn-BD"/>
                        </w:rPr>
                        <w:t>registration data</w:t>
                      </w:r>
                    </w:p>
                  </w:txbxContent>
                </v:textbox>
              </v:shap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9872" behindDoc="0" locked="0" layoutInCell="1" allowOverlap="1" wp14:anchorId="2B3A92FB" wp14:editId="012573EA">
                <wp:simplePos x="0" y="0"/>
                <wp:positionH relativeFrom="column">
                  <wp:posOffset>4905375</wp:posOffset>
                </wp:positionH>
                <wp:positionV relativeFrom="paragraph">
                  <wp:posOffset>275590</wp:posOffset>
                </wp:positionV>
                <wp:extent cx="1190625" cy="9525"/>
                <wp:effectExtent l="0" t="0" r="28575" b="28575"/>
                <wp:wrapNone/>
                <wp:docPr id="384" name="Straight Connector 384"/>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5351" id="Straight Connector 384" o:spid="_x0000_s1026" style="position:absolute;flip: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21.7pt" to="48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" strokecolor="#3494ba [3204]" strokeweight="1pt">
                <v:stroke endcap="round"/>
              </v:lin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37824" behindDoc="0" locked="0" layoutInCell="1" allowOverlap="1" wp14:anchorId="14DC8B7D" wp14:editId="6BDFE5B8">
                <wp:simplePos x="0" y="0"/>
                <wp:positionH relativeFrom="column">
                  <wp:posOffset>4989830</wp:posOffset>
                </wp:positionH>
                <wp:positionV relativeFrom="paragraph">
                  <wp:posOffset>24765</wp:posOffset>
                </wp:positionV>
                <wp:extent cx="1314450" cy="371475"/>
                <wp:effectExtent l="0" t="0" r="19050" b="28575"/>
                <wp:wrapNone/>
                <wp:docPr id="381" name="Rectangle 381"/>
                <wp:cNvGraphicFramePr/>
                <a:graphic xmlns:a="http://schemas.openxmlformats.org/drawingml/2006/main">
                  <a:graphicData uri="http://schemas.microsoft.com/office/word/2010/wordprocessingShape">
                    <wps:wsp>
                      <wps:cNvSpPr/>
                      <wps:spPr>
                        <a:xfrm>
                          <a:off x="0" y="0"/>
                          <a:ext cx="1314450"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registration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C8B7D" id="Rectangle 381" o:spid="_x0000_s1197" style="position:absolute;margin-left:392.9pt;margin-top:1.95pt;width:103.5pt;height:29.2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" fillcolor="white [3201]" strokecolor="white [3212]" strokeweight="1.5pt">
                <v:stroke endcap="round"/>
                <v:textbox>
                  <w:txbxContent>
                    <w:p w:rsidR="00FD2E7F" w:rsidRPr="00444D55" w:rsidRDefault="00FD2E7F" w:rsidP="00DB4B39">
                      <w:pPr>
                        <w:rPr>
                          <w:color w:val="58B6C0" w:themeColor="accent2"/>
                          <w:sz w:val="16"/>
                          <w:szCs w:val="16"/>
                          <w:lang w:bidi="bn-BD"/>
                        </w:rPr>
                      </w:pPr>
                      <w:r>
                        <w:rPr>
                          <w:rFonts w:hint="cs"/>
                          <w:color w:val="58B6C0" w:themeColor="accent2"/>
                          <w:sz w:val="16"/>
                          <w:szCs w:val="16"/>
                          <w:cs/>
                          <w:lang w:bidi="bn-BD"/>
                        </w:rPr>
                        <w:t>plot registration list</w:t>
                      </w:r>
                    </w:p>
                  </w:txbxContent>
                </v:textbox>
              </v:rect>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47040" behindDoc="0" locked="0" layoutInCell="1" allowOverlap="1" wp14:anchorId="077CA8BD" wp14:editId="54621148">
                <wp:simplePos x="0" y="0"/>
                <wp:positionH relativeFrom="column">
                  <wp:posOffset>201930</wp:posOffset>
                </wp:positionH>
                <wp:positionV relativeFrom="paragraph">
                  <wp:posOffset>276225</wp:posOffset>
                </wp:positionV>
                <wp:extent cx="1828800" cy="1828800"/>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6F3846" w:rsidRDefault="00FD2E7F" w:rsidP="00DB4B39">
                            <w:pPr>
                              <w:rPr>
                                <w:noProof/>
                                <w:lang w:bidi="bn-BD"/>
                              </w:rPr>
                            </w:pPr>
                            <w:r w:rsidRPr="006F3846">
                              <w:rPr>
                                <w:rFonts w:hint="cs"/>
                                <w:noProof/>
                                <w:cs/>
                                <w:lang w:bidi="bn-BD"/>
                              </w:rPr>
                              <w:t>purchase</w:t>
                            </w:r>
                            <w:r>
                              <w:rPr>
                                <w:rFonts w:hint="cs"/>
                                <w:noProof/>
                                <w:cs/>
                                <w:lang w:bidi="bn-BD"/>
                              </w:rPr>
                              <w:t xml:space="preserve"> and register</w:t>
                            </w:r>
                            <w:r w:rsidRPr="006F3846">
                              <w:rPr>
                                <w:rFonts w:hint="cs"/>
                                <w:noProof/>
                                <w:cs/>
                                <w:lang w:bidi="bn-BD"/>
                              </w:rPr>
                              <w:t xml:space="preserve">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7CA8BD" id="Text Box 391" o:spid="_x0000_s1198" type="#_x0000_t202" style="position:absolute;margin-left:15.9pt;margin-top:21.75pt;width:2in;height:2in;z-index:252247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pUKQIAAGI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" filled="f" stroked="f">
                <v:textbox style="mso-fit-shape-to-text:t">
                  <w:txbxContent>
                    <w:p w:rsidR="00FD2E7F" w:rsidRPr="006F3846" w:rsidRDefault="00FD2E7F" w:rsidP="00DB4B39">
                      <w:pPr>
                        <w:rPr>
                          <w:noProof/>
                          <w:lang w:bidi="bn-BD"/>
                        </w:rPr>
                      </w:pPr>
                      <w:r w:rsidRPr="006F3846">
                        <w:rPr>
                          <w:rFonts w:hint="cs"/>
                          <w:noProof/>
                          <w:cs/>
                          <w:lang w:bidi="bn-BD"/>
                        </w:rPr>
                        <w:t>purchase</w:t>
                      </w:r>
                      <w:r>
                        <w:rPr>
                          <w:rFonts w:hint="cs"/>
                          <w:noProof/>
                          <w:cs/>
                          <w:lang w:bidi="bn-BD"/>
                        </w:rPr>
                        <w:t xml:space="preserve"> and register</w:t>
                      </w:r>
                      <w:r w:rsidRPr="006F3846">
                        <w:rPr>
                          <w:rFonts w:hint="cs"/>
                          <w:noProof/>
                          <w:cs/>
                          <w:lang w:bidi="bn-BD"/>
                        </w:rPr>
                        <w:t xml:space="preserve"> documentation</w:t>
                      </w:r>
                    </w:p>
                  </w:txbxContent>
                </v:textbox>
              </v:shape>
            </w:pict>
          </mc:Fallback>
        </mc:AlternateContent>
      </w:r>
      <w:r>
        <w:rPr>
          <w:rFonts w:hint="cs"/>
          <w:b/>
          <w:bCs/>
          <w:noProof/>
          <w:lang w:eastAsia="en-US"/>
        </w:rPr>
        <mc:AlternateContent>
          <mc:Choice Requires="wps">
            <w:drawing>
              <wp:anchor distT="0" distB="0" distL="114300" distR="114300" simplePos="0" relativeHeight="252242944" behindDoc="0" locked="0" layoutInCell="1" allowOverlap="1" wp14:anchorId="513DE0F4" wp14:editId="4DEBDCC3">
                <wp:simplePos x="0" y="0"/>
                <wp:positionH relativeFrom="column">
                  <wp:posOffset>3895725</wp:posOffset>
                </wp:positionH>
                <wp:positionV relativeFrom="paragraph">
                  <wp:posOffset>178435</wp:posOffset>
                </wp:positionV>
                <wp:extent cx="1657350" cy="381000"/>
                <wp:effectExtent l="38100" t="0" r="19050" b="95250"/>
                <wp:wrapNone/>
                <wp:docPr id="387" name="Straight Arrow Connector 387"/>
                <wp:cNvGraphicFramePr/>
                <a:graphic xmlns:a="http://schemas.openxmlformats.org/drawingml/2006/main">
                  <a:graphicData uri="http://schemas.microsoft.com/office/word/2010/wordprocessingShape">
                    <wps:wsp>
                      <wps:cNvCnPr/>
                      <wps:spPr>
                        <a:xfrm flipH="1">
                          <a:off x="0" y="0"/>
                          <a:ext cx="165735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0ED49" id="Straight Arrow Connector 387" o:spid="_x0000_s1026" type="#_x0000_t32" style="position:absolute;margin-left:306.75pt;margin-top:14.05pt;width:130.5pt;height:30pt;flip:x;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" strokecolor="#3494ba [3204]" strokeweight="1pt">
                <v:stroke endarrow="open" endcap="round"/>
              </v:shape>
            </w:pict>
          </mc:Fallback>
        </mc:AlternateContent>
      </w:r>
      <w:r>
        <w:rPr>
          <w:rFonts w:hint="cs"/>
          <w:b/>
          <w:bCs/>
          <w:noProof/>
          <w:lang w:eastAsia="en-US"/>
        </w:rPr>
        <mc:AlternateContent>
          <mc:Choice Requires="wps">
            <w:drawing>
              <wp:anchor distT="0" distB="0" distL="114300" distR="114300" simplePos="0" relativeHeight="252241920" behindDoc="0" locked="0" layoutInCell="1" allowOverlap="1" wp14:anchorId="6C8102CC" wp14:editId="2C5543C5">
                <wp:simplePos x="0" y="0"/>
                <wp:positionH relativeFrom="column">
                  <wp:posOffset>2486025</wp:posOffset>
                </wp:positionH>
                <wp:positionV relativeFrom="paragraph">
                  <wp:posOffset>178435</wp:posOffset>
                </wp:positionV>
                <wp:extent cx="1323975" cy="771525"/>
                <wp:effectExtent l="0" t="0" r="28575" b="28575"/>
                <wp:wrapNone/>
                <wp:docPr id="386" name="Oval 386"/>
                <wp:cNvGraphicFramePr/>
                <a:graphic xmlns:a="http://schemas.openxmlformats.org/drawingml/2006/main">
                  <a:graphicData uri="http://schemas.microsoft.com/office/word/2010/wordprocessingShape">
                    <wps:wsp>
                      <wps:cNvSpPr/>
                      <wps:spPr>
                        <a:xfrm>
                          <a:off x="0" y="0"/>
                          <a:ext cx="13239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E7F" w:rsidRPr="002E1AB0" w:rsidRDefault="00FD2E7F" w:rsidP="00DB4B39">
                            <w:pPr>
                              <w:jc w:val="center"/>
                              <w:rPr>
                                <w:rStyle w:val="Strong"/>
                              </w:rPr>
                            </w:pPr>
                            <w:r w:rsidRPr="002E1AB0">
                              <w:rPr>
                                <w:rStyle w:val="Strong"/>
                                <w:rFonts w:hint="cs"/>
                                <w:cs/>
                              </w:rPr>
                              <w:t>delivery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102CC" id="Oval 386" o:spid="_x0000_s1199" style="position:absolute;margin-left:195.75pt;margin-top:14.05pt;width:104.25pt;height:60.75pt;z-index:25224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" fillcolor="#3494ba [3204]" strokecolor="#1a495c [1604]" strokeweight="1.5pt">
                <v:stroke endcap="round"/>
                <v:textbox>
                  <w:txbxContent>
                    <w:p w:rsidR="00FD2E7F" w:rsidRPr="002E1AB0" w:rsidRDefault="00FD2E7F" w:rsidP="00DB4B39">
                      <w:pPr>
                        <w:jc w:val="center"/>
                        <w:rPr>
                          <w:rStyle w:val="Strong"/>
                        </w:rPr>
                      </w:pPr>
                      <w:r w:rsidRPr="002E1AB0">
                        <w:rPr>
                          <w:rStyle w:val="Strong"/>
                          <w:rFonts w:hint="cs"/>
                          <w:cs/>
                        </w:rPr>
                        <w:t>delivery report</w:t>
                      </w:r>
                    </w:p>
                  </w:txbxContent>
                </v:textbox>
              </v:oval>
            </w:pict>
          </mc:Fallback>
        </mc:AlternateContent>
      </w:r>
      <w:r>
        <w:rPr>
          <w:noProof/>
          <w:lang w:eastAsia="en-US"/>
        </w:rPr>
        <mc:AlternateContent>
          <mc:Choice Requires="wps">
            <w:drawing>
              <wp:anchor distT="0" distB="0" distL="114300" distR="114300" simplePos="0" relativeHeight="252240896" behindDoc="0" locked="0" layoutInCell="1" allowOverlap="1" wp14:anchorId="5E15B98D" wp14:editId="027C4007">
                <wp:simplePos x="0" y="0"/>
                <wp:positionH relativeFrom="column">
                  <wp:posOffset>4905375</wp:posOffset>
                </wp:positionH>
                <wp:positionV relativeFrom="paragraph">
                  <wp:posOffset>73660</wp:posOffset>
                </wp:positionV>
                <wp:extent cx="1190625" cy="9525"/>
                <wp:effectExtent l="0" t="0" r="28575" b="28575"/>
                <wp:wrapNone/>
                <wp:docPr id="385" name="Straight Connector 385"/>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29608" id="Straight Connector 385" o:spid="_x0000_s1026" style="position:absolute;flip:y;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5.8pt" to="480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" strokecolor="#3494ba [3204]" strokeweight="1pt">
                <v:stroke endcap="round"/>
              </v:line>
            </w:pict>
          </mc:Fallback>
        </mc:AlternateContent>
      </w:r>
    </w:p>
    <w:p w:rsidR="00DB4B39" w:rsidRDefault="00DB4B39" w:rsidP="00DB4B39">
      <w:pPr>
        <w:rPr>
          <w:b/>
          <w:bCs/>
          <w:lang w:bidi="bn-BD"/>
        </w:rPr>
      </w:pPr>
      <w:r>
        <w:rPr>
          <w:noProof/>
          <w:lang w:eastAsia="en-US"/>
        </w:rPr>
        <mc:AlternateContent>
          <mc:Choice Requires="wps">
            <w:drawing>
              <wp:anchor distT="0" distB="0" distL="114300" distR="114300" simplePos="0" relativeHeight="252244992" behindDoc="0" locked="0" layoutInCell="1" allowOverlap="1" wp14:anchorId="73B0EBEF" wp14:editId="65583426">
                <wp:simplePos x="0" y="0"/>
                <wp:positionH relativeFrom="column">
                  <wp:posOffset>-295275</wp:posOffset>
                </wp:positionH>
                <wp:positionV relativeFrom="paragraph">
                  <wp:posOffset>236220</wp:posOffset>
                </wp:positionV>
                <wp:extent cx="2790825" cy="104776"/>
                <wp:effectExtent l="0" t="0" r="28575" b="28575"/>
                <wp:wrapNone/>
                <wp:docPr id="389" name="Straight Connector 389"/>
                <wp:cNvGraphicFramePr/>
                <a:graphic xmlns:a="http://schemas.openxmlformats.org/drawingml/2006/main">
                  <a:graphicData uri="http://schemas.microsoft.com/office/word/2010/wordprocessingShape">
                    <wps:wsp>
                      <wps:cNvCnPr/>
                      <wps:spPr>
                        <a:xfrm flipH="1" flipV="1">
                          <a:off x="0" y="0"/>
                          <a:ext cx="2790825" cy="1047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DA4E0" id="Straight Connector 389" o:spid="_x0000_s1026" style="position:absolute;flip:x y;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8.6pt" to="19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" strokecolor="#3494ba [3204]" strokeweight="1pt">
                <v:stroke endcap="round"/>
              </v:line>
            </w:pict>
          </mc:Fallback>
        </mc:AlternateContent>
      </w:r>
      <w:r>
        <w:rPr>
          <w:noProof/>
          <w:lang w:eastAsia="en-US"/>
        </w:rPr>
        <mc:AlternateContent>
          <mc:Choice Requires="wps">
            <w:drawing>
              <wp:anchor distT="0" distB="0" distL="114300" distR="114300" simplePos="0" relativeHeight="252243968" behindDoc="0" locked="0" layoutInCell="1" allowOverlap="1" wp14:anchorId="03D57E2F" wp14:editId="30568586">
                <wp:simplePos x="0" y="0"/>
                <wp:positionH relativeFrom="column">
                  <wp:posOffset>4505325</wp:posOffset>
                </wp:positionH>
                <wp:positionV relativeFrom="paragraph">
                  <wp:posOffset>66675</wp:posOffset>
                </wp:positionV>
                <wp:extent cx="1828800" cy="1828800"/>
                <wp:effectExtent l="0" t="114300" r="0" b="120650"/>
                <wp:wrapNone/>
                <wp:docPr id="388" name="Text Box 388"/>
                <wp:cNvGraphicFramePr/>
                <a:graphic xmlns:a="http://schemas.openxmlformats.org/drawingml/2006/main">
                  <a:graphicData uri="http://schemas.microsoft.com/office/word/2010/wordprocessingShape">
                    <wps:wsp>
                      <wps:cNvSpPr txBox="1"/>
                      <wps:spPr>
                        <a:xfrm rot="20842422">
                          <a:off x="0" y="0"/>
                          <a:ext cx="1828800" cy="1828800"/>
                        </a:xfrm>
                        <a:prstGeom prst="rect">
                          <a:avLst/>
                        </a:prstGeom>
                        <a:noFill/>
                        <a:ln>
                          <a:noFill/>
                        </a:ln>
                        <a:effectLst/>
                      </wps:spPr>
                      <wps:txbx>
                        <w:txbxContent>
                          <w:p w:rsidR="00FD2E7F" w:rsidRPr="006F3846" w:rsidRDefault="00FD2E7F" w:rsidP="00DB4B39">
                            <w:pPr>
                              <w:rPr>
                                <w:lang w:bidi="bn-BD"/>
                              </w:rPr>
                            </w:pPr>
                            <w:r w:rsidRPr="006F3846">
                              <w:rPr>
                                <w:rFonts w:hint="cs"/>
                                <w:cs/>
                                <w:lang w:bidi="bn-BD"/>
                              </w:rPr>
                              <w:t>registration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D57E2F" id="Text Box 388" o:spid="_x0000_s1200" type="#_x0000_t202" style="position:absolute;margin-left:354.75pt;margin-top:5.25pt;width:2in;height:2in;rotation:-827477fd;z-index:252243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" filled="f" stroked="f">
                <v:textbox style="mso-fit-shape-to-text:t">
                  <w:txbxContent>
                    <w:p w:rsidR="00FD2E7F" w:rsidRPr="006F3846" w:rsidRDefault="00FD2E7F" w:rsidP="00DB4B39">
                      <w:pPr>
                        <w:rPr>
                          <w:lang w:bidi="bn-BD"/>
                        </w:rPr>
                      </w:pPr>
                      <w:r w:rsidRPr="006F3846">
                        <w:rPr>
                          <w:rFonts w:hint="cs"/>
                          <w:cs/>
                          <w:lang w:bidi="bn-BD"/>
                        </w:rPr>
                        <w:t>registration record</w:t>
                      </w:r>
                    </w:p>
                  </w:txbxContent>
                </v:textbox>
              </v:shape>
            </w:pict>
          </mc:Fallback>
        </mc:AlternateContent>
      </w:r>
    </w:p>
    <w:p w:rsidR="00DB4B39" w:rsidRDefault="00DB4B39" w:rsidP="00DB4B39">
      <w:pPr>
        <w:rPr>
          <w:b/>
          <w:bCs/>
          <w:lang w:bidi="bn-BD"/>
        </w:rPr>
      </w:pPr>
    </w:p>
    <w:p w:rsidR="00DB4B39" w:rsidRDefault="00DB4B39" w:rsidP="00DB4B39">
      <w:pPr>
        <w:spacing w:after="200" w:line="276" w:lineRule="auto"/>
        <w:ind w:left="360"/>
        <w:rPr>
          <w:b/>
          <w:bCs/>
          <w:sz w:val="28"/>
          <w:szCs w:val="28"/>
        </w:rPr>
      </w:pPr>
    </w:p>
    <w:p w:rsidR="0099083A" w:rsidRDefault="00DB4B39" w:rsidP="00DB4B39">
      <w:pPr>
        <w:spacing w:after="200" w:line="276" w:lineRule="auto"/>
        <w:rPr>
          <w:b/>
          <w:bCs/>
          <w:sz w:val="28"/>
          <w:szCs w:val="28"/>
        </w:rPr>
      </w:pPr>
      <w:r>
        <w:rPr>
          <w:noProof/>
          <w:lang w:eastAsia="en-US"/>
        </w:rPr>
        <mc:AlternateContent>
          <mc:Choice Requires="wps">
            <w:drawing>
              <wp:anchor distT="0" distB="0" distL="114300" distR="114300" simplePos="0" relativeHeight="252248064" behindDoc="0" locked="0" layoutInCell="1" allowOverlap="1" wp14:anchorId="024D4538" wp14:editId="69651928">
                <wp:simplePos x="0" y="0"/>
                <wp:positionH relativeFrom="margin">
                  <wp:align>center</wp:align>
                </wp:positionH>
                <wp:positionV relativeFrom="paragraph">
                  <wp:posOffset>73660</wp:posOffset>
                </wp:positionV>
                <wp:extent cx="1828800" cy="1828800"/>
                <wp:effectExtent l="0" t="0" r="0" b="8255"/>
                <wp:wrapNone/>
                <wp:docPr id="392" name="Text Box 3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2E7F" w:rsidRPr="002B5659" w:rsidRDefault="00FD2E7F" w:rsidP="00DB4B39">
                            <w:pPr>
                              <w:pStyle w:val="intro"/>
                            </w:pPr>
                            <w:r w:rsidRPr="002B5659">
                              <w:rPr>
                                <w:rFonts w:hint="cs"/>
                                <w:szCs w:val="40"/>
                                <w:cs/>
                              </w:rPr>
                              <w:t>Data Flow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4D4538" id="Text Box 392" o:spid="_x0000_s1201" type="#_x0000_t202" style="position:absolute;margin-left:0;margin-top:5.8pt;width:2in;height:2in;z-index:2522480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" filled="f" stroked="f">
                <v:textbox style="mso-fit-shape-to-text:t">
                  <w:txbxContent>
                    <w:p w:rsidR="00FD2E7F" w:rsidRPr="002B5659" w:rsidRDefault="00FD2E7F" w:rsidP="00DB4B39">
                      <w:pPr>
                        <w:pStyle w:val="intro"/>
                      </w:pPr>
                      <w:r w:rsidRPr="002B5659">
                        <w:rPr>
                          <w:rFonts w:hint="cs"/>
                          <w:szCs w:val="40"/>
                          <w:cs/>
                        </w:rPr>
                        <w:t>Data Flow Diagram</w:t>
                      </w:r>
                    </w:p>
                  </w:txbxContent>
                </v:textbox>
                <w10:wrap anchorx="margin"/>
              </v:shape>
            </w:pict>
          </mc:Fallback>
        </mc:AlternateContent>
      </w:r>
    </w:p>
    <w:p w:rsidR="00DB4B39" w:rsidRPr="00DB4B39" w:rsidRDefault="00DB4B39" w:rsidP="00DB4B39">
      <w:pPr>
        <w:spacing w:after="200" w:line="276" w:lineRule="auto"/>
        <w:rPr>
          <w:b/>
          <w:bCs/>
          <w:sz w:val="28"/>
          <w:szCs w:val="28"/>
        </w:rP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DB4B39" w:rsidRDefault="00DB4B39" w:rsidP="00AC24F8">
      <w:pPr>
        <w:pStyle w:val="intro"/>
        <w:jc w:val="center"/>
      </w:pPr>
    </w:p>
    <w:p w:rsidR="00AC24F8" w:rsidRPr="00AC24F8" w:rsidRDefault="00AC24F8" w:rsidP="00AC24F8">
      <w:pPr>
        <w:pStyle w:val="intro"/>
        <w:jc w:val="center"/>
      </w:pPr>
      <w:r w:rsidRPr="00AC24F8">
        <w:t>********* End of Document *********</w:t>
      </w:r>
    </w:p>
    <w:sectPr w:rsidR="00AC24F8" w:rsidRPr="00AC24F8" w:rsidSect="00FD2E7F">
      <w:headerReference w:type="default" r:id="rId9"/>
      <w:footerReference w:type="default" r:id="rId1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22C" w:rsidRDefault="0071722C" w:rsidP="00D6633F">
      <w:pPr>
        <w:spacing w:after="0" w:line="240" w:lineRule="auto"/>
      </w:pPr>
      <w:r>
        <w:separator/>
      </w:r>
    </w:p>
  </w:endnote>
  <w:endnote w:type="continuationSeparator" w:id="0">
    <w:p w:rsidR="0071722C" w:rsidRDefault="0071722C" w:rsidP="00D6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503193"/>
      <w:docPartObj>
        <w:docPartGallery w:val="Page Numbers (Bottom of Page)"/>
        <w:docPartUnique/>
      </w:docPartObj>
    </w:sdtPr>
    <w:sdtEndPr>
      <w:rPr>
        <w:color w:val="7F7F7F" w:themeColor="background1" w:themeShade="7F"/>
        <w:spacing w:val="60"/>
      </w:rPr>
    </w:sdtEndPr>
    <w:sdtContent>
      <w:p w:rsidR="00FD2E7F" w:rsidRDefault="00FD2E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0A90">
          <w:rPr>
            <w:noProof/>
          </w:rPr>
          <w:t>23</w:t>
        </w:r>
        <w:r>
          <w:rPr>
            <w:noProof/>
          </w:rPr>
          <w:fldChar w:fldCharType="end"/>
        </w:r>
        <w:r>
          <w:t xml:space="preserve"> | </w:t>
        </w:r>
        <w:r>
          <w:rPr>
            <w:color w:val="7F7F7F" w:themeColor="background1" w:themeShade="7F"/>
            <w:spacing w:val="60"/>
          </w:rPr>
          <w:t>Page</w:t>
        </w:r>
      </w:p>
    </w:sdtContent>
  </w:sdt>
  <w:p w:rsidR="00FD2E7F" w:rsidRDefault="00FD2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22C" w:rsidRDefault="0071722C" w:rsidP="00D6633F">
      <w:pPr>
        <w:spacing w:after="0" w:line="240" w:lineRule="auto"/>
      </w:pPr>
      <w:r>
        <w:separator/>
      </w:r>
    </w:p>
  </w:footnote>
  <w:footnote w:type="continuationSeparator" w:id="0">
    <w:p w:rsidR="0071722C" w:rsidRDefault="0071722C" w:rsidP="00D66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E7F" w:rsidRDefault="00FD2E7F" w:rsidP="00C65165">
    <w:r>
      <w:rPr>
        <w:noProof/>
        <w:color w:val="000000"/>
        <w:lang w:eastAsia="en-US"/>
      </w:rPr>
      <mc:AlternateContent>
        <mc:Choice Requires="wps">
          <w:drawing>
            <wp:anchor distT="0" distB="0" distL="114300" distR="114300" simplePos="0" relativeHeight="251659264" behindDoc="0" locked="0" layoutInCell="1" allowOverlap="1" wp14:anchorId="5ABEC4B0" wp14:editId="638C733F">
              <wp:simplePos x="0" y="0"/>
              <wp:positionH relativeFrom="page">
                <wp:align>center</wp:align>
              </wp:positionH>
              <wp:positionV relativeFrom="page">
                <wp:align>center</wp:align>
              </wp:positionV>
              <wp:extent cx="7376160" cy="9555480"/>
              <wp:effectExtent l="0" t="0" r="26670" b="26670"/>
              <wp:wrapNone/>
              <wp:docPr id="67" name="Rectangle 6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60634C" id="Rectangle 67"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" filled="f" strokecolor="#496f8f [1614]" strokeweight="1.25pt">
              <v:stroke endcap="round"/>
              <w10:wrap anchorx="page" anchory="page"/>
            </v:rect>
          </w:pict>
        </mc:Fallback>
      </mc:AlternateContent>
    </w:r>
    <w:sdt>
      <w:sdtPr>
        <w:rPr>
          <w:color w:val="3494BA" w:themeColor="accent1"/>
        </w:rPr>
        <w:alias w:val="Title"/>
        <w:id w:val="15524250"/>
        <w:placeholder>
          <w:docPart w:val="EFA9E950BF874B1B9FB21410E0BE34FE"/>
        </w:placeholder>
        <w:dataBinding w:prefixMappings="xmlns:ns0='http://schemas.openxmlformats.org/package/2006/metadata/core-properties' xmlns:ns1='http://purl.org/dc/elements/1.1/'" w:xpath="/ns0:coreProperties[1]/ns1:title[1]" w:storeItemID="{6C3C8BC8-F283-45AE-878A-BAB7291924A1}"/>
        <w:text/>
      </w:sdtPr>
      <w:sdtContent>
        <w:r w:rsidRPr="00C65165">
          <w:rPr>
            <w:color w:val="3494BA" w:themeColor="accent1"/>
          </w:rPr>
          <w:t xml:space="preserve">SRS for </w:t>
        </w:r>
        <w:r>
          <w:rPr>
            <w:color w:val="3494BA" w:themeColor="accent1"/>
          </w:rPr>
          <w:t>Real Estate</w:t>
        </w:r>
        <w:r w:rsidRPr="00C65165">
          <w:rPr>
            <w:color w:val="3494BA" w:themeColor="accent1"/>
          </w:rPr>
          <w:t xml:space="preserve"> Management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A5E"/>
    <w:multiLevelType w:val="hybridMultilevel"/>
    <w:tmpl w:val="172EB0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56C20"/>
    <w:multiLevelType w:val="multilevel"/>
    <w:tmpl w:val="9B766CE2"/>
    <w:lvl w:ilvl="0">
      <w:start w:val="2"/>
      <w:numFmt w:val="decimal"/>
      <w:lvlText w:val="%1"/>
      <w:lvlJc w:val="left"/>
      <w:pPr>
        <w:ind w:left="435" w:hanging="43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0D2567FF"/>
    <w:multiLevelType w:val="hybridMultilevel"/>
    <w:tmpl w:val="B88E9E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CE486C"/>
    <w:multiLevelType w:val="hybridMultilevel"/>
    <w:tmpl w:val="3B72E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94F2A"/>
    <w:multiLevelType w:val="hybridMultilevel"/>
    <w:tmpl w:val="86CA6CDC"/>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174A33DD"/>
    <w:multiLevelType w:val="hybridMultilevel"/>
    <w:tmpl w:val="EB8CFE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52C3D"/>
    <w:multiLevelType w:val="hybridMultilevel"/>
    <w:tmpl w:val="93FEF95E"/>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21B72702"/>
    <w:multiLevelType w:val="hybridMultilevel"/>
    <w:tmpl w:val="7032A190"/>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298334FE"/>
    <w:multiLevelType w:val="hybridMultilevel"/>
    <w:tmpl w:val="4B4AB692"/>
    <w:lvl w:ilvl="0" w:tplc="10E6AE9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0E506BA"/>
    <w:multiLevelType w:val="hybridMultilevel"/>
    <w:tmpl w:val="6ECCEFE8"/>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35AF3B7D"/>
    <w:multiLevelType w:val="hybridMultilevel"/>
    <w:tmpl w:val="E9B6A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154E1"/>
    <w:multiLevelType w:val="hybridMultilevel"/>
    <w:tmpl w:val="E672447E"/>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3D5C2DE3"/>
    <w:multiLevelType w:val="hybridMultilevel"/>
    <w:tmpl w:val="52F03350"/>
    <w:lvl w:ilvl="0" w:tplc="04090011">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nsid w:val="3F641819"/>
    <w:multiLevelType w:val="hybridMultilevel"/>
    <w:tmpl w:val="C6FEA4F0"/>
    <w:lvl w:ilvl="0" w:tplc="04090011">
      <w:start w:val="1"/>
      <w:numFmt w:val="decimal"/>
      <w:lvlText w:val="%1)"/>
      <w:lvlJc w:val="left"/>
      <w:pPr>
        <w:ind w:left="720" w:hanging="360"/>
      </w:pPr>
    </w:lvl>
    <w:lvl w:ilvl="1" w:tplc="369EC1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040573"/>
    <w:multiLevelType w:val="hybridMultilevel"/>
    <w:tmpl w:val="8842BFF4"/>
    <w:lvl w:ilvl="0" w:tplc="E244E9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931279E"/>
    <w:multiLevelType w:val="hybridMultilevel"/>
    <w:tmpl w:val="20EA14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172B5"/>
    <w:multiLevelType w:val="hybridMultilevel"/>
    <w:tmpl w:val="9EF4783E"/>
    <w:lvl w:ilvl="0" w:tplc="0409000D">
      <w:start w:val="1"/>
      <w:numFmt w:val="bullet"/>
      <w:lvlText w:val=""/>
      <w:lvlJc w:val="left"/>
      <w:pPr>
        <w:ind w:left="1068" w:hanging="360"/>
      </w:pPr>
      <w:rPr>
        <w:rFonts w:ascii="Wingdings" w:hAnsi="Wingding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543C3FC8"/>
    <w:multiLevelType w:val="hybridMultilevel"/>
    <w:tmpl w:val="0C22E03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4A40FC"/>
    <w:multiLevelType w:val="hybridMultilevel"/>
    <w:tmpl w:val="94B423AA"/>
    <w:lvl w:ilvl="0" w:tplc="04090013">
      <w:start w:val="1"/>
      <w:numFmt w:val="upperRoman"/>
      <w:lvlText w:val="%1."/>
      <w:lvlJc w:val="righ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59776438"/>
    <w:multiLevelType w:val="hybridMultilevel"/>
    <w:tmpl w:val="1EB43E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6571A1"/>
    <w:multiLevelType w:val="hybridMultilevel"/>
    <w:tmpl w:val="38EAFCD4"/>
    <w:lvl w:ilvl="0" w:tplc="A8B4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853A9"/>
    <w:multiLevelType w:val="hybridMultilevel"/>
    <w:tmpl w:val="83CC895A"/>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41102"/>
    <w:multiLevelType w:val="hybridMultilevel"/>
    <w:tmpl w:val="6C543E84"/>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nsid w:val="68A255D6"/>
    <w:multiLevelType w:val="hybridMultilevel"/>
    <w:tmpl w:val="7138F7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8D2387"/>
    <w:multiLevelType w:val="multilevel"/>
    <w:tmpl w:val="8F30AE78"/>
    <w:lvl w:ilvl="0">
      <w:start w:val="1"/>
      <w:numFmt w:val="decimal"/>
      <w:lvlText w:val="%1."/>
      <w:lvlJc w:val="left"/>
      <w:pPr>
        <w:ind w:left="720" w:hanging="360"/>
      </w:pPr>
      <w:rPr>
        <w:rFonts w:ascii="Trebuchet MS" w:hAnsi="Trebuchet M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nsid w:val="6ED40357"/>
    <w:multiLevelType w:val="hybridMultilevel"/>
    <w:tmpl w:val="ADEE3436"/>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6FCD497E"/>
    <w:multiLevelType w:val="hybridMultilevel"/>
    <w:tmpl w:val="ADE4B62E"/>
    <w:lvl w:ilvl="0" w:tplc="08669C1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nsid w:val="71727765"/>
    <w:multiLevelType w:val="hybridMultilevel"/>
    <w:tmpl w:val="4168C59A"/>
    <w:lvl w:ilvl="0" w:tplc="D50A9316">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106EB"/>
    <w:multiLevelType w:val="hybridMultilevel"/>
    <w:tmpl w:val="58C4E090"/>
    <w:lvl w:ilvl="0" w:tplc="17AA5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4904CC"/>
    <w:multiLevelType w:val="hybridMultilevel"/>
    <w:tmpl w:val="64103BF2"/>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nsid w:val="7E57168F"/>
    <w:multiLevelType w:val="hybridMultilevel"/>
    <w:tmpl w:val="A1B62F9E"/>
    <w:lvl w:ilvl="0" w:tplc="A3DA6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0"/>
  </w:num>
  <w:num w:numId="4">
    <w:abstractNumId w:val="30"/>
  </w:num>
  <w:num w:numId="5">
    <w:abstractNumId w:val="12"/>
  </w:num>
  <w:num w:numId="6">
    <w:abstractNumId w:val="19"/>
  </w:num>
  <w:num w:numId="7">
    <w:abstractNumId w:val="17"/>
  </w:num>
  <w:num w:numId="8">
    <w:abstractNumId w:val="5"/>
  </w:num>
  <w:num w:numId="9">
    <w:abstractNumId w:val="2"/>
  </w:num>
  <w:num w:numId="10">
    <w:abstractNumId w:val="0"/>
  </w:num>
  <w:num w:numId="11">
    <w:abstractNumId w:val="21"/>
  </w:num>
  <w:num w:numId="12">
    <w:abstractNumId w:val="23"/>
  </w:num>
  <w:num w:numId="13">
    <w:abstractNumId w:val="15"/>
  </w:num>
  <w:num w:numId="14">
    <w:abstractNumId w:val="14"/>
  </w:num>
  <w:num w:numId="15">
    <w:abstractNumId w:val="1"/>
  </w:num>
  <w:num w:numId="16">
    <w:abstractNumId w:val="24"/>
  </w:num>
  <w:num w:numId="17">
    <w:abstractNumId w:val="18"/>
  </w:num>
  <w:num w:numId="18">
    <w:abstractNumId w:val="22"/>
  </w:num>
  <w:num w:numId="19">
    <w:abstractNumId w:val="26"/>
  </w:num>
  <w:num w:numId="20">
    <w:abstractNumId w:val="10"/>
  </w:num>
  <w:num w:numId="21">
    <w:abstractNumId w:val="28"/>
  </w:num>
  <w:num w:numId="22">
    <w:abstractNumId w:val="3"/>
  </w:num>
  <w:num w:numId="23">
    <w:abstractNumId w:val="25"/>
  </w:num>
  <w:num w:numId="24">
    <w:abstractNumId w:val="16"/>
  </w:num>
  <w:num w:numId="25">
    <w:abstractNumId w:val="11"/>
  </w:num>
  <w:num w:numId="26">
    <w:abstractNumId w:val="9"/>
  </w:num>
  <w:num w:numId="27">
    <w:abstractNumId w:val="7"/>
  </w:num>
  <w:num w:numId="28">
    <w:abstractNumId w:val="6"/>
  </w:num>
  <w:num w:numId="29">
    <w:abstractNumId w:val="29"/>
  </w:num>
  <w:num w:numId="30">
    <w:abstractNumId w:val="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efaultTableStyle w:val="GridTable5Dark-Accent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40"/>
    <w:rsid w:val="00035677"/>
    <w:rsid w:val="00073065"/>
    <w:rsid w:val="000A76BD"/>
    <w:rsid w:val="000F7C2F"/>
    <w:rsid w:val="0013518E"/>
    <w:rsid w:val="001C1376"/>
    <w:rsid w:val="001F62D3"/>
    <w:rsid w:val="0024486B"/>
    <w:rsid w:val="0029256C"/>
    <w:rsid w:val="002A086E"/>
    <w:rsid w:val="002B5659"/>
    <w:rsid w:val="002C66BF"/>
    <w:rsid w:val="002D3072"/>
    <w:rsid w:val="002E1AB0"/>
    <w:rsid w:val="002E1F68"/>
    <w:rsid w:val="00321EBF"/>
    <w:rsid w:val="003E6A2A"/>
    <w:rsid w:val="00475396"/>
    <w:rsid w:val="00496A11"/>
    <w:rsid w:val="004A340A"/>
    <w:rsid w:val="004B0F93"/>
    <w:rsid w:val="005341A4"/>
    <w:rsid w:val="00563276"/>
    <w:rsid w:val="00585C46"/>
    <w:rsid w:val="0059150C"/>
    <w:rsid w:val="005D5183"/>
    <w:rsid w:val="005F3512"/>
    <w:rsid w:val="00601EEC"/>
    <w:rsid w:val="00651F3E"/>
    <w:rsid w:val="006B6DC1"/>
    <w:rsid w:val="00715665"/>
    <w:rsid w:val="0071722C"/>
    <w:rsid w:val="0075633D"/>
    <w:rsid w:val="00772469"/>
    <w:rsid w:val="00783BD4"/>
    <w:rsid w:val="007A1562"/>
    <w:rsid w:val="007E51F5"/>
    <w:rsid w:val="007E740E"/>
    <w:rsid w:val="007F1405"/>
    <w:rsid w:val="00861DB9"/>
    <w:rsid w:val="00863BD7"/>
    <w:rsid w:val="008909B3"/>
    <w:rsid w:val="00894CDF"/>
    <w:rsid w:val="00912629"/>
    <w:rsid w:val="00945699"/>
    <w:rsid w:val="00967339"/>
    <w:rsid w:val="0099083A"/>
    <w:rsid w:val="009C0059"/>
    <w:rsid w:val="009D3941"/>
    <w:rsid w:val="009F0C4F"/>
    <w:rsid w:val="00A249D9"/>
    <w:rsid w:val="00A431A0"/>
    <w:rsid w:val="00A660D1"/>
    <w:rsid w:val="00A702FA"/>
    <w:rsid w:val="00A772A1"/>
    <w:rsid w:val="00AC24F8"/>
    <w:rsid w:val="00AC5813"/>
    <w:rsid w:val="00B353E5"/>
    <w:rsid w:val="00B527BA"/>
    <w:rsid w:val="00B60EE2"/>
    <w:rsid w:val="00BB168B"/>
    <w:rsid w:val="00BE0CD7"/>
    <w:rsid w:val="00BF7E0E"/>
    <w:rsid w:val="00C07B5F"/>
    <w:rsid w:val="00C237A9"/>
    <w:rsid w:val="00C65165"/>
    <w:rsid w:val="00C74444"/>
    <w:rsid w:val="00C7650F"/>
    <w:rsid w:val="00C95766"/>
    <w:rsid w:val="00C96667"/>
    <w:rsid w:val="00CA3922"/>
    <w:rsid w:val="00CB7417"/>
    <w:rsid w:val="00CB7B2A"/>
    <w:rsid w:val="00CF2F57"/>
    <w:rsid w:val="00CF53AA"/>
    <w:rsid w:val="00D02638"/>
    <w:rsid w:val="00D24E5D"/>
    <w:rsid w:val="00D64A40"/>
    <w:rsid w:val="00D6633F"/>
    <w:rsid w:val="00D820DC"/>
    <w:rsid w:val="00DB4B39"/>
    <w:rsid w:val="00DF1B63"/>
    <w:rsid w:val="00E30A90"/>
    <w:rsid w:val="00E674C9"/>
    <w:rsid w:val="00EB43F8"/>
    <w:rsid w:val="00F3532C"/>
    <w:rsid w:val="00F4642D"/>
    <w:rsid w:val="00F50E14"/>
    <w:rsid w:val="00FA10A0"/>
    <w:rsid w:val="00FC66BF"/>
    <w:rsid w:val="00FD04A4"/>
    <w:rsid w:val="00FD2E7F"/>
    <w:rsid w:val="00FD77E0"/>
    <w:rsid w:val="00FF3BB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A358B-F57E-4BDB-A3E6-FF68D4A0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3494BA"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3494BA"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494BA"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494BA"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494BA"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3494BA"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rsid w:val="00C07B5F"/>
    <w:pPr>
      <w:spacing w:after="0" w:line="240" w:lineRule="auto"/>
    </w:pPr>
    <w:rPr>
      <w:rFonts w:ascii="Times New Roman" w:eastAsia="Times New Roman" w:hAnsi="Times New Roman" w:cs="Times New Roman"/>
      <w:sz w:val="24"/>
      <w:lang w:eastAsia="en-US"/>
    </w:rPr>
  </w:style>
  <w:style w:type="character" w:customStyle="1" w:styleId="BodyTextChar">
    <w:name w:val="Body Text Char"/>
    <w:basedOn w:val="DefaultParagraphFont"/>
    <w:link w:val="BodyText"/>
    <w:rsid w:val="00C07B5F"/>
    <w:rPr>
      <w:rFonts w:ascii="Times New Roman" w:eastAsia="Times New Roman" w:hAnsi="Times New Roman" w:cs="Times New Roman"/>
      <w:sz w:val="24"/>
      <w:lang w:eastAsia="en-US"/>
    </w:rPr>
  </w:style>
  <w:style w:type="table" w:styleId="TableGrid">
    <w:name w:val="Table Grid"/>
    <w:basedOn w:val="TableNormal"/>
    <w:uiPriority w:val="59"/>
    <w:rsid w:val="00CF5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CF53AA"/>
    <w:pPr>
      <w:spacing w:after="0" w:line="240" w:lineRule="auto"/>
    </w:pPr>
    <w:tblPr>
      <w:tblStyleRowBandSize w:val="1"/>
      <w:tblStyleColBandSize w:val="1"/>
      <w:tblInd w:w="0" w:type="dxa"/>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CellMar>
        <w:top w:w="0" w:type="dxa"/>
        <w:left w:w="108" w:type="dxa"/>
        <w:bottom w:w="0" w:type="dxa"/>
        <w:right w:w="108" w:type="dxa"/>
      </w:tblCellMar>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customStyle="1" w:styleId="intro">
    <w:name w:val="intro"/>
    <w:basedOn w:val="Heading1"/>
    <w:link w:val="introChar"/>
    <w:qFormat/>
    <w:rsid w:val="0024486B"/>
    <w:rPr>
      <w:b/>
      <w:sz w:val="40"/>
    </w:rPr>
  </w:style>
  <w:style w:type="table" w:styleId="ListTable4-Accent6">
    <w:name w:val="List Table 4 Accent 6"/>
    <w:basedOn w:val="TableNormal"/>
    <w:uiPriority w:val="49"/>
    <w:rsid w:val="00CA3922"/>
    <w:pPr>
      <w:spacing w:after="0" w:line="240" w:lineRule="auto"/>
    </w:pPr>
    <w:rPr>
      <w:rFonts w:eastAsiaTheme="minorHAnsi"/>
      <w:sz w:val="22"/>
      <w:szCs w:val="22"/>
      <w:lang w:eastAsia="en-US"/>
    </w:rPr>
    <w:tblPr>
      <w:tblStyleRowBandSize w:val="1"/>
      <w:tblStyleColBandSize w:val="1"/>
      <w:tblInd w:w="0" w:type="dxa"/>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character" w:customStyle="1" w:styleId="introChar">
    <w:name w:val="intro Char"/>
    <w:basedOn w:val="Heading1Char"/>
    <w:link w:val="intro"/>
    <w:rsid w:val="0024486B"/>
    <w:rPr>
      <w:rFonts w:asciiTheme="majorHAnsi" w:eastAsiaTheme="majorEastAsia" w:hAnsiTheme="majorHAnsi" w:cstheme="majorBidi"/>
      <w:b/>
      <w:color w:val="3494BA" w:themeColor="accent1"/>
      <w:sz w:val="40"/>
      <w:szCs w:val="32"/>
    </w:rPr>
  </w:style>
  <w:style w:type="table" w:styleId="GridTable5Dark-Accent2">
    <w:name w:val="Grid Table 5 Dark Accent 2"/>
    <w:basedOn w:val="TableNormal"/>
    <w:uiPriority w:val="50"/>
    <w:rsid w:val="0047539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ListTable4-Accent2">
    <w:name w:val="List Table 4 Accent 2"/>
    <w:basedOn w:val="TableNormal"/>
    <w:uiPriority w:val="49"/>
    <w:rsid w:val="00475396"/>
    <w:pPr>
      <w:spacing w:after="0" w:line="240" w:lineRule="auto"/>
    </w:pPr>
    <w:tblPr>
      <w:tblStyleRowBandSize w:val="1"/>
      <w:tblStyleColBandSize w:val="1"/>
      <w:tblInd w:w="0" w:type="dxa"/>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eGridLight">
    <w:name w:val="Grid Table Light"/>
    <w:basedOn w:val="TableNormal"/>
    <w:uiPriority w:val="40"/>
    <w:rsid w:val="00A660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A660D1"/>
    <w:pPr>
      <w:autoSpaceDE w:val="0"/>
      <w:autoSpaceDN w:val="0"/>
      <w:adjustRightInd w:val="0"/>
      <w:spacing w:after="0" w:line="240" w:lineRule="auto"/>
    </w:pPr>
    <w:rPr>
      <w:rFonts w:ascii="Times New Roman" w:eastAsiaTheme="minorHAnsi" w:hAnsi="Times New Roman" w:cs="Times New Roman"/>
      <w:color w:val="000000"/>
      <w:sz w:val="24"/>
      <w:szCs w:val="24"/>
      <w:lang w:eastAsia="en-US" w:bidi="bn-BD"/>
    </w:rPr>
  </w:style>
  <w:style w:type="paragraph" w:styleId="Header">
    <w:name w:val="header"/>
    <w:basedOn w:val="Normal"/>
    <w:link w:val="HeaderChar"/>
    <w:uiPriority w:val="99"/>
    <w:unhideWhenUsed/>
    <w:rsid w:val="00D6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33F"/>
  </w:style>
  <w:style w:type="paragraph" w:styleId="Footer">
    <w:name w:val="footer"/>
    <w:basedOn w:val="Normal"/>
    <w:link w:val="FooterChar"/>
    <w:uiPriority w:val="99"/>
    <w:unhideWhenUsed/>
    <w:rsid w:val="00D6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33F"/>
  </w:style>
  <w:style w:type="paragraph" w:customStyle="1" w:styleId="goodfont">
    <w:name w:val="good_font"/>
    <w:basedOn w:val="Normal"/>
    <w:link w:val="goodfontChar"/>
    <w:qFormat/>
    <w:rsid w:val="00CB7B2A"/>
    <w:rPr>
      <w:rFonts w:ascii="Gisha" w:hAnsi="Gisha"/>
      <w:sz w:val="24"/>
    </w:rPr>
  </w:style>
  <w:style w:type="character" w:customStyle="1" w:styleId="goodfontChar">
    <w:name w:val="good_font Char"/>
    <w:basedOn w:val="DefaultParagraphFont"/>
    <w:link w:val="goodfont"/>
    <w:rsid w:val="00CB7B2A"/>
    <w:rPr>
      <w:rFonts w:ascii="Gisha" w:hAnsi="Gisha"/>
      <w:sz w:val="24"/>
    </w:rPr>
  </w:style>
  <w:style w:type="character" w:customStyle="1" w:styleId="NoSpacingChar">
    <w:name w:val="No Spacing Char"/>
    <w:basedOn w:val="DefaultParagraphFont"/>
    <w:link w:val="NoSpacing"/>
    <w:uiPriority w:val="1"/>
    <w:rsid w:val="00A77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10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tiazShakil\AppData\Roaming\Microsoft\Templates\Face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A9E950BF874B1B9FB21410E0BE34FE"/>
        <w:category>
          <w:name w:val="General"/>
          <w:gallery w:val="placeholder"/>
        </w:category>
        <w:types>
          <w:type w:val="bbPlcHdr"/>
        </w:types>
        <w:behaviors>
          <w:behavior w:val="content"/>
        </w:behaviors>
        <w:guid w:val="{154524CA-9C48-40B1-BACC-A556B054ED86}"/>
      </w:docPartPr>
      <w:docPartBody>
        <w:p w:rsidR="00C34833" w:rsidRDefault="00C34833" w:rsidP="00C34833">
          <w:pPr>
            <w:pStyle w:val="EFA9E950BF874B1B9FB21410E0BE34F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33"/>
    <w:rsid w:val="00770F91"/>
    <w:rsid w:val="008D4A31"/>
    <w:rsid w:val="00A620C9"/>
    <w:rsid w:val="00C34833"/>
    <w:rsid w:val="00EF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9E950BF874B1B9FB21410E0BE34FE">
    <w:name w:val="EFA9E950BF874B1B9FB21410E0BE34FE"/>
    <w:rsid w:val="00C34833"/>
  </w:style>
  <w:style w:type="paragraph" w:customStyle="1" w:styleId="A2250D6C351A4FF3B40DE4DC1CD5A91A">
    <w:name w:val="A2250D6C351A4FF3B40DE4DC1CD5A91A"/>
    <w:rsid w:val="00C34833"/>
  </w:style>
  <w:style w:type="paragraph" w:customStyle="1" w:styleId="3E6AEBE001A3476A8686474CE23B8B31">
    <w:name w:val="3E6AEBE001A3476A8686474CE23B8B31"/>
    <w:rsid w:val="00C34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0B6D1060-992C-4FFA-BE55-055E3341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171</TotalTime>
  <Pages>28</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SRS for Real Estate Management System</vt:lpstr>
    </vt:vector>
  </TitlesOfParts>
  <Company/>
  <LinksUpToDate>false</LinksUpToDate>
  <CharactersWithSpaces>25408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Real Estate Management System</dc:title>
  <dc:creator>Imtiaz Shakil Siddique</dc:creator>
  <cp:keywords/>
  <cp:lastModifiedBy>Imtiaz Shakil Siddique</cp:lastModifiedBy>
  <cp:revision>14</cp:revision>
  <cp:lastPrinted>2013-02-27T11:58:00Z</cp:lastPrinted>
  <dcterms:created xsi:type="dcterms:W3CDTF">2013-02-27T16:06:00Z</dcterms:created>
  <dcterms:modified xsi:type="dcterms:W3CDTF">2013-02-27T19:28:00Z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